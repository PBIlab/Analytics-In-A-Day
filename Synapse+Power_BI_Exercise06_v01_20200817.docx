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customXml/itemProps1.xml" ContentType="application/vnd.openxmlformats-officedocument.customXmlProperties+xml"/>
  <Override PartName="/word/commentsExtensible.xml" ContentType="application/vnd.openxmlformats-officedocument.wordprocessingml.commentsExtensi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39044" w14:textId="492AD155" w:rsidR="00BD350A" w:rsidRDefault="0010557C" w:rsidP="00BD350A">
      <w:pPr>
        <w:pStyle w:val="Image"/>
        <w:rPr>
          <w:rStyle w:val="LabID"/>
        </w:rPr>
      </w:pPr>
      <w:bookmarkStart w:id="0" w:name="_Toc417026994"/>
      <w:bookmarkStart w:id="1" w:name="_Toc416699685"/>
      <w:bookmarkStart w:id="2" w:name="_Toc428363864"/>
      <w:bookmarkStart w:id="3" w:name="_Toc428368895"/>
      <w:r w:rsidRPr="0010557C">
        <w:rPr>
          <w:noProof/>
          <w:sz w:val="40"/>
        </w:rPr>
        <w:drawing>
          <wp:anchor distT="0" distB="0" distL="114300" distR="114300" simplePos="0" relativeHeight="251659264" behindDoc="0" locked="0" layoutInCell="1" allowOverlap="1" wp14:anchorId="0AAD769C" wp14:editId="27D6B581">
            <wp:simplePos x="0" y="0"/>
            <wp:positionH relativeFrom="column">
              <wp:posOffset>0</wp:posOffset>
            </wp:positionH>
            <wp:positionV relativeFrom="paragraph">
              <wp:posOffset>165100</wp:posOffset>
            </wp:positionV>
            <wp:extent cx="2266950" cy="1015917"/>
            <wp:effectExtent l="0" t="0" r="0" b="0"/>
            <wp:wrapNone/>
            <wp:docPr id="8" name="Picture 9">
              <a:extLst xmlns:a="http://schemas.openxmlformats.org/drawingml/2006/main">
                <a:ext uri="{FF2B5EF4-FFF2-40B4-BE49-F238E27FC236}">
                  <a16:creationId xmlns:a16="http://schemas.microsoft.com/office/drawing/2014/main" id="{C58B7AA7-BC07-4BDA-A6D0-AA00147A90C8}"/>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58B7AA7-BC07-4BDA-A6D0-AA00147A90C8}"/>
                        </a:ext>
                      </a:extLst>
                    </pic:cNvPr>
                    <pic:cNvPicPr>
                      <a:picLocks noChangeAspect="1"/>
                    </pic:cNvPicPr>
                  </pic:nvPicPr>
                  <pic:blipFill>
                    <a:blip r:embed="rId8"/>
                    <a:stretch>
                      <a:fillRect/>
                    </a:stretch>
                  </pic:blipFill>
                  <pic:spPr>
                    <a:xfrm>
                      <a:off x="0" y="0"/>
                      <a:ext cx="2266950" cy="1015917"/>
                    </a:xfrm>
                    <a:prstGeom prst="rect">
                      <a:avLst/>
                    </a:prstGeom>
                  </pic:spPr>
                </pic:pic>
              </a:graphicData>
            </a:graphic>
            <wp14:sizeRelH relativeFrom="margin">
              <wp14:pctWidth>0</wp14:pctWidth>
            </wp14:sizeRelH>
            <wp14:sizeRelV relativeFrom="margin">
              <wp14:pctHeight>0</wp14:pctHeight>
            </wp14:sizeRelV>
          </wp:anchor>
        </w:drawing>
      </w:r>
      <w:r w:rsidR="00BD350A">
        <w:rPr>
          <w:noProof/>
        </w:rPr>
        <mc:AlternateContent>
          <mc:Choice Requires="wps">
            <w:drawing>
              <wp:inline distT="0" distB="0" distL="0" distR="0" wp14:anchorId="66220A4C" wp14:editId="38CA5E04">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rect w14:anchorId="3F33727E"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" fillcolor="#505050 [3213]" stroked="f" strokeweight="2pt">
                <w10:anchorlock/>
              </v:rect>
            </w:pict>
          </mc:Fallback>
        </mc:AlternateContent>
      </w:r>
      <w:r w:rsidR="00BD350A" w:rsidRPr="00623913">
        <w:rPr>
          <w:noProof/>
        </w:rPr>
        <mc:AlternateContent>
          <mc:Choice Requires="wps">
            <w:drawing>
              <wp:inline distT="0" distB="0" distL="0" distR="0" wp14:anchorId="5585FFE5" wp14:editId="25112A52">
                <wp:extent cx="6323330" cy="1666875"/>
                <wp:effectExtent l="0" t="0" r="20320" b="28575"/>
                <wp:docPr id="4" name="Text Box 4"/>
                <wp:cNvGraphicFramePr/>
                <a:graphic xmlns:a="http://schemas.openxmlformats.org/drawingml/2006/main">
                  <a:graphicData uri="http://schemas.microsoft.com/office/word/2010/wordprocessingShape">
                    <wps:wsp>
                      <wps:cNvSpPr txBox="1"/>
                      <wps:spPr>
                        <a:xfrm>
                          <a:off x="0" y="0"/>
                          <a:ext cx="6323330" cy="1666875"/>
                        </a:xfrm>
                        <a:prstGeom prst="rect">
                          <a:avLst/>
                        </a:prstGeom>
                        <a:solidFill>
                          <a:srgbClr val="191919"/>
                        </a:solidFill>
                        <a:ln w="6350">
                          <a:solidFill>
                            <a:srgbClr val="191919"/>
                          </a:solidFill>
                        </a:ln>
                      </wps:spPr>
                      <wps:txbx>
                        <w:txbxContent>
                          <w:p w14:paraId="3E6480C9" w14:textId="7D93DD0F" w:rsidR="005C0FB0" w:rsidRPr="0010557C" w:rsidRDefault="005C0FB0"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Pr="0010557C">
                              <w:rPr>
                                <w:rFonts w:ascii="Segoe UI Semibold" w:hAnsi="Segoe UI Semibold" w:cs="Segoe UI Semibold"/>
                                <w:color w:val="FFFFFF" w:themeColor="background1"/>
                                <w:sz w:val="44"/>
                                <w:szCs w:val="44"/>
                              </w:rPr>
                              <w:t>Azure Synapse</w:t>
                            </w:r>
                            <w:r>
                              <w:rPr>
                                <w:rFonts w:ascii="Segoe UI Semibold" w:hAnsi="Segoe UI Semibold" w:cs="Segoe UI Semibold"/>
                                <w:color w:val="FFFFFF" w:themeColor="background1"/>
                                <w:sz w:val="44"/>
                                <w:szCs w:val="44"/>
                              </w:rPr>
                              <w:t xml:space="preserve"> + Power BI</w:t>
                            </w:r>
                            <w:r w:rsidRPr="0010557C">
                              <w:rPr>
                                <w:rFonts w:ascii="Segoe UI Semibold" w:hAnsi="Segoe UI Semibold" w:cs="Segoe UI Semibold"/>
                                <w:color w:val="FFFFFF" w:themeColor="background1"/>
                                <w:sz w:val="44"/>
                                <w:szCs w:val="44"/>
                              </w:rPr>
                              <w:t xml:space="preserve"> better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" fillcolor="#191919" strokecolor="#191919" strokeweight=".5pt">
                <v:textbox>
                  <w:txbxContent>
                    <w:p w14:paraId="3E6480C9" w14:textId="7D93DD0F" w:rsidR="005C0FB0" w:rsidRPr="0010557C" w:rsidRDefault="005C0FB0"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Pr="0010557C">
                        <w:rPr>
                          <w:rFonts w:ascii="Segoe UI Semibold" w:hAnsi="Segoe UI Semibold" w:cs="Segoe UI Semibold"/>
                          <w:color w:val="FFFFFF" w:themeColor="background1"/>
                          <w:sz w:val="44"/>
                          <w:szCs w:val="44"/>
                        </w:rPr>
                        <w:t>Azure Synapse</w:t>
                      </w:r>
                      <w:r>
                        <w:rPr>
                          <w:rFonts w:ascii="Segoe UI Semibold" w:hAnsi="Segoe UI Semibold" w:cs="Segoe UI Semibold"/>
                          <w:color w:val="FFFFFF" w:themeColor="background1"/>
                          <w:sz w:val="44"/>
                          <w:szCs w:val="44"/>
                        </w:rPr>
                        <w:t xml:space="preserve"> + Power BI</w:t>
                      </w:r>
                      <w:r w:rsidRPr="0010557C">
                        <w:rPr>
                          <w:rFonts w:ascii="Segoe UI Semibold" w:hAnsi="Segoe UI Semibold" w:cs="Segoe UI Semibold"/>
                          <w:color w:val="FFFFFF" w:themeColor="background1"/>
                          <w:sz w:val="44"/>
                          <w:szCs w:val="44"/>
                        </w:rPr>
                        <w:t xml:space="preserve"> better together</w:t>
                      </w:r>
                    </w:p>
                  </w:txbxContent>
                </v:textbox>
                <w10:anchorlock/>
              </v:shape>
            </w:pict>
          </mc:Fallback>
        </mc:AlternateContent>
      </w:r>
    </w:p>
    <w:p w14:paraId="77427311" w14:textId="18163ADA" w:rsidR="00BD350A" w:rsidRDefault="00F53E1E" w:rsidP="00BD350A">
      <w:pPr>
        <w:rPr>
          <w:rStyle w:val="LabID"/>
        </w:rPr>
      </w:pPr>
      <w:r>
        <w:rPr>
          <w:rStyle w:val="LabID"/>
        </w:rPr>
        <w:t>Exercise</w:t>
      </w:r>
      <w:r w:rsidR="007C0BC0">
        <w:rPr>
          <w:rStyle w:val="LabID"/>
        </w:rPr>
        <w:t> </w:t>
      </w:r>
      <w:r>
        <w:rPr>
          <w:rStyle w:val="LabID"/>
        </w:rPr>
        <w:t>06</w:t>
      </w:r>
      <w:bookmarkStart w:id="4" w:name="_GoBack"/>
      <w:bookmarkEnd w:id="4"/>
    </w:p>
    <w:p w14:paraId="31657CBB" w14:textId="6CBB50E3" w:rsidR="00A14D5D" w:rsidRPr="00623913" w:rsidRDefault="00EC617F" w:rsidP="00623913">
      <w:pPr>
        <w:pStyle w:val="Heading1"/>
        <w:rPr>
          <w:rStyle w:val="LabTitle"/>
        </w:rPr>
      </w:pPr>
      <w:r>
        <w:rPr>
          <w:rStyle w:val="LabTitle"/>
        </w:rPr>
        <w:t>Develop</w:t>
      </w:r>
      <w:r w:rsidR="0010557C" w:rsidRPr="00623913">
        <w:rPr>
          <w:rStyle w:val="LabTitle"/>
        </w:rPr>
        <w:t xml:space="preserve"> a Power BI Model</w:t>
      </w:r>
    </w:p>
    <w:p w14:paraId="1D6ED419" w14:textId="77777777" w:rsidR="004134B5" w:rsidRPr="00623913" w:rsidRDefault="004134B5" w:rsidP="00623913">
      <w:pPr>
        <w:pStyle w:val="Heading2"/>
      </w:pPr>
      <w:r>
        <w:lastRenderedPageBreak/>
        <w:t>Overview</w:t>
      </w:r>
      <w:bookmarkEnd w:id="0"/>
      <w:bookmarkEnd w:id="1"/>
      <w:bookmarkEnd w:id="2"/>
      <w:bookmarkEnd w:id="3"/>
    </w:p>
    <w:p w14:paraId="3FCB8578" w14:textId="27DC8A73"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w:t>
      </w:r>
      <w:r w:rsidR="00CD7542">
        <w:t xml:space="preserve">exercise </w:t>
      </w:r>
      <w:r w:rsidR="00E4360C">
        <w:t xml:space="preserve">is </w:t>
      </w:r>
      <w:r w:rsidR="00B267B8">
        <w:t>45</w:t>
      </w:r>
      <w:r w:rsidRPr="007624D4">
        <w:t xml:space="preserve"> minutes</w:t>
      </w:r>
      <w:r w:rsidR="00BD350A">
        <w:t>.</w:t>
      </w:r>
    </w:p>
    <w:p w14:paraId="756CDA96" w14:textId="2B8A700D" w:rsidR="00623913" w:rsidRDefault="00623913" w:rsidP="00623913">
      <w:pPr>
        <w:pStyle w:val="CommentaryImportant"/>
      </w:pPr>
      <w:r w:rsidRPr="00623913">
        <w:t xml:space="preserve">Important: </w:t>
      </w:r>
      <w:r w:rsidR="000A31B0">
        <w:t>Y</w:t>
      </w:r>
      <w:r w:rsidR="009A7D34">
        <w:t>ou must</w:t>
      </w:r>
      <w:r>
        <w:t xml:space="preserve"> use the </w:t>
      </w:r>
      <w:r w:rsidR="009A7D34">
        <w:t>lab</w:t>
      </w:r>
      <w:r>
        <w:t xml:space="preserve"> Azure </w:t>
      </w:r>
      <w:r w:rsidR="009A7D34">
        <w:t>c</w:t>
      </w:r>
      <w:r>
        <w:t xml:space="preserve">redentials to connect to </w:t>
      </w:r>
      <w:r w:rsidR="009A7D34">
        <w:t>Azure Synapse</w:t>
      </w:r>
      <w:r w:rsidR="00CD7136">
        <w:t xml:space="preserve"> and </w:t>
      </w:r>
      <w:r w:rsidR="009A7D34">
        <w:t xml:space="preserve">to </w:t>
      </w:r>
      <w:r w:rsidR="00CD7136">
        <w:t xml:space="preserve">publish content to </w:t>
      </w:r>
      <w:r w:rsidR="00DB5F71">
        <w:t>Power BI</w:t>
      </w:r>
      <w:r w:rsidR="00CD7136">
        <w:t>.</w:t>
      </w:r>
    </w:p>
    <w:p w14:paraId="323545C4" w14:textId="6312F85A" w:rsidR="00327A31" w:rsidRDefault="00327A31" w:rsidP="00327A31">
      <w:r>
        <w:t xml:space="preserve">In this </w:t>
      </w:r>
      <w:r w:rsidR="00F53E1E">
        <w:t>exercise</w:t>
      </w:r>
      <w:r>
        <w:t>, you</w:t>
      </w:r>
      <w:r w:rsidR="005A00FF">
        <w:t xml:space="preserve"> a</w:t>
      </w:r>
      <w:r>
        <w:t xml:space="preserve">re </w:t>
      </w:r>
      <w:r w:rsidR="00F61C24">
        <w:t>working in</w:t>
      </w:r>
      <w:r>
        <w:t xml:space="preserve"> the role of a</w:t>
      </w:r>
      <w:r w:rsidR="007C0BC0">
        <w:t xml:space="preserve"> </w:t>
      </w:r>
      <w:r w:rsidR="007C0BC0" w:rsidRPr="007C0BC0">
        <w:rPr>
          <w:rStyle w:val="EmphasizeText"/>
        </w:rPr>
        <w:t>data architect</w:t>
      </w:r>
      <w:r w:rsidR="007C0BC0">
        <w:t xml:space="preserve"> or </w:t>
      </w:r>
      <w:r w:rsidR="007C0BC0" w:rsidRPr="007C0BC0">
        <w:rPr>
          <w:rStyle w:val="EmphasizeText"/>
        </w:rPr>
        <w:t>BI developer</w:t>
      </w:r>
      <w:r w:rsidR="007C0BC0">
        <w:t>.</w:t>
      </w:r>
    </w:p>
    <w:p w14:paraId="1AF4235D" w14:textId="4F14B332" w:rsidR="008949EB" w:rsidRDefault="00327A31" w:rsidP="008949EB">
      <w:r>
        <w:t>You</w:t>
      </w:r>
      <w:r w:rsidR="008949EB">
        <w:t xml:space="preserve"> will use </w:t>
      </w:r>
      <w:r w:rsidR="008949EB" w:rsidRPr="004A0318">
        <w:t xml:space="preserve">Power BI Desktop to develop a data model over your Azure Synapse </w:t>
      </w:r>
      <w:r w:rsidR="008949EB">
        <w:t xml:space="preserve">Wide World Importers (WWI) </w:t>
      </w:r>
      <w:r w:rsidR="008949EB" w:rsidRPr="004A0318">
        <w:t>data warehouse.</w:t>
      </w:r>
      <w:r w:rsidR="007C0BC0">
        <w:t xml:space="preserve"> The data model will allow you to publish a semantic layer of </w:t>
      </w:r>
      <w:proofErr w:type="spellStart"/>
      <w:r w:rsidR="007C0BC0">
        <w:t>ther</w:t>
      </w:r>
      <w:proofErr w:type="spellEnd"/>
      <w:r w:rsidR="007C0BC0">
        <w:t xml:space="preserve"> data warehouse.</w:t>
      </w:r>
      <w:r w:rsidR="008949EB">
        <w:t xml:space="preserve"> </w:t>
      </w:r>
      <w:r w:rsidR="007C0BC0">
        <w:t>C</w:t>
      </w:r>
      <w:r w:rsidR="008949EB" w:rsidRPr="004A0318">
        <w:t>ompris</w:t>
      </w:r>
      <w:r w:rsidR="007C0BC0">
        <w:t>ing</w:t>
      </w:r>
      <w:r w:rsidR="008949EB" w:rsidRPr="004A0318">
        <w:t xml:space="preserve"> </w:t>
      </w:r>
      <w:r w:rsidR="00EC617F">
        <w:t>six</w:t>
      </w:r>
      <w:r w:rsidR="008949EB" w:rsidRPr="004A0318">
        <w:t xml:space="preserve"> tables</w:t>
      </w:r>
      <w:r w:rsidR="007C0BC0">
        <w:t xml:space="preserve">, it will define relationships, hierarchies, calculations, and friendly and consistent </w:t>
      </w:r>
      <w:r w:rsidR="007C0BC0">
        <w:t>names.</w:t>
      </w:r>
      <w:r w:rsidR="007C0BC0">
        <w:t xml:space="preserve"> The data model will become an intuitive and high performance source for Power BI reports.</w:t>
      </w:r>
    </w:p>
    <w:p w14:paraId="1B898665" w14:textId="682B6AD7" w:rsidR="004134B5" w:rsidRDefault="00F53E1E" w:rsidP="00623913">
      <w:pPr>
        <w:pStyle w:val="Heading2"/>
      </w:pPr>
      <w:r>
        <w:lastRenderedPageBreak/>
        <w:t xml:space="preserve">Section </w:t>
      </w:r>
      <w:r w:rsidR="00BD350A">
        <w:t xml:space="preserve">1: </w:t>
      </w:r>
      <w:r w:rsidR="001D2ACE">
        <w:t>Create the Model</w:t>
      </w:r>
    </w:p>
    <w:p w14:paraId="05F59CBF" w14:textId="64AEA69A" w:rsidR="00D75EA5" w:rsidRDefault="007169B5" w:rsidP="00D75EA5">
      <w:r w:rsidRPr="007169B5">
        <w:t xml:space="preserve">In this </w:t>
      </w:r>
      <w:r w:rsidR="00F53E1E">
        <w:t>section</w:t>
      </w:r>
      <w:r w:rsidRPr="007169B5">
        <w:t xml:space="preserve">, you will </w:t>
      </w:r>
      <w:r w:rsidR="00691CB0">
        <w:t>create a DirectQuery model to support Power BI analysis and reporting of the data warehouse sale subject.</w:t>
      </w:r>
    </w:p>
    <w:p w14:paraId="0EEB192F" w14:textId="0BC59A54" w:rsidR="00DD23C4" w:rsidRPr="004C258B" w:rsidRDefault="00DD23C4" w:rsidP="00DD23C4">
      <w:pPr>
        <w:pStyle w:val="Heading3"/>
      </w:pPr>
      <w:r>
        <w:t>Task 1: Prepare Your Environment</w:t>
      </w:r>
    </w:p>
    <w:p w14:paraId="6C31C9A8" w14:textId="5C43E15D" w:rsidR="00DD23C4" w:rsidRDefault="00DD23C4" w:rsidP="00DD23C4">
      <w:r w:rsidRPr="00F15EC2">
        <w:t xml:space="preserve">In this task, you will </w:t>
      </w:r>
      <w:r>
        <w:t>prepare your environment.</w:t>
      </w:r>
    </w:p>
    <w:p w14:paraId="4D122AF7" w14:textId="252D1B3F" w:rsidR="00DD23C4" w:rsidRDefault="00DD23C4" w:rsidP="00DD23C4">
      <w:pPr>
        <w:pStyle w:val="Step"/>
      </w:pPr>
      <w:r>
        <w:t>Open Power BI Desktop.</w:t>
      </w:r>
    </w:p>
    <w:p w14:paraId="4E7B008D" w14:textId="24E3FB44" w:rsidR="00DD23C4" w:rsidRDefault="00DD23C4" w:rsidP="00DD23C4">
      <w:pPr>
        <w:pStyle w:val="Step"/>
      </w:pPr>
      <w:r>
        <w:t xml:space="preserve">At the top-right corner, verify that you are signed in using the </w:t>
      </w:r>
      <w:r w:rsidR="009A7D34">
        <w:t xml:space="preserve">lab </w:t>
      </w:r>
      <w:r>
        <w:t>Azure credentials</w:t>
      </w:r>
      <w:r w:rsidR="009A7D34">
        <w:t>.</w:t>
      </w:r>
    </w:p>
    <w:p w14:paraId="146EF7E1" w14:textId="3198A135" w:rsidR="00DD23C4" w:rsidRPr="00872845" w:rsidRDefault="00DD23C4" w:rsidP="00DD23C4">
      <w:pPr>
        <w:pStyle w:val="Step"/>
      </w:pPr>
      <w:r w:rsidRPr="00872845">
        <w:t>If you</w:t>
      </w:r>
      <w:r w:rsidR="009A7D34" w:rsidRPr="00872845">
        <w:t xml:space="preserve"> a</w:t>
      </w:r>
      <w:r w:rsidRPr="00872845">
        <w:t xml:space="preserve">re not signed in using the lab Azure credentials, </w:t>
      </w:r>
      <w:r w:rsidRPr="007C0BC0">
        <w:t xml:space="preserve">you must </w:t>
      </w:r>
      <w:r w:rsidR="00F233DB">
        <w:t xml:space="preserve">now </w:t>
      </w:r>
      <w:r w:rsidR="00872845" w:rsidRPr="007C0BC0">
        <w:t xml:space="preserve">sign in with </w:t>
      </w:r>
      <w:r w:rsidR="00F233DB">
        <w:t>those</w:t>
      </w:r>
      <w:r w:rsidR="00872845" w:rsidRPr="007C0BC0">
        <w:t xml:space="preserve"> credentials</w:t>
      </w:r>
      <w:r w:rsidRPr="007C0BC0">
        <w:t>.</w:t>
      </w:r>
    </w:p>
    <w:p w14:paraId="230979B8" w14:textId="50451EE5" w:rsidR="009E0EFD" w:rsidRDefault="009E0EFD" w:rsidP="00DD23C4">
      <w:pPr>
        <w:pStyle w:val="Step"/>
      </w:pPr>
      <w:r>
        <w:t xml:space="preserve">On the </w:t>
      </w:r>
      <w:r w:rsidRPr="009E0EFD">
        <w:rPr>
          <w:rStyle w:val="EmphasizeText"/>
        </w:rPr>
        <w:t>File</w:t>
      </w:r>
      <w:r>
        <w:t xml:space="preserve"> tab (backstage view), select </w:t>
      </w:r>
      <w:r w:rsidRPr="009E0EFD">
        <w:rPr>
          <w:rStyle w:val="EmphasizeText"/>
        </w:rPr>
        <w:t>Option and Settings</w:t>
      </w:r>
      <w:r>
        <w:t xml:space="preserve">, and then select </w:t>
      </w:r>
      <w:r w:rsidRPr="009E0EFD">
        <w:rPr>
          <w:rStyle w:val="EmphasizeText"/>
        </w:rPr>
        <w:t>Options</w:t>
      </w:r>
      <w:r>
        <w:t>.</w:t>
      </w:r>
    </w:p>
    <w:p w14:paraId="06BF26B0" w14:textId="1E4F13F3" w:rsidR="009E0EFD" w:rsidRDefault="009E0EFD" w:rsidP="009E0EFD">
      <w:pPr>
        <w:pStyle w:val="StepImage"/>
      </w:pPr>
      <w:r>
        <w:rPr>
          <w:noProof/>
        </w:rPr>
        <w:drawing>
          <wp:inline distT="0" distB="0" distL="0" distR="0" wp14:anchorId="2A08737B" wp14:editId="6CAC1AC7">
            <wp:extent cx="4828571" cy="4190476"/>
            <wp:effectExtent l="0" t="0" r="0" b="63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8571" cy="4190476"/>
                    </a:xfrm>
                    <a:prstGeom prst="rect">
                      <a:avLst/>
                    </a:prstGeom>
                  </pic:spPr>
                </pic:pic>
              </a:graphicData>
            </a:graphic>
          </wp:inline>
        </w:drawing>
      </w:r>
    </w:p>
    <w:p w14:paraId="5571BF34" w14:textId="77777777" w:rsidR="009E0EFD" w:rsidRDefault="009E0EFD">
      <w:pPr>
        <w:spacing w:before="0" w:after="0"/>
      </w:pPr>
      <w:r>
        <w:br w:type="page"/>
      </w:r>
    </w:p>
    <w:p w14:paraId="5ABD05A7" w14:textId="07C10CAE" w:rsidR="009E0EFD" w:rsidRDefault="009E0EFD" w:rsidP="009E0EFD">
      <w:pPr>
        <w:pStyle w:val="Step"/>
      </w:pPr>
      <w:r>
        <w:lastRenderedPageBreak/>
        <w:t xml:space="preserve">In the </w:t>
      </w:r>
      <w:r w:rsidRPr="009E0EFD">
        <w:rPr>
          <w:rStyle w:val="EmphasizeText"/>
        </w:rPr>
        <w:t>Options</w:t>
      </w:r>
      <w:r>
        <w:t xml:space="preserve"> window, at the left, select the </w:t>
      </w:r>
      <w:r w:rsidRPr="009E0EFD">
        <w:rPr>
          <w:rStyle w:val="EmphasizeText"/>
        </w:rPr>
        <w:t>Preview Features</w:t>
      </w:r>
      <w:r>
        <w:t xml:space="preserve"> page.</w:t>
      </w:r>
    </w:p>
    <w:p w14:paraId="14101A13" w14:textId="0EA2913E" w:rsidR="009E0EFD" w:rsidRDefault="009E0EFD" w:rsidP="009E0EFD">
      <w:pPr>
        <w:pStyle w:val="StepImage"/>
      </w:pPr>
      <w:r>
        <w:rPr>
          <w:noProof/>
        </w:rPr>
        <w:drawing>
          <wp:inline distT="0" distB="0" distL="0" distR="0" wp14:anchorId="246AE9F1" wp14:editId="092507E2">
            <wp:extent cx="1752381" cy="4038095"/>
            <wp:effectExtent l="0" t="0" r="635" b="635"/>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381" cy="4038095"/>
                    </a:xfrm>
                    <a:prstGeom prst="rect">
                      <a:avLst/>
                    </a:prstGeom>
                  </pic:spPr>
                </pic:pic>
              </a:graphicData>
            </a:graphic>
          </wp:inline>
        </w:drawing>
      </w:r>
    </w:p>
    <w:p w14:paraId="0DAABA4A" w14:textId="327A72FA" w:rsidR="009E0EFD" w:rsidRDefault="009E0EFD" w:rsidP="009E0EFD">
      <w:pPr>
        <w:pStyle w:val="Step"/>
      </w:pPr>
      <w:r>
        <w:t xml:space="preserve">Check the </w:t>
      </w:r>
      <w:r w:rsidRPr="009E0EFD">
        <w:rPr>
          <w:rStyle w:val="EmphasizeText"/>
        </w:rPr>
        <w:t>Store Datasets Using Enhanced Metadata Format</w:t>
      </w:r>
      <w:r>
        <w:t xml:space="preserve"> checkbox.</w:t>
      </w:r>
    </w:p>
    <w:p w14:paraId="1E99B0EC" w14:textId="0EE936F2" w:rsidR="009E0EFD" w:rsidRDefault="009E0EFD" w:rsidP="009E0EFD">
      <w:pPr>
        <w:pStyle w:val="StepImage"/>
      </w:pPr>
      <w:r>
        <w:rPr>
          <w:noProof/>
        </w:rPr>
        <w:drawing>
          <wp:inline distT="0" distB="0" distL="0" distR="0" wp14:anchorId="4606171E" wp14:editId="2E8FF9CC">
            <wp:extent cx="3771429" cy="323810"/>
            <wp:effectExtent l="0" t="0" r="635" b="635"/>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429" cy="323810"/>
                    </a:xfrm>
                    <a:prstGeom prst="rect">
                      <a:avLst/>
                    </a:prstGeom>
                  </pic:spPr>
                </pic:pic>
              </a:graphicData>
            </a:graphic>
          </wp:inline>
        </w:drawing>
      </w:r>
    </w:p>
    <w:p w14:paraId="23ED95FE" w14:textId="2D2C4E71" w:rsidR="009E0EFD" w:rsidRPr="009E0EFD" w:rsidRDefault="009E0EFD" w:rsidP="009E0EFD">
      <w:pPr>
        <w:pStyle w:val="StepCommentary"/>
      </w:pPr>
      <w:r>
        <w:t>This preview feature is required to complete your model design.</w:t>
      </w:r>
    </w:p>
    <w:p w14:paraId="08CA8938" w14:textId="142D826F" w:rsidR="009E0EFD" w:rsidRDefault="009E0EFD" w:rsidP="00DD23C4">
      <w:pPr>
        <w:pStyle w:val="Step"/>
      </w:pPr>
      <w:r>
        <w:t xml:space="preserve">Click </w:t>
      </w:r>
      <w:r w:rsidRPr="009E0EFD">
        <w:rPr>
          <w:rStyle w:val="EmphasizeText"/>
        </w:rPr>
        <w:t>OK</w:t>
      </w:r>
      <w:r>
        <w:t>.</w:t>
      </w:r>
    </w:p>
    <w:p w14:paraId="30F194BF" w14:textId="17CA1501" w:rsidR="009E0EFD" w:rsidRDefault="009E0EFD" w:rsidP="009E0EFD">
      <w:pPr>
        <w:pStyle w:val="StepImage"/>
      </w:pPr>
      <w:r>
        <w:rPr>
          <w:noProof/>
        </w:rPr>
        <w:drawing>
          <wp:inline distT="0" distB="0" distL="0" distR="0" wp14:anchorId="734DD2AB" wp14:editId="7249A91A">
            <wp:extent cx="2314286" cy="723810"/>
            <wp:effectExtent l="0" t="0" r="0" b="635"/>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4286" cy="723810"/>
                    </a:xfrm>
                    <a:prstGeom prst="rect">
                      <a:avLst/>
                    </a:prstGeom>
                  </pic:spPr>
                </pic:pic>
              </a:graphicData>
            </a:graphic>
          </wp:inline>
        </w:drawing>
      </w:r>
    </w:p>
    <w:p w14:paraId="3E947392" w14:textId="0A7763CE" w:rsidR="009E0EFD" w:rsidRPr="009E0EFD" w:rsidRDefault="009E0EFD" w:rsidP="009E0EFD">
      <w:pPr>
        <w:pStyle w:val="Step"/>
      </w:pPr>
      <w:r>
        <w:t xml:space="preserve">When notified that the feature requires a restart, click </w:t>
      </w:r>
      <w:r w:rsidRPr="009E0EFD">
        <w:rPr>
          <w:rStyle w:val="EmphasizeText"/>
        </w:rPr>
        <w:t>OK</w:t>
      </w:r>
      <w:r>
        <w:t>.</w:t>
      </w:r>
    </w:p>
    <w:p w14:paraId="2AF0CDC9" w14:textId="5C6309F0" w:rsidR="009E0EFD" w:rsidRDefault="00DD23C4" w:rsidP="009E0EFD">
      <w:pPr>
        <w:pStyle w:val="Step"/>
      </w:pPr>
      <w:r>
        <w:t>Close Power BI Desktop.</w:t>
      </w:r>
    </w:p>
    <w:p w14:paraId="1AF4682C" w14:textId="77777777" w:rsidR="009E0EFD" w:rsidRDefault="009E0EFD">
      <w:pPr>
        <w:spacing w:before="0" w:after="0"/>
      </w:pPr>
      <w:r>
        <w:br w:type="page"/>
      </w:r>
    </w:p>
    <w:p w14:paraId="75324756" w14:textId="1878DFFA" w:rsidR="00224F2F" w:rsidRDefault="00224F2F" w:rsidP="00DD23C4">
      <w:pPr>
        <w:pStyle w:val="Step"/>
      </w:pPr>
      <w:r>
        <w:lastRenderedPageBreak/>
        <w:t>Open a</w:t>
      </w:r>
      <w:r w:rsidR="00002F09">
        <w:t xml:space="preserve"> new </w:t>
      </w:r>
      <w:r>
        <w:t xml:space="preserve">web browser session, and </w:t>
      </w:r>
      <w:r w:rsidR="009A7D34">
        <w:t xml:space="preserve">then </w:t>
      </w:r>
      <w:r>
        <w:t xml:space="preserve">navigate to </w:t>
      </w:r>
      <w:hyperlink r:id="rId13" w:history="1">
        <w:r w:rsidRPr="009818BE">
          <w:rPr>
            <w:rStyle w:val="Hyperlink"/>
          </w:rPr>
          <w:t>https://powerbi.com</w:t>
        </w:r>
      </w:hyperlink>
      <w:r>
        <w:t>.</w:t>
      </w:r>
    </w:p>
    <w:p w14:paraId="2C6C603D" w14:textId="01C93052" w:rsidR="00002F09" w:rsidRPr="007C0BC0" w:rsidRDefault="007C0BC0" w:rsidP="00DD23C4">
      <w:pPr>
        <w:pStyle w:val="Step"/>
      </w:pPr>
      <w:r>
        <w:t>If</w:t>
      </w:r>
      <w:r w:rsidR="00C06529" w:rsidRPr="00872845">
        <w:t xml:space="preserve"> you</w:t>
      </w:r>
      <w:r w:rsidR="00872845" w:rsidRPr="007C0BC0">
        <w:t xml:space="preserve"> a</w:t>
      </w:r>
      <w:r w:rsidR="00C06529" w:rsidRPr="007C0BC0">
        <w:t>re not signed in automatically</w:t>
      </w:r>
      <w:r w:rsidR="00002F09" w:rsidRPr="007C0BC0">
        <w:t xml:space="preserve">, </w:t>
      </w:r>
      <w:r>
        <w:t xml:space="preserve">click </w:t>
      </w:r>
      <w:r w:rsidRPr="007C0BC0">
        <w:rPr>
          <w:rStyle w:val="EmphasizeText"/>
        </w:rPr>
        <w:t>Sign In</w:t>
      </w:r>
      <w:r>
        <w:t xml:space="preserve">, and then </w:t>
      </w:r>
      <w:r w:rsidR="009A7D34" w:rsidRPr="007C0BC0">
        <w:t>sign in using the lab Azure credentials</w:t>
      </w:r>
      <w:r w:rsidR="00002F09" w:rsidRPr="007C0BC0">
        <w:t>.</w:t>
      </w:r>
    </w:p>
    <w:p w14:paraId="5ABA9571" w14:textId="76934C4B" w:rsidR="0089463C" w:rsidRDefault="0089463C" w:rsidP="00DD23C4">
      <w:pPr>
        <w:pStyle w:val="Step"/>
      </w:pPr>
      <w:r>
        <w:t xml:space="preserve">At the top-right corner, </w:t>
      </w:r>
      <w:r w:rsidR="009A7D34">
        <w:t>ensure t</w:t>
      </w:r>
      <w:r>
        <w:t xml:space="preserve">he new look </w:t>
      </w:r>
      <w:r w:rsidR="009A7D34">
        <w:t>is</w:t>
      </w:r>
      <w:r>
        <w:t xml:space="preserve"> </w:t>
      </w:r>
      <w:r w:rsidRPr="0089463C">
        <w:rPr>
          <w:rStyle w:val="EmphasizeText"/>
        </w:rPr>
        <w:t>On</w:t>
      </w:r>
      <w:r>
        <w:t>.</w:t>
      </w:r>
    </w:p>
    <w:p w14:paraId="647B8641" w14:textId="4FB39C2D" w:rsidR="0089463C" w:rsidRDefault="00D76971" w:rsidP="00D76971">
      <w:pPr>
        <w:pStyle w:val="StepImage"/>
      </w:pPr>
      <w:r>
        <w:rPr>
          <w:noProof/>
        </w:rPr>
        <w:drawing>
          <wp:inline distT="0" distB="0" distL="0" distR="0" wp14:anchorId="387B5366" wp14:editId="72FDD39A">
            <wp:extent cx="1438095" cy="476190"/>
            <wp:effectExtent l="0" t="0" r="0" b="635"/>
            <wp:docPr id="5697" name="Picture 56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8095" cy="476190"/>
                    </a:xfrm>
                    <a:prstGeom prst="rect">
                      <a:avLst/>
                    </a:prstGeom>
                  </pic:spPr>
                </pic:pic>
              </a:graphicData>
            </a:graphic>
          </wp:inline>
        </w:drawing>
      </w:r>
    </w:p>
    <w:p w14:paraId="3A8B0CE0" w14:textId="5DDB89C6" w:rsidR="00D90F9A" w:rsidRPr="004C258B" w:rsidRDefault="00BD350A" w:rsidP="001A1852">
      <w:pPr>
        <w:pStyle w:val="Heading3"/>
      </w:pPr>
      <w:bookmarkStart w:id="5" w:name="_Toc416447274"/>
      <w:bookmarkStart w:id="6" w:name="_Toc416447511"/>
      <w:bookmarkStart w:id="7" w:name="_Toc416699691"/>
      <w:bookmarkStart w:id="8" w:name="_Toc417027000"/>
      <w:r>
        <w:t xml:space="preserve">Task </w:t>
      </w:r>
      <w:r w:rsidR="00DD23C4">
        <w:t>2</w:t>
      </w:r>
      <w:r>
        <w:t xml:space="preserve">: </w:t>
      </w:r>
      <w:r w:rsidR="00623913">
        <w:t>Download a Dataset File</w:t>
      </w:r>
    </w:p>
    <w:p w14:paraId="0379BDC7" w14:textId="295FAA10" w:rsidR="005B0A77" w:rsidRDefault="005B0A77" w:rsidP="005B0A77">
      <w:r w:rsidRPr="00F15EC2">
        <w:t xml:space="preserve">In this task, you will </w:t>
      </w:r>
      <w:r w:rsidR="00DD23C4">
        <w:t>download a Power BI data source file from Synapse Studio.</w:t>
      </w:r>
    </w:p>
    <w:p w14:paraId="70722AF2" w14:textId="23FC0B4B" w:rsidR="00072941" w:rsidRDefault="00CD7136" w:rsidP="007A67C2">
      <w:pPr>
        <w:pStyle w:val="Step"/>
        <w:numPr>
          <w:ilvl w:val="0"/>
          <w:numId w:val="16"/>
        </w:numPr>
      </w:pPr>
      <w:r>
        <w:t xml:space="preserve">In the </w:t>
      </w:r>
      <w:r w:rsidR="00002F09">
        <w:t xml:space="preserve">Azure Synapse </w:t>
      </w:r>
      <w:r>
        <w:t>web browser</w:t>
      </w:r>
      <w:r w:rsidR="00002F09">
        <w:t xml:space="preserve"> session (</w:t>
      </w:r>
      <w:r w:rsidR="00D052DB">
        <w:t xml:space="preserve">opened in your </w:t>
      </w:r>
      <w:r w:rsidR="00002F09">
        <w:t xml:space="preserve">previous </w:t>
      </w:r>
      <w:r w:rsidR="00F233DB">
        <w:t>exercise</w:t>
      </w:r>
      <w:r w:rsidR="00002F09">
        <w:t>)</w:t>
      </w:r>
      <w:r>
        <w:t xml:space="preserve">, navigate to </w:t>
      </w:r>
      <w:r w:rsidRPr="00CD7136">
        <w:rPr>
          <w:rStyle w:val="EmphasizeText"/>
        </w:rPr>
        <w:t>Synapse Studio</w:t>
      </w:r>
      <w:r>
        <w:t>.</w:t>
      </w:r>
    </w:p>
    <w:p w14:paraId="06D429DD" w14:textId="0D979529" w:rsidR="00CD7136" w:rsidRDefault="00CD7136" w:rsidP="005B0A77">
      <w:pPr>
        <w:pStyle w:val="Step"/>
      </w:pPr>
      <w:r>
        <w:t xml:space="preserve">At the left, select the </w:t>
      </w:r>
      <w:r w:rsidRPr="00CD7136">
        <w:rPr>
          <w:rStyle w:val="EmphasizeText"/>
        </w:rPr>
        <w:t>Develop</w:t>
      </w:r>
      <w:r>
        <w:t xml:space="preserve"> hub.</w:t>
      </w:r>
    </w:p>
    <w:p w14:paraId="28E1B83C" w14:textId="0B41F002" w:rsidR="00CD7136" w:rsidRDefault="00CD7136" w:rsidP="00CD7136">
      <w:pPr>
        <w:pStyle w:val="StepImage"/>
      </w:pPr>
      <w:r>
        <w:rPr>
          <w:noProof/>
        </w:rPr>
        <w:drawing>
          <wp:inline distT="0" distB="0" distL="0" distR="0" wp14:anchorId="2C0CFC72" wp14:editId="0EABAE90">
            <wp:extent cx="2571429" cy="3495238"/>
            <wp:effectExtent l="0" t="0" r="635"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1429" cy="3495238"/>
                    </a:xfrm>
                    <a:prstGeom prst="rect">
                      <a:avLst/>
                    </a:prstGeom>
                  </pic:spPr>
                </pic:pic>
              </a:graphicData>
            </a:graphic>
          </wp:inline>
        </w:drawing>
      </w:r>
    </w:p>
    <w:p w14:paraId="1176DB7C" w14:textId="77777777" w:rsidR="00F70DB2" w:rsidRDefault="00F70DB2">
      <w:pPr>
        <w:spacing w:before="0" w:after="0"/>
      </w:pPr>
      <w:r>
        <w:br w:type="page"/>
      </w:r>
    </w:p>
    <w:p w14:paraId="7BA13359" w14:textId="1E4F6985" w:rsidR="00CD7136" w:rsidRDefault="009A7D34" w:rsidP="00CD7136">
      <w:pPr>
        <w:pStyle w:val="Step"/>
      </w:pPr>
      <w:r>
        <w:lastRenderedPageBreak/>
        <w:t xml:space="preserve">In the </w:t>
      </w:r>
      <w:r w:rsidRPr="009A7D34">
        <w:rPr>
          <w:rStyle w:val="EmphasizeText"/>
        </w:rPr>
        <w:t>Develop</w:t>
      </w:r>
      <w:r>
        <w:t xml:space="preserve"> pane, expand </w:t>
      </w:r>
      <w:r w:rsidR="00CD7136">
        <w:t xml:space="preserve">the </w:t>
      </w:r>
      <w:r w:rsidR="00CD7136" w:rsidRPr="00CD7136">
        <w:rPr>
          <w:rStyle w:val="EmphasizeText"/>
        </w:rPr>
        <w:t>Power BI</w:t>
      </w:r>
      <w:r w:rsidR="00CD7136">
        <w:t xml:space="preserve"> </w:t>
      </w:r>
      <w:r w:rsidR="00872845">
        <w:t>workspace</w:t>
      </w:r>
      <w:r w:rsidR="00CD7136">
        <w:t xml:space="preserve">, and then select </w:t>
      </w:r>
      <w:r w:rsidR="00CD7136" w:rsidRPr="00CD7136">
        <w:rPr>
          <w:rStyle w:val="EmphasizeText"/>
        </w:rPr>
        <w:t>Power BI </w:t>
      </w:r>
      <w:r w:rsidR="00C06529">
        <w:rPr>
          <w:rStyle w:val="EmphasizeText"/>
        </w:rPr>
        <w:t>d</w:t>
      </w:r>
      <w:r w:rsidR="00CD7136" w:rsidRPr="00CD7136">
        <w:rPr>
          <w:rStyle w:val="EmphasizeText"/>
        </w:rPr>
        <w:t>atasets</w:t>
      </w:r>
      <w:r w:rsidR="00CD7136">
        <w:t>.</w:t>
      </w:r>
    </w:p>
    <w:p w14:paraId="6ED65F59" w14:textId="1DE38FB8" w:rsidR="00CD7136" w:rsidRDefault="00CD7136" w:rsidP="00CD7136">
      <w:pPr>
        <w:pStyle w:val="StepImage"/>
      </w:pPr>
      <w:r>
        <w:rPr>
          <w:noProof/>
        </w:rPr>
        <w:drawing>
          <wp:inline distT="0" distB="0" distL="0" distR="0" wp14:anchorId="3E0D3918" wp14:editId="6B548847">
            <wp:extent cx="2876190" cy="3000000"/>
            <wp:effectExtent l="0" t="0" r="635"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3000000"/>
                    </a:xfrm>
                    <a:prstGeom prst="rect">
                      <a:avLst/>
                    </a:prstGeom>
                  </pic:spPr>
                </pic:pic>
              </a:graphicData>
            </a:graphic>
          </wp:inline>
        </w:drawing>
      </w:r>
    </w:p>
    <w:p w14:paraId="172CBEB8" w14:textId="642FBA52" w:rsidR="00CD7136" w:rsidRDefault="00CD7136" w:rsidP="00CD7136">
      <w:pPr>
        <w:pStyle w:val="Step"/>
      </w:pPr>
      <w:r>
        <w:t xml:space="preserve">In the </w:t>
      </w:r>
      <w:r w:rsidRPr="00CD7136">
        <w:rPr>
          <w:rStyle w:val="EmphasizeText"/>
        </w:rPr>
        <w:t>Power BI Datasets</w:t>
      </w:r>
      <w:r>
        <w:t xml:space="preserve"> pane, click </w:t>
      </w:r>
      <w:r w:rsidRPr="00CD7136">
        <w:rPr>
          <w:rStyle w:val="EmphasizeText"/>
        </w:rPr>
        <w:t>New Power BI Dataset</w:t>
      </w:r>
      <w:r>
        <w:t>.</w:t>
      </w:r>
    </w:p>
    <w:p w14:paraId="6EA32B22" w14:textId="5F3E4E34" w:rsidR="00CD7136" w:rsidRDefault="00CD7136" w:rsidP="00CD7136">
      <w:pPr>
        <w:pStyle w:val="StepImage"/>
      </w:pPr>
      <w:r>
        <w:rPr>
          <w:noProof/>
        </w:rPr>
        <w:drawing>
          <wp:inline distT="0" distB="0" distL="0" distR="0" wp14:anchorId="744AFBB3" wp14:editId="24FCEDF3">
            <wp:extent cx="5953125" cy="1142365"/>
            <wp:effectExtent l="0" t="0" r="9525" b="635"/>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896"/>
                    <a:stretch/>
                  </pic:blipFill>
                  <pic:spPr bwMode="auto">
                    <a:xfrm>
                      <a:off x="0" y="0"/>
                      <a:ext cx="5955689" cy="1142857"/>
                    </a:xfrm>
                    <a:prstGeom prst="rect">
                      <a:avLst/>
                    </a:prstGeom>
                    <a:ln>
                      <a:noFill/>
                    </a:ln>
                    <a:extLst>
                      <a:ext uri="{53640926-AAD7-44D8-BBD7-CCE9431645EC}">
                        <a14:shadowObscured xmlns:a14="http://schemas.microsoft.com/office/drawing/2010/main"/>
                      </a:ext>
                    </a:extLst>
                  </pic:spPr>
                </pic:pic>
              </a:graphicData>
            </a:graphic>
          </wp:inline>
        </w:drawing>
      </w:r>
    </w:p>
    <w:p w14:paraId="7BB72F1F" w14:textId="550E8694" w:rsidR="00C52727" w:rsidRDefault="005C0FB0" w:rsidP="00CD7136">
      <w:pPr>
        <w:pStyle w:val="Step"/>
      </w:pPr>
      <w:r>
        <w:t>Hover the cursor over</w:t>
      </w:r>
      <w:r w:rsidR="00C52727">
        <w:t xml:space="preserve"> your SQL pool, an</w:t>
      </w:r>
      <w:r>
        <w:t>d then</w:t>
      </w:r>
      <w:r w:rsidR="007C0BC0">
        <w:t xml:space="preserve"> use the link to</w:t>
      </w:r>
      <w:r>
        <w:t xml:space="preserve"> download the .</w:t>
      </w:r>
      <w:proofErr w:type="spellStart"/>
      <w:r>
        <w:t>pbids</w:t>
      </w:r>
      <w:proofErr w:type="spellEnd"/>
      <w:r>
        <w:t xml:space="preserve"> file.</w:t>
      </w:r>
    </w:p>
    <w:p w14:paraId="220B7C75" w14:textId="48BA47F1" w:rsidR="002D4F58" w:rsidRPr="002D4F58" w:rsidRDefault="002D4F58" w:rsidP="002D4F58">
      <w:pPr>
        <w:pStyle w:val="StepCommentary"/>
      </w:pPr>
      <w:r>
        <w:t>A .</w:t>
      </w:r>
      <w:proofErr w:type="spellStart"/>
      <w:r>
        <w:t>pbids</w:t>
      </w:r>
      <w:proofErr w:type="spellEnd"/>
      <w:r>
        <w:t xml:space="preserve"> file contains a connection to your SQL </w:t>
      </w:r>
      <w:r w:rsidR="00F70DB2">
        <w:t>p</w:t>
      </w:r>
      <w:r>
        <w:t>ool.</w:t>
      </w:r>
      <w:r w:rsidR="00F70DB2">
        <w:t xml:space="preserve"> It’s a convenient way to start your project.</w:t>
      </w:r>
      <w:r>
        <w:t xml:space="preserve"> When opened, it</w:t>
      </w:r>
      <w:r w:rsidR="00F70DB2">
        <w:t>’ll</w:t>
      </w:r>
      <w:r>
        <w:t xml:space="preserve"> create a new Power BI Desktop solution that </w:t>
      </w:r>
      <w:r w:rsidR="00F70DB2">
        <w:t>already stores</w:t>
      </w:r>
      <w:r>
        <w:t xml:space="preserve"> the connection</w:t>
      </w:r>
      <w:r w:rsidR="00F70DB2">
        <w:t xml:space="preserve"> details to your SQL pool</w:t>
      </w:r>
      <w:r>
        <w:t>.</w:t>
      </w:r>
    </w:p>
    <w:p w14:paraId="6270FF39" w14:textId="638AD6B8" w:rsidR="00CD7136" w:rsidRDefault="002D4F58" w:rsidP="00CD7136">
      <w:pPr>
        <w:pStyle w:val="Step"/>
      </w:pPr>
      <w:r>
        <w:t>When the .</w:t>
      </w:r>
      <w:proofErr w:type="spellStart"/>
      <w:r>
        <w:t>pbids</w:t>
      </w:r>
      <w:proofErr w:type="spellEnd"/>
      <w:r>
        <w:t xml:space="preserve"> file has downloaded, open it.</w:t>
      </w:r>
    </w:p>
    <w:p w14:paraId="605C4548" w14:textId="3A12FF0B" w:rsidR="002D4F58" w:rsidRDefault="002D4F58" w:rsidP="002D4F58">
      <w:pPr>
        <w:pStyle w:val="StepCommentary"/>
      </w:pPr>
      <w:r>
        <w:t>When the file opens, it</w:t>
      </w:r>
      <w:r w:rsidR="009A7D34">
        <w:t>’</w:t>
      </w:r>
      <w:r>
        <w:t>ll prompt you to create queries using the connection.</w:t>
      </w:r>
      <w:r w:rsidR="000C13A9">
        <w:t xml:space="preserve"> You’ll define those queries in the next task.</w:t>
      </w:r>
    </w:p>
    <w:p w14:paraId="7302E53E" w14:textId="77777777" w:rsidR="000C13A9" w:rsidRDefault="000C13A9">
      <w:pPr>
        <w:spacing w:before="0" w:after="0"/>
        <w:rPr>
          <w:rFonts w:eastAsiaTheme="majorEastAsia" w:cstheme="majorBidi"/>
          <w:b/>
          <w:sz w:val="28"/>
          <w:szCs w:val="20"/>
        </w:rPr>
      </w:pPr>
      <w:r>
        <w:br w:type="page"/>
      </w:r>
    </w:p>
    <w:p w14:paraId="493D5B76" w14:textId="05CF0BC3" w:rsidR="00DD23C4" w:rsidRPr="004C258B" w:rsidRDefault="00DD23C4" w:rsidP="00DD23C4">
      <w:pPr>
        <w:pStyle w:val="Heading3"/>
      </w:pPr>
      <w:r>
        <w:lastRenderedPageBreak/>
        <w:t>Task 3: Create Model</w:t>
      </w:r>
      <w:r w:rsidR="001D2ACE">
        <w:t xml:space="preserve"> Queries</w:t>
      </w:r>
    </w:p>
    <w:p w14:paraId="51EA893F" w14:textId="51217E93" w:rsidR="00DD23C4" w:rsidRDefault="00DD23C4" w:rsidP="00DD23C4">
      <w:r w:rsidRPr="00F15EC2">
        <w:t xml:space="preserve">In this task, you will </w:t>
      </w:r>
      <w:r>
        <w:t>create</w:t>
      </w:r>
      <w:r w:rsidR="001D2ACE">
        <w:t xml:space="preserve"> six</w:t>
      </w:r>
      <w:r>
        <w:t xml:space="preserve"> Power Query queries </w:t>
      </w:r>
      <w:r w:rsidR="009A7D34">
        <w:t>that will</w:t>
      </w:r>
      <w:r>
        <w:t xml:space="preserve"> each </w:t>
      </w:r>
      <w:r w:rsidR="009A7D34">
        <w:t xml:space="preserve">load as a table to </w:t>
      </w:r>
      <w:r>
        <w:t>your model.</w:t>
      </w:r>
    </w:p>
    <w:p w14:paraId="0D019B68" w14:textId="3309A18D" w:rsidR="000C13A9" w:rsidRDefault="000C13A9" w:rsidP="000C13A9">
      <w:pPr>
        <w:pStyle w:val="Commentary"/>
      </w:pPr>
      <w:r>
        <w:t xml:space="preserve">Power Query is a Microsoft technology used to connect to data stores, profile data, and transform data. You’ll define </w:t>
      </w:r>
      <w:r w:rsidR="00C06529">
        <w:t xml:space="preserve">a </w:t>
      </w:r>
      <w:r>
        <w:t>query for each table your model.</w:t>
      </w:r>
    </w:p>
    <w:p w14:paraId="63BB5C9E" w14:textId="6A66C949" w:rsidR="00DD23C4" w:rsidRDefault="000C13A9" w:rsidP="007A67C2">
      <w:pPr>
        <w:pStyle w:val="Step"/>
        <w:numPr>
          <w:ilvl w:val="0"/>
          <w:numId w:val="15"/>
        </w:numPr>
      </w:pPr>
      <w:r>
        <w:t>In Power BI Desktop, i</w:t>
      </w:r>
      <w:r w:rsidR="00DD23C4">
        <w:t xml:space="preserve">n the </w:t>
      </w:r>
      <w:r w:rsidR="00DD23C4" w:rsidRPr="00DD23C4">
        <w:rPr>
          <w:rStyle w:val="EmphasizeText"/>
        </w:rPr>
        <w:t>Navigator</w:t>
      </w:r>
      <w:r w:rsidR="00DD23C4">
        <w:t xml:space="preserve"> window, select (don’t check) the </w:t>
      </w:r>
      <w:proofErr w:type="spellStart"/>
      <w:r w:rsidR="00DD23C4" w:rsidRPr="00DD23C4">
        <w:rPr>
          <w:rStyle w:val="EmphasizeText"/>
        </w:rPr>
        <w:t>wwi.DimCity</w:t>
      </w:r>
      <w:proofErr w:type="spellEnd"/>
      <w:r w:rsidR="00DD23C4">
        <w:t xml:space="preserve"> table.</w:t>
      </w:r>
    </w:p>
    <w:p w14:paraId="519835A6" w14:textId="10619879" w:rsidR="00DD23C4" w:rsidRDefault="00DD23C4" w:rsidP="007A67C2">
      <w:pPr>
        <w:pStyle w:val="Step"/>
        <w:numPr>
          <w:ilvl w:val="0"/>
          <w:numId w:val="15"/>
        </w:numPr>
      </w:pPr>
      <w:r>
        <w:t>In the right pane, notice the preview result</w:t>
      </w:r>
      <w:r w:rsidR="00314D96">
        <w:t>, which shows a subset of the table rows.</w:t>
      </w:r>
    </w:p>
    <w:p w14:paraId="2DA00563" w14:textId="67F9444D" w:rsidR="00DD23C4" w:rsidRDefault="00314D96" w:rsidP="007A67C2">
      <w:pPr>
        <w:pStyle w:val="Step"/>
        <w:numPr>
          <w:ilvl w:val="0"/>
          <w:numId w:val="15"/>
        </w:numPr>
      </w:pPr>
      <w:r>
        <w:t xml:space="preserve">To create queries (which will become model tables), </w:t>
      </w:r>
      <w:r w:rsidR="00DD23C4">
        <w:t>check the following six tables:</w:t>
      </w:r>
    </w:p>
    <w:p w14:paraId="52344B29" w14:textId="2FCBA2F8" w:rsidR="00DD23C4" w:rsidRDefault="00DD23C4" w:rsidP="00DD23C4">
      <w:pPr>
        <w:pStyle w:val="StepBullet"/>
      </w:pPr>
      <w:proofErr w:type="spellStart"/>
      <w:r>
        <w:t>wwi.DimCity</w:t>
      </w:r>
      <w:proofErr w:type="spellEnd"/>
    </w:p>
    <w:p w14:paraId="440E9A79" w14:textId="2A996326" w:rsidR="00DD23C4" w:rsidRDefault="00DD23C4" w:rsidP="00DD23C4">
      <w:pPr>
        <w:pStyle w:val="StepBullet"/>
      </w:pPr>
      <w:proofErr w:type="spellStart"/>
      <w:r>
        <w:t>wwi.DimCustomer</w:t>
      </w:r>
      <w:proofErr w:type="spellEnd"/>
    </w:p>
    <w:p w14:paraId="780726DA" w14:textId="3E68CCDB" w:rsidR="00DD23C4" w:rsidRDefault="00DD23C4" w:rsidP="00DD23C4">
      <w:pPr>
        <w:pStyle w:val="StepBullet"/>
      </w:pPr>
      <w:proofErr w:type="spellStart"/>
      <w:r>
        <w:t>wwi.DimDate</w:t>
      </w:r>
      <w:proofErr w:type="spellEnd"/>
    </w:p>
    <w:p w14:paraId="72DC37FD" w14:textId="54FF2578" w:rsidR="00DD23C4" w:rsidRDefault="00DD23C4" w:rsidP="00DD23C4">
      <w:pPr>
        <w:pStyle w:val="StepBullet"/>
      </w:pPr>
      <w:proofErr w:type="spellStart"/>
      <w:r>
        <w:t>wwi.DimEmployee</w:t>
      </w:r>
      <w:proofErr w:type="spellEnd"/>
    </w:p>
    <w:p w14:paraId="6AD8900F" w14:textId="3D467100" w:rsidR="00DD23C4" w:rsidRDefault="00DD23C4" w:rsidP="00DD23C4">
      <w:pPr>
        <w:pStyle w:val="StepBullet"/>
      </w:pPr>
      <w:proofErr w:type="spellStart"/>
      <w:r>
        <w:t>wwi.DimStockItem</w:t>
      </w:r>
      <w:proofErr w:type="spellEnd"/>
    </w:p>
    <w:p w14:paraId="54FE182D" w14:textId="409EFC3F" w:rsidR="00DD23C4" w:rsidRDefault="00DD23C4" w:rsidP="00DD23C4">
      <w:pPr>
        <w:pStyle w:val="StepBullet"/>
      </w:pPr>
      <w:proofErr w:type="spellStart"/>
      <w:r>
        <w:t>wwi.FactSale</w:t>
      </w:r>
      <w:proofErr w:type="spellEnd"/>
    </w:p>
    <w:p w14:paraId="044E41C2" w14:textId="6BB77663" w:rsidR="00DD23C4" w:rsidRPr="00DD23C4" w:rsidRDefault="00314D96" w:rsidP="00314D96">
      <w:pPr>
        <w:pStyle w:val="StepImage"/>
      </w:pPr>
      <w:r>
        <w:rPr>
          <w:noProof/>
        </w:rPr>
        <w:drawing>
          <wp:inline distT="0" distB="0" distL="0" distR="0" wp14:anchorId="7845AACC" wp14:editId="2EC5F852">
            <wp:extent cx="3352381" cy="4371429"/>
            <wp:effectExtent l="0" t="0" r="63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2381" cy="4371429"/>
                    </a:xfrm>
                    <a:prstGeom prst="rect">
                      <a:avLst/>
                    </a:prstGeom>
                  </pic:spPr>
                </pic:pic>
              </a:graphicData>
            </a:graphic>
          </wp:inline>
        </w:drawing>
      </w:r>
    </w:p>
    <w:p w14:paraId="5525CBEB" w14:textId="14F96C01" w:rsidR="00995FF7" w:rsidRDefault="00314D96" w:rsidP="002D4F58">
      <w:pPr>
        <w:pStyle w:val="Step"/>
      </w:pPr>
      <w:r>
        <w:lastRenderedPageBreak/>
        <w:t xml:space="preserve">To apply transformations to the queries, at the bottom-right, click </w:t>
      </w:r>
      <w:r w:rsidRPr="00314D96">
        <w:rPr>
          <w:rStyle w:val="EmphasizeText"/>
        </w:rPr>
        <w:t>Transform Data</w:t>
      </w:r>
      <w:r>
        <w:t>.</w:t>
      </w:r>
    </w:p>
    <w:p w14:paraId="4C9EA905" w14:textId="625A657C" w:rsidR="00314D96" w:rsidRDefault="00314D96" w:rsidP="00314D96">
      <w:pPr>
        <w:pStyle w:val="StepImage"/>
      </w:pPr>
      <w:r>
        <w:rPr>
          <w:noProof/>
        </w:rPr>
        <w:drawing>
          <wp:inline distT="0" distB="0" distL="0" distR="0" wp14:anchorId="5B7562B1" wp14:editId="7BD43555">
            <wp:extent cx="3466667" cy="600000"/>
            <wp:effectExtent l="0" t="0" r="635" b="0"/>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6667" cy="600000"/>
                    </a:xfrm>
                    <a:prstGeom prst="rect">
                      <a:avLst/>
                    </a:prstGeom>
                  </pic:spPr>
                </pic:pic>
              </a:graphicData>
            </a:graphic>
          </wp:inline>
        </w:drawing>
      </w:r>
    </w:p>
    <w:p w14:paraId="40F429C7" w14:textId="64F47292" w:rsidR="000C13A9" w:rsidRPr="000C13A9" w:rsidRDefault="000C13A9" w:rsidP="000C13A9">
      <w:pPr>
        <w:pStyle w:val="StepCommentary"/>
      </w:pPr>
      <w:r>
        <w:t>Transforming the data allows you to define what data will be available in your model.</w:t>
      </w:r>
    </w:p>
    <w:p w14:paraId="68489472" w14:textId="4BD25936" w:rsidR="00314D96" w:rsidRDefault="00314D96" w:rsidP="002D4F58">
      <w:pPr>
        <w:pStyle w:val="Step"/>
      </w:pPr>
      <w:r>
        <w:t xml:space="preserve">In the </w:t>
      </w:r>
      <w:r w:rsidRPr="00314D96">
        <w:rPr>
          <w:rStyle w:val="EmphasizeText"/>
        </w:rPr>
        <w:t>Connection Settings</w:t>
      </w:r>
      <w:r>
        <w:t xml:space="preserve"> window, select the </w:t>
      </w:r>
      <w:r w:rsidRPr="00314D96">
        <w:rPr>
          <w:rStyle w:val="EmphasizeText"/>
        </w:rPr>
        <w:t>DirectQuery</w:t>
      </w:r>
      <w:r>
        <w:t xml:space="preserve"> option.</w:t>
      </w:r>
    </w:p>
    <w:p w14:paraId="5FB53944" w14:textId="01462D8B" w:rsidR="007202FA" w:rsidRDefault="007202FA" w:rsidP="007202FA">
      <w:pPr>
        <w:pStyle w:val="StepImage"/>
      </w:pPr>
      <w:r>
        <w:rPr>
          <w:noProof/>
        </w:rPr>
        <w:drawing>
          <wp:inline distT="0" distB="0" distL="0" distR="0" wp14:anchorId="7C4DCF96" wp14:editId="170EEC07">
            <wp:extent cx="4771429" cy="1838095"/>
            <wp:effectExtent l="0" t="0" r="0" b="0"/>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1429" cy="1838095"/>
                    </a:xfrm>
                    <a:prstGeom prst="rect">
                      <a:avLst/>
                    </a:prstGeom>
                  </pic:spPr>
                </pic:pic>
              </a:graphicData>
            </a:graphic>
          </wp:inline>
        </w:drawing>
      </w:r>
    </w:p>
    <w:p w14:paraId="4C9B715E" w14:textId="6AF8176B" w:rsidR="00314D96" w:rsidRDefault="000C13A9" w:rsidP="00314D96">
      <w:pPr>
        <w:pStyle w:val="StepCommentary"/>
      </w:pPr>
      <w:r>
        <w:t xml:space="preserve">This decision is important. </w:t>
      </w:r>
      <w:r w:rsidR="00314D96">
        <w:t xml:space="preserve">DirectQuery is a storage mode. A model table that uses DirectQuery storage mode doesn’t store data. So, when a Power BI report visual queries a DirectQuery table, Power BI </w:t>
      </w:r>
      <w:r w:rsidR="009A7D34">
        <w:t>sends</w:t>
      </w:r>
      <w:r w:rsidR="00314D96">
        <w:t xml:space="preserve"> a native query to </w:t>
      </w:r>
      <w:r w:rsidR="009A7D34">
        <w:t>the data source</w:t>
      </w:r>
      <w:r w:rsidR="00314D96">
        <w:t xml:space="preserve">. This storage mode is often used for large data stores </w:t>
      </w:r>
      <w:r>
        <w:t xml:space="preserve">like Azure Synapse Analytics </w:t>
      </w:r>
      <w:r w:rsidR="00314D96">
        <w:t>(because it’s impractical or uneconomic to import large data volumes) or when near real-time results are required.</w:t>
      </w:r>
    </w:p>
    <w:p w14:paraId="1C548EC2" w14:textId="39A5AE8A" w:rsidR="00314D96" w:rsidRDefault="007202FA" w:rsidP="002D4F58">
      <w:pPr>
        <w:pStyle w:val="Step"/>
      </w:pPr>
      <w:r>
        <w:t xml:space="preserve">Click </w:t>
      </w:r>
      <w:r w:rsidRPr="007202FA">
        <w:rPr>
          <w:rStyle w:val="EmphasizeText"/>
        </w:rPr>
        <w:t>OK</w:t>
      </w:r>
      <w:r>
        <w:t>.</w:t>
      </w:r>
    </w:p>
    <w:p w14:paraId="2425B475" w14:textId="2AA4BDC6" w:rsidR="007202FA" w:rsidRDefault="007202FA" w:rsidP="007202FA">
      <w:pPr>
        <w:pStyle w:val="StepImage"/>
      </w:pPr>
      <w:r>
        <w:rPr>
          <w:noProof/>
        </w:rPr>
        <w:drawing>
          <wp:inline distT="0" distB="0" distL="0" distR="0" wp14:anchorId="3F6D2BAE" wp14:editId="32817C9F">
            <wp:extent cx="2485714" cy="1009524"/>
            <wp:effectExtent l="0" t="0" r="0" b="635"/>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5714" cy="1009524"/>
                    </a:xfrm>
                    <a:prstGeom prst="rect">
                      <a:avLst/>
                    </a:prstGeom>
                  </pic:spPr>
                </pic:pic>
              </a:graphicData>
            </a:graphic>
          </wp:inline>
        </w:drawing>
      </w:r>
    </w:p>
    <w:p w14:paraId="10BA359E" w14:textId="77777777" w:rsidR="000C13A9" w:rsidRDefault="000C13A9">
      <w:pPr>
        <w:spacing w:before="0" w:after="0"/>
      </w:pPr>
      <w:r>
        <w:br w:type="page"/>
      </w:r>
    </w:p>
    <w:p w14:paraId="0D11142C" w14:textId="4AA756D0" w:rsidR="007202FA" w:rsidRDefault="007202FA" w:rsidP="007202FA">
      <w:pPr>
        <w:pStyle w:val="Step"/>
      </w:pPr>
      <w:r>
        <w:lastRenderedPageBreak/>
        <w:t xml:space="preserve">In the </w:t>
      </w:r>
      <w:r w:rsidRPr="007202FA">
        <w:rPr>
          <w:rStyle w:val="EmphasizeText"/>
        </w:rPr>
        <w:t>Power Query Editor</w:t>
      </w:r>
      <w:r>
        <w:t xml:space="preserve"> window, in the </w:t>
      </w:r>
      <w:r w:rsidRPr="007202FA">
        <w:rPr>
          <w:rStyle w:val="EmphasizeText"/>
        </w:rPr>
        <w:t>Queries</w:t>
      </w:r>
      <w:r>
        <w:t xml:space="preserve"> pane (located at the left), notice there is one query for each table you </w:t>
      </w:r>
      <w:r w:rsidR="009A7D34">
        <w:t>requested</w:t>
      </w:r>
      <w:r>
        <w:t>.</w:t>
      </w:r>
    </w:p>
    <w:p w14:paraId="284B74D6" w14:textId="6246BE6D" w:rsidR="007202FA" w:rsidRDefault="007202FA" w:rsidP="007202FA">
      <w:pPr>
        <w:pStyle w:val="StepImage"/>
      </w:pPr>
      <w:r>
        <w:rPr>
          <w:noProof/>
        </w:rPr>
        <w:drawing>
          <wp:inline distT="0" distB="0" distL="0" distR="0" wp14:anchorId="1C7D9420" wp14:editId="2C969C75">
            <wp:extent cx="1838095" cy="2066667"/>
            <wp:effectExtent l="0" t="0" r="0" b="0"/>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8095" cy="2066667"/>
                    </a:xfrm>
                    <a:prstGeom prst="rect">
                      <a:avLst/>
                    </a:prstGeom>
                  </pic:spPr>
                </pic:pic>
              </a:graphicData>
            </a:graphic>
          </wp:inline>
        </w:drawing>
      </w:r>
    </w:p>
    <w:p w14:paraId="4F044F23" w14:textId="5EAFB5C6" w:rsidR="007202FA" w:rsidRPr="007202FA" w:rsidRDefault="007202FA" w:rsidP="009A7D34">
      <w:pPr>
        <w:pStyle w:val="StepCommentary"/>
      </w:pPr>
      <w:r>
        <w:t>You</w:t>
      </w:r>
      <w:r w:rsidR="009A7D34">
        <w:t>’</w:t>
      </w:r>
      <w:r>
        <w:t xml:space="preserve">ll now revise the definition of each query. </w:t>
      </w:r>
      <w:r w:rsidR="003E10E4">
        <w:t>Each query will become a model table</w:t>
      </w:r>
      <w:r w:rsidR="000C13A9">
        <w:t xml:space="preserve"> when they are applied to the model</w:t>
      </w:r>
      <w:r w:rsidR="003E10E4">
        <w:t>. So, you</w:t>
      </w:r>
      <w:r w:rsidR="000C13A9">
        <w:t>’</w:t>
      </w:r>
      <w:r w:rsidR="003E10E4">
        <w:t xml:space="preserve">ll </w:t>
      </w:r>
      <w:r w:rsidR="000C13A9">
        <w:t xml:space="preserve">now </w:t>
      </w:r>
      <w:r w:rsidR="003E10E4">
        <w:t xml:space="preserve">rename </w:t>
      </w:r>
      <w:proofErr w:type="gramStart"/>
      <w:r w:rsidR="003E10E4">
        <w:t>them</w:t>
      </w:r>
      <w:proofErr w:type="gramEnd"/>
      <w:r w:rsidR="003E10E4">
        <w:t xml:space="preserve"> </w:t>
      </w:r>
      <w:r w:rsidR="000C13A9">
        <w:t>so they’re described in</w:t>
      </w:r>
      <w:r w:rsidR="003E10E4">
        <w:t xml:space="preserve"> more friendly and </w:t>
      </w:r>
      <w:r w:rsidR="00D06CDB">
        <w:t>concise</w:t>
      </w:r>
      <w:r w:rsidR="003E10E4">
        <w:t xml:space="preserve"> </w:t>
      </w:r>
      <w:r w:rsidR="000C13A9">
        <w:t>ways</w:t>
      </w:r>
      <w:r w:rsidR="003E10E4">
        <w:t>, and apply transformations to deliver the columns required by reports.</w:t>
      </w:r>
    </w:p>
    <w:p w14:paraId="7128F881" w14:textId="764EB5C8" w:rsidR="007202FA" w:rsidRDefault="007202FA" w:rsidP="002D4F58">
      <w:pPr>
        <w:pStyle w:val="Step"/>
      </w:pPr>
      <w:r>
        <w:t xml:space="preserve">Select the </w:t>
      </w:r>
      <w:proofErr w:type="spellStart"/>
      <w:r w:rsidRPr="007202FA">
        <w:rPr>
          <w:rStyle w:val="EmphasizeText"/>
        </w:rPr>
        <w:t>wwi</w:t>
      </w:r>
      <w:proofErr w:type="spellEnd"/>
      <w:r w:rsidRPr="007202FA">
        <w:rPr>
          <w:rStyle w:val="EmphasizeText"/>
        </w:rPr>
        <w:t> </w:t>
      </w:r>
      <w:proofErr w:type="spellStart"/>
      <w:r w:rsidRPr="007202FA">
        <w:rPr>
          <w:rStyle w:val="EmphasizeText"/>
        </w:rPr>
        <w:t>DimCity</w:t>
      </w:r>
      <w:proofErr w:type="spellEnd"/>
      <w:r>
        <w:t xml:space="preserve"> query.</w:t>
      </w:r>
    </w:p>
    <w:p w14:paraId="44A0A780" w14:textId="75940626" w:rsidR="007202FA" w:rsidRDefault="003E10E4" w:rsidP="003E10E4">
      <w:pPr>
        <w:pStyle w:val="StepImage"/>
      </w:pPr>
      <w:r>
        <w:rPr>
          <w:noProof/>
        </w:rPr>
        <w:drawing>
          <wp:inline distT="0" distB="0" distL="0" distR="0" wp14:anchorId="4ABCCB1A" wp14:editId="28FCECED">
            <wp:extent cx="1838095" cy="1838095"/>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8095" cy="1838095"/>
                    </a:xfrm>
                    <a:prstGeom prst="rect">
                      <a:avLst/>
                    </a:prstGeom>
                  </pic:spPr>
                </pic:pic>
              </a:graphicData>
            </a:graphic>
          </wp:inline>
        </w:drawing>
      </w:r>
    </w:p>
    <w:p w14:paraId="485169A5" w14:textId="593CA018" w:rsidR="007202FA" w:rsidRDefault="003E10E4" w:rsidP="002D4F58">
      <w:pPr>
        <w:pStyle w:val="Step"/>
      </w:pPr>
      <w:r>
        <w:t xml:space="preserve">In the </w:t>
      </w:r>
      <w:r w:rsidRPr="003E10E4">
        <w:rPr>
          <w:rStyle w:val="EmphasizeText"/>
        </w:rPr>
        <w:t>Query Settings</w:t>
      </w:r>
      <w:r>
        <w:t xml:space="preserve"> pane (located at the right), to rename the query, in the </w:t>
      </w:r>
      <w:r w:rsidRPr="003E10E4">
        <w:rPr>
          <w:rStyle w:val="EmphasizeText"/>
        </w:rPr>
        <w:t>Name</w:t>
      </w:r>
      <w:r>
        <w:t xml:space="preserve"> box, replace the text with </w:t>
      </w:r>
      <w:r w:rsidRPr="003E10E4">
        <w:rPr>
          <w:rStyle w:val="EmphasizeText"/>
        </w:rPr>
        <w:t>Geography</w:t>
      </w:r>
      <w:r w:rsidR="000C13A9">
        <w:t xml:space="preserve">, and then press </w:t>
      </w:r>
      <w:r w:rsidR="000C13A9" w:rsidRPr="000C13A9">
        <w:rPr>
          <w:rStyle w:val="EmphasizeText"/>
        </w:rPr>
        <w:t>Enter</w:t>
      </w:r>
      <w:r w:rsidR="000C13A9">
        <w:t>.</w:t>
      </w:r>
    </w:p>
    <w:p w14:paraId="16224618" w14:textId="4E730CB2" w:rsidR="003E10E4" w:rsidRDefault="003E10E4" w:rsidP="003E10E4">
      <w:pPr>
        <w:pStyle w:val="StepImage"/>
      </w:pPr>
      <w:r>
        <w:rPr>
          <w:noProof/>
        </w:rPr>
        <w:drawing>
          <wp:inline distT="0" distB="0" distL="0" distR="0" wp14:anchorId="2EBAEFB1" wp14:editId="0A1A1153">
            <wp:extent cx="2542857" cy="1371429"/>
            <wp:effectExtent l="0" t="0" r="0" b="635"/>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2857" cy="1371429"/>
                    </a:xfrm>
                    <a:prstGeom prst="rect">
                      <a:avLst/>
                    </a:prstGeom>
                  </pic:spPr>
                </pic:pic>
              </a:graphicData>
            </a:graphic>
          </wp:inline>
        </w:drawing>
      </w:r>
    </w:p>
    <w:p w14:paraId="65EAD9FC" w14:textId="77777777" w:rsidR="000C13A9" w:rsidRDefault="000C13A9">
      <w:pPr>
        <w:spacing w:before="0" w:after="0"/>
      </w:pPr>
      <w:r>
        <w:br w:type="page"/>
      </w:r>
    </w:p>
    <w:p w14:paraId="420D4C9D" w14:textId="15DD4D4A" w:rsidR="003E10E4" w:rsidRDefault="003E10E4" w:rsidP="002D4F58">
      <w:pPr>
        <w:pStyle w:val="Step"/>
      </w:pPr>
      <w:r>
        <w:lastRenderedPageBreak/>
        <w:t xml:space="preserve">On the </w:t>
      </w:r>
      <w:r w:rsidRPr="003E10E4">
        <w:rPr>
          <w:rStyle w:val="EmphasizeText"/>
        </w:rPr>
        <w:t>Home</w:t>
      </w:r>
      <w:r>
        <w:t xml:space="preserve"> ribbon tab, from inside the </w:t>
      </w:r>
      <w:r w:rsidRPr="003E10E4">
        <w:rPr>
          <w:rStyle w:val="EmphasizeText"/>
        </w:rPr>
        <w:t>Manage Columns</w:t>
      </w:r>
      <w:r>
        <w:t xml:space="preserve"> group, click the </w:t>
      </w:r>
      <w:r w:rsidRPr="003E10E4">
        <w:rPr>
          <w:rStyle w:val="EmphasizeText"/>
        </w:rPr>
        <w:t>Choose Columns</w:t>
      </w:r>
      <w:r>
        <w:t xml:space="preserve"> icon.</w:t>
      </w:r>
    </w:p>
    <w:p w14:paraId="23461C83" w14:textId="773EA0F6" w:rsidR="003E10E4" w:rsidRDefault="003E10E4" w:rsidP="003E10E4">
      <w:pPr>
        <w:pStyle w:val="StepImage"/>
      </w:pPr>
      <w:r>
        <w:rPr>
          <w:noProof/>
        </w:rPr>
        <w:drawing>
          <wp:inline distT="0" distB="0" distL="0" distR="0" wp14:anchorId="38B1E212" wp14:editId="25174CBC">
            <wp:extent cx="3885714" cy="885714"/>
            <wp:effectExtent l="0" t="0" r="635" b="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5714" cy="885714"/>
                    </a:xfrm>
                    <a:prstGeom prst="rect">
                      <a:avLst/>
                    </a:prstGeom>
                  </pic:spPr>
                </pic:pic>
              </a:graphicData>
            </a:graphic>
          </wp:inline>
        </w:drawing>
      </w:r>
    </w:p>
    <w:p w14:paraId="5F500054" w14:textId="07167954" w:rsidR="003E10E4" w:rsidRDefault="003E10E4" w:rsidP="002D4F58">
      <w:pPr>
        <w:pStyle w:val="Step"/>
      </w:pPr>
      <w:r>
        <w:t xml:space="preserve">In the </w:t>
      </w:r>
      <w:r w:rsidRPr="003E10E4">
        <w:rPr>
          <w:rStyle w:val="EmphasizeText"/>
        </w:rPr>
        <w:t>Choose Columns</w:t>
      </w:r>
      <w:r>
        <w:t xml:space="preserve"> window, to uncheck all checkboxes, uncheck the first checkbox.</w:t>
      </w:r>
    </w:p>
    <w:p w14:paraId="63898D82" w14:textId="6D3C881F" w:rsidR="00777787" w:rsidRDefault="00777787" w:rsidP="00777787">
      <w:pPr>
        <w:pStyle w:val="StepImage"/>
      </w:pPr>
      <w:r>
        <w:rPr>
          <w:noProof/>
        </w:rPr>
        <w:drawing>
          <wp:inline distT="0" distB="0" distL="0" distR="0" wp14:anchorId="463F00BA" wp14:editId="09E788E4">
            <wp:extent cx="3342857" cy="1942857"/>
            <wp:effectExtent l="0" t="0" r="0" b="635"/>
            <wp:docPr id="5709" name="Picture 57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2857" cy="1942857"/>
                    </a:xfrm>
                    <a:prstGeom prst="rect">
                      <a:avLst/>
                    </a:prstGeom>
                  </pic:spPr>
                </pic:pic>
              </a:graphicData>
            </a:graphic>
          </wp:inline>
        </w:drawing>
      </w:r>
    </w:p>
    <w:p w14:paraId="616EB90F" w14:textId="031BD768" w:rsidR="003E10E4" w:rsidRDefault="003E10E4" w:rsidP="002D4F58">
      <w:pPr>
        <w:pStyle w:val="Step"/>
      </w:pPr>
      <w:r>
        <w:t xml:space="preserve">Check the following </w:t>
      </w:r>
      <w:r w:rsidR="00777787">
        <w:t xml:space="preserve">seven </w:t>
      </w:r>
      <w:r>
        <w:t>columns.</w:t>
      </w:r>
    </w:p>
    <w:p w14:paraId="305231D1" w14:textId="36F94C6E" w:rsidR="003E10E4" w:rsidRDefault="003E10E4" w:rsidP="003E10E4">
      <w:pPr>
        <w:pStyle w:val="StepBullet"/>
      </w:pPr>
      <w:proofErr w:type="spellStart"/>
      <w:r>
        <w:t>CityKey</w:t>
      </w:r>
      <w:proofErr w:type="spellEnd"/>
    </w:p>
    <w:p w14:paraId="14F5E298" w14:textId="5FDE4DC8" w:rsidR="003E10E4" w:rsidRDefault="003E10E4" w:rsidP="003E10E4">
      <w:pPr>
        <w:pStyle w:val="StepBullet"/>
      </w:pPr>
      <w:r>
        <w:t>City</w:t>
      </w:r>
    </w:p>
    <w:p w14:paraId="6E5AD5E8" w14:textId="0127CB59" w:rsidR="003E10E4" w:rsidRDefault="003E10E4" w:rsidP="003E10E4">
      <w:pPr>
        <w:pStyle w:val="StepBullet"/>
      </w:pPr>
      <w:proofErr w:type="spellStart"/>
      <w:r>
        <w:t>StateProvince</w:t>
      </w:r>
      <w:proofErr w:type="spellEnd"/>
    </w:p>
    <w:p w14:paraId="6EB0B4CD" w14:textId="324B6288" w:rsidR="003E10E4" w:rsidRDefault="003E10E4" w:rsidP="003E10E4">
      <w:pPr>
        <w:pStyle w:val="StepBullet"/>
      </w:pPr>
      <w:r>
        <w:t>Country</w:t>
      </w:r>
    </w:p>
    <w:p w14:paraId="110FB9E6" w14:textId="40B5F5A6" w:rsidR="003E10E4" w:rsidRDefault="003E10E4" w:rsidP="003E10E4">
      <w:pPr>
        <w:pStyle w:val="StepBullet"/>
      </w:pPr>
      <w:proofErr w:type="spellStart"/>
      <w:r>
        <w:t>SalesTerritory</w:t>
      </w:r>
      <w:proofErr w:type="spellEnd"/>
    </w:p>
    <w:p w14:paraId="1F9DA5CB" w14:textId="6A3D2315" w:rsidR="003E10E4" w:rsidRDefault="003E10E4" w:rsidP="003E10E4">
      <w:pPr>
        <w:pStyle w:val="StepBullet"/>
      </w:pPr>
      <w:r>
        <w:t>Region</w:t>
      </w:r>
    </w:p>
    <w:p w14:paraId="4677C47B" w14:textId="2E53E5B9" w:rsidR="003E10E4" w:rsidRDefault="003E10E4" w:rsidP="003E10E4">
      <w:pPr>
        <w:pStyle w:val="StepBullet"/>
      </w:pPr>
      <w:r>
        <w:t>Subregion</w:t>
      </w:r>
    </w:p>
    <w:p w14:paraId="63A0C3AB" w14:textId="17985D65" w:rsidR="003E10E4" w:rsidRDefault="003E10E4" w:rsidP="003E10E4">
      <w:pPr>
        <w:pStyle w:val="StepImage"/>
      </w:pPr>
      <w:r>
        <w:rPr>
          <w:noProof/>
        </w:rPr>
        <w:lastRenderedPageBreak/>
        <w:drawing>
          <wp:inline distT="0" distB="0" distL="0" distR="0" wp14:anchorId="64845363" wp14:editId="127B35F9">
            <wp:extent cx="3342857" cy="3971429"/>
            <wp:effectExtent l="0" t="0" r="0" b="0"/>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2857" cy="3971429"/>
                    </a:xfrm>
                    <a:prstGeom prst="rect">
                      <a:avLst/>
                    </a:prstGeom>
                  </pic:spPr>
                </pic:pic>
              </a:graphicData>
            </a:graphic>
          </wp:inline>
        </w:drawing>
      </w:r>
    </w:p>
    <w:p w14:paraId="4B43A8C2" w14:textId="4A0FCAA6" w:rsidR="000C13A9" w:rsidRPr="000C13A9" w:rsidRDefault="000C13A9" w:rsidP="000C13A9">
      <w:pPr>
        <w:pStyle w:val="StepCommentary"/>
      </w:pPr>
      <w:r>
        <w:t>This selection of columns determine what will be available in your model.</w:t>
      </w:r>
    </w:p>
    <w:p w14:paraId="07BA6ABC" w14:textId="2F9D6376" w:rsidR="003E10E4" w:rsidRDefault="00F31CAC" w:rsidP="003E10E4">
      <w:pPr>
        <w:pStyle w:val="Step"/>
      </w:pPr>
      <w:r>
        <w:t xml:space="preserve">Click </w:t>
      </w:r>
      <w:r w:rsidRPr="00F31CAC">
        <w:rPr>
          <w:rStyle w:val="EmphasizeText"/>
        </w:rPr>
        <w:t>OK</w:t>
      </w:r>
      <w:r>
        <w:t>.</w:t>
      </w:r>
    </w:p>
    <w:p w14:paraId="43FD6867" w14:textId="5F0064AC" w:rsidR="00F31CAC" w:rsidRDefault="00F31CAC" w:rsidP="00F31CAC">
      <w:pPr>
        <w:pStyle w:val="StepImage"/>
      </w:pPr>
      <w:r>
        <w:rPr>
          <w:noProof/>
        </w:rPr>
        <w:drawing>
          <wp:inline distT="0" distB="0" distL="0" distR="0" wp14:anchorId="69A5EF3F" wp14:editId="1BD24C34">
            <wp:extent cx="2238095" cy="723810"/>
            <wp:effectExtent l="0" t="0" r="0" b="635"/>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8095" cy="723810"/>
                    </a:xfrm>
                    <a:prstGeom prst="rect">
                      <a:avLst/>
                    </a:prstGeom>
                  </pic:spPr>
                </pic:pic>
              </a:graphicData>
            </a:graphic>
          </wp:inline>
        </w:drawing>
      </w:r>
    </w:p>
    <w:p w14:paraId="2D2300FD" w14:textId="429B14E9" w:rsidR="00F31CAC" w:rsidRDefault="00F31CAC" w:rsidP="00F31CAC">
      <w:pPr>
        <w:pStyle w:val="Step"/>
      </w:pPr>
      <w:r>
        <w:t xml:space="preserve">In the </w:t>
      </w:r>
      <w:r w:rsidRPr="00F31CAC">
        <w:rPr>
          <w:rStyle w:val="EmphasizeText"/>
        </w:rPr>
        <w:t>Query Settings</w:t>
      </w:r>
      <w:r>
        <w:t xml:space="preserve"> pane, in the </w:t>
      </w:r>
      <w:r w:rsidRPr="00F31CAC">
        <w:rPr>
          <w:rStyle w:val="EmphasizeText"/>
        </w:rPr>
        <w:t>Applied Steps</w:t>
      </w:r>
      <w:r>
        <w:t xml:space="preserve"> list, notice that a step was added to remove other columns.</w:t>
      </w:r>
    </w:p>
    <w:p w14:paraId="527DF9B9" w14:textId="2BF38000" w:rsidR="00F31CAC" w:rsidRDefault="00F31CAC" w:rsidP="00F31CAC">
      <w:pPr>
        <w:pStyle w:val="StepImage"/>
      </w:pPr>
      <w:r>
        <w:rPr>
          <w:noProof/>
        </w:rPr>
        <w:drawing>
          <wp:inline distT="0" distB="0" distL="0" distR="0" wp14:anchorId="61885C88" wp14:editId="6DC229F3">
            <wp:extent cx="2447619" cy="1038095"/>
            <wp:effectExtent l="0" t="0" r="0" b="0"/>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619" cy="1038095"/>
                    </a:xfrm>
                    <a:prstGeom prst="rect">
                      <a:avLst/>
                    </a:prstGeom>
                  </pic:spPr>
                </pic:pic>
              </a:graphicData>
            </a:graphic>
          </wp:inline>
        </w:drawing>
      </w:r>
    </w:p>
    <w:p w14:paraId="37823B58" w14:textId="51BD325D" w:rsidR="00F31CAC" w:rsidRPr="00F31CAC" w:rsidRDefault="00F31CAC" w:rsidP="00F31CAC">
      <w:pPr>
        <w:pStyle w:val="StepCommentary"/>
      </w:pPr>
      <w:r>
        <w:t xml:space="preserve">Power Query </w:t>
      </w:r>
      <w:r w:rsidR="000C13A9">
        <w:t>defines steps to</w:t>
      </w:r>
      <w:r>
        <w:t xml:space="preserve"> achieve the desired structure and data. Each transformation is a step in the query logic.</w:t>
      </w:r>
    </w:p>
    <w:p w14:paraId="0DE6F3DF" w14:textId="77777777" w:rsidR="00777787" w:rsidRDefault="00777787">
      <w:pPr>
        <w:spacing w:before="0" w:after="0"/>
      </w:pPr>
      <w:r>
        <w:br w:type="page"/>
      </w:r>
    </w:p>
    <w:p w14:paraId="2B95E4ED" w14:textId="5E235E56" w:rsidR="00F31CAC" w:rsidRDefault="00F31CAC" w:rsidP="00F31CAC">
      <w:pPr>
        <w:pStyle w:val="Step"/>
      </w:pPr>
      <w:r>
        <w:lastRenderedPageBreak/>
        <w:t xml:space="preserve">To rename the </w:t>
      </w:r>
      <w:proofErr w:type="spellStart"/>
      <w:r w:rsidRPr="00F31CAC">
        <w:rPr>
          <w:rStyle w:val="EmphasizeText"/>
        </w:rPr>
        <w:t>StateProvince</w:t>
      </w:r>
      <w:proofErr w:type="spellEnd"/>
      <w:r>
        <w:t xml:space="preserve"> column, double-click the </w:t>
      </w:r>
      <w:proofErr w:type="spellStart"/>
      <w:r w:rsidRPr="00F31CAC">
        <w:rPr>
          <w:rStyle w:val="EmphasizeText"/>
        </w:rPr>
        <w:t>StateProvince</w:t>
      </w:r>
      <w:proofErr w:type="spellEnd"/>
      <w:r>
        <w:t xml:space="preserve"> column header.</w:t>
      </w:r>
    </w:p>
    <w:p w14:paraId="085955EC" w14:textId="6B7B42F7" w:rsidR="00F31CAC" w:rsidRDefault="00F31CAC" w:rsidP="00F31CAC">
      <w:pPr>
        <w:pStyle w:val="Step"/>
      </w:pPr>
      <w:r>
        <w:t xml:space="preserve">Insert a </w:t>
      </w:r>
      <w:r w:rsidR="00D06CDB">
        <w:t>hyphen</w:t>
      </w:r>
      <w:r>
        <w:t xml:space="preserve"> character (-) between the word </w:t>
      </w:r>
      <w:r w:rsidRPr="00F31CAC">
        <w:rPr>
          <w:rStyle w:val="EmphasizeText"/>
        </w:rPr>
        <w:t>State</w:t>
      </w:r>
      <w:r>
        <w:t xml:space="preserve"> and the word </w:t>
      </w:r>
      <w:r w:rsidRPr="00F31CAC">
        <w:rPr>
          <w:rStyle w:val="EmphasizeText"/>
        </w:rPr>
        <w:t>Province</w:t>
      </w:r>
      <w:r>
        <w:t xml:space="preserve">, and then press </w:t>
      </w:r>
      <w:r w:rsidRPr="00F31CAC">
        <w:rPr>
          <w:rStyle w:val="EmphasizeText"/>
        </w:rPr>
        <w:t>Enter</w:t>
      </w:r>
      <w:r>
        <w:t>.</w:t>
      </w:r>
    </w:p>
    <w:p w14:paraId="040896DF" w14:textId="67918434" w:rsidR="00F31CAC" w:rsidRPr="00F31CAC" w:rsidRDefault="00F31CAC" w:rsidP="00F31CAC">
      <w:pPr>
        <w:pStyle w:val="StepImage"/>
      </w:pPr>
      <w:r>
        <w:rPr>
          <w:noProof/>
        </w:rPr>
        <w:drawing>
          <wp:inline distT="0" distB="0" distL="0" distR="0" wp14:anchorId="5489A9BD" wp14:editId="4CD03EEC">
            <wp:extent cx="4580952" cy="723810"/>
            <wp:effectExtent l="0" t="0" r="0" b="635"/>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0952" cy="723810"/>
                    </a:xfrm>
                    <a:prstGeom prst="rect">
                      <a:avLst/>
                    </a:prstGeom>
                  </pic:spPr>
                </pic:pic>
              </a:graphicData>
            </a:graphic>
          </wp:inline>
        </w:drawing>
      </w:r>
    </w:p>
    <w:p w14:paraId="69AE603E" w14:textId="28A58F1F" w:rsidR="00F31CAC" w:rsidRDefault="00F31CAC" w:rsidP="003E10E4">
      <w:pPr>
        <w:pStyle w:val="Step"/>
      </w:pPr>
      <w:r>
        <w:t xml:space="preserve">Notice that a new applied step </w:t>
      </w:r>
      <w:r w:rsidR="000C13A9">
        <w:t>is</w:t>
      </w:r>
      <w:r>
        <w:t xml:space="preserve"> added to the query.</w:t>
      </w:r>
    </w:p>
    <w:p w14:paraId="5D405266" w14:textId="6A66C4D0" w:rsidR="00F31CAC" w:rsidRDefault="00F31CAC" w:rsidP="00F31CAC">
      <w:pPr>
        <w:pStyle w:val="StepImage"/>
      </w:pPr>
      <w:r>
        <w:rPr>
          <w:noProof/>
        </w:rPr>
        <w:drawing>
          <wp:inline distT="0" distB="0" distL="0" distR="0" wp14:anchorId="03995042" wp14:editId="6C0AB015">
            <wp:extent cx="2476190" cy="1180952"/>
            <wp:effectExtent l="0" t="0" r="635" b="635"/>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190" cy="1180952"/>
                    </a:xfrm>
                    <a:prstGeom prst="rect">
                      <a:avLst/>
                    </a:prstGeom>
                  </pic:spPr>
                </pic:pic>
              </a:graphicData>
            </a:graphic>
          </wp:inline>
        </w:drawing>
      </w:r>
    </w:p>
    <w:p w14:paraId="6F0012BE" w14:textId="0E303001" w:rsidR="00F31CAC" w:rsidRDefault="00F31CAC" w:rsidP="003E10E4">
      <w:pPr>
        <w:pStyle w:val="Step"/>
      </w:pPr>
      <w:r>
        <w:t xml:space="preserve">Rename the </w:t>
      </w:r>
      <w:proofErr w:type="spellStart"/>
      <w:r w:rsidRPr="00F31CAC">
        <w:rPr>
          <w:rStyle w:val="EmphasizeText"/>
        </w:rPr>
        <w:t>SalesTerritory</w:t>
      </w:r>
      <w:proofErr w:type="spellEnd"/>
      <w:r>
        <w:t xml:space="preserve"> column as </w:t>
      </w:r>
      <w:r w:rsidRPr="00F31CAC">
        <w:rPr>
          <w:rStyle w:val="EmphasizeText"/>
        </w:rPr>
        <w:t>Sales Territory</w:t>
      </w:r>
      <w:r>
        <w:t xml:space="preserve"> (insert a space between the two words).</w:t>
      </w:r>
    </w:p>
    <w:p w14:paraId="6450EE28" w14:textId="70266855" w:rsidR="004055EF" w:rsidRDefault="004055EF" w:rsidP="003E10E4">
      <w:pPr>
        <w:pStyle w:val="Step"/>
      </w:pPr>
      <w:r>
        <w:t xml:space="preserve">To </w:t>
      </w:r>
      <w:r w:rsidR="00584100">
        <w:t>validate</w:t>
      </w:r>
      <w:r>
        <w:t xml:space="preserve"> the </w:t>
      </w:r>
      <w:r w:rsidR="00584100">
        <w:t xml:space="preserve">query </w:t>
      </w:r>
      <w:r>
        <w:t>design, in the status bar (located along the bottom of the window), verify that the query has seven columns.</w:t>
      </w:r>
    </w:p>
    <w:p w14:paraId="0C7D792C" w14:textId="65112C81" w:rsidR="00777787" w:rsidRDefault="00777787" w:rsidP="00777787">
      <w:pPr>
        <w:pStyle w:val="StepImage"/>
      </w:pPr>
      <w:r>
        <w:rPr>
          <w:noProof/>
        </w:rPr>
        <w:drawing>
          <wp:inline distT="0" distB="0" distL="0" distR="0" wp14:anchorId="5EE53484" wp14:editId="7112195A">
            <wp:extent cx="4104762" cy="219048"/>
            <wp:effectExtent l="0" t="0" r="0" b="0"/>
            <wp:docPr id="5710" name="Picture 57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4762" cy="219048"/>
                    </a:xfrm>
                    <a:prstGeom prst="rect">
                      <a:avLst/>
                    </a:prstGeom>
                  </pic:spPr>
                </pic:pic>
              </a:graphicData>
            </a:graphic>
          </wp:inline>
        </w:drawing>
      </w:r>
    </w:p>
    <w:p w14:paraId="5F152C29" w14:textId="636778D1" w:rsidR="004055EF" w:rsidRDefault="004055EF" w:rsidP="004055EF">
      <w:pPr>
        <w:pStyle w:val="StepCommentaryImportant"/>
      </w:pPr>
      <w:r>
        <w:t xml:space="preserve">Important: If </w:t>
      </w:r>
      <w:r w:rsidR="000C13A9">
        <w:t>the</w:t>
      </w:r>
      <w:r>
        <w:t xml:space="preserve"> query design does not match, review the </w:t>
      </w:r>
      <w:r w:rsidR="00F233DB">
        <w:t>exercise</w:t>
      </w:r>
      <w:r>
        <w:t xml:space="preserve"> steps to make any corrections.</w:t>
      </w:r>
    </w:p>
    <w:p w14:paraId="703848E8" w14:textId="77777777" w:rsidR="00584100" w:rsidRDefault="00584100" w:rsidP="00584100">
      <w:pPr>
        <w:pStyle w:val="StepCommentary"/>
      </w:pPr>
      <w:r>
        <w:t xml:space="preserve">The design of the </w:t>
      </w:r>
      <w:r w:rsidRPr="004055EF">
        <w:rPr>
          <w:rStyle w:val="EmphasizeText"/>
        </w:rPr>
        <w:t>Geography</w:t>
      </w:r>
      <w:r>
        <w:t xml:space="preserve"> query is now complete.</w:t>
      </w:r>
    </w:p>
    <w:p w14:paraId="2F5A0276" w14:textId="50F4A688" w:rsidR="004055EF" w:rsidRDefault="004055EF" w:rsidP="004055EF">
      <w:pPr>
        <w:pStyle w:val="Step"/>
      </w:pPr>
      <w:r>
        <w:t xml:space="preserve">In the </w:t>
      </w:r>
      <w:r w:rsidRPr="004055EF">
        <w:rPr>
          <w:rStyle w:val="EmphasizeText"/>
        </w:rPr>
        <w:t>Applied Steps</w:t>
      </w:r>
      <w:r>
        <w:t xml:space="preserve"> pane, right-click the last step, and then select </w:t>
      </w:r>
      <w:r w:rsidRPr="004055EF">
        <w:rPr>
          <w:rStyle w:val="EmphasizeText"/>
        </w:rPr>
        <w:t>View Native Query</w:t>
      </w:r>
      <w:r>
        <w:t>.</w:t>
      </w:r>
    </w:p>
    <w:p w14:paraId="346B5087" w14:textId="68C3CE6E" w:rsidR="004055EF" w:rsidRDefault="004055EF" w:rsidP="004055EF">
      <w:pPr>
        <w:pStyle w:val="StepImage"/>
      </w:pPr>
      <w:r>
        <w:rPr>
          <w:noProof/>
        </w:rPr>
        <w:drawing>
          <wp:inline distT="0" distB="0" distL="0" distR="0" wp14:anchorId="3AD34115" wp14:editId="5E63781F">
            <wp:extent cx="1638095" cy="2628571"/>
            <wp:effectExtent l="0" t="0" r="635" b="635"/>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8095" cy="2628571"/>
                    </a:xfrm>
                    <a:prstGeom prst="rect">
                      <a:avLst/>
                    </a:prstGeom>
                  </pic:spPr>
                </pic:pic>
              </a:graphicData>
            </a:graphic>
          </wp:inline>
        </w:drawing>
      </w:r>
    </w:p>
    <w:p w14:paraId="41FA68E3" w14:textId="6D03756C" w:rsidR="004055EF" w:rsidRDefault="004055EF" w:rsidP="004055EF">
      <w:pPr>
        <w:pStyle w:val="Step"/>
      </w:pPr>
      <w:r>
        <w:lastRenderedPageBreak/>
        <w:t xml:space="preserve">In the </w:t>
      </w:r>
      <w:r w:rsidRPr="004055EF">
        <w:rPr>
          <w:rStyle w:val="EmphasizeText"/>
        </w:rPr>
        <w:t>Native Query</w:t>
      </w:r>
      <w:r>
        <w:t xml:space="preserve"> window, review the SELECT statement that reflects the query design.</w:t>
      </w:r>
    </w:p>
    <w:p w14:paraId="5EFBE8ED" w14:textId="529AA759" w:rsidR="004055EF" w:rsidRDefault="000C13A9" w:rsidP="004055EF">
      <w:pPr>
        <w:pStyle w:val="StepCommentary"/>
      </w:pPr>
      <w:r>
        <w:t xml:space="preserve">This concept is important. </w:t>
      </w:r>
      <w:r w:rsidR="00777787">
        <w:t>A</w:t>
      </w:r>
      <w:r w:rsidR="004055EF">
        <w:t xml:space="preserve"> native query is what Power BI </w:t>
      </w:r>
      <w:r w:rsidR="00777787">
        <w:t>uses</w:t>
      </w:r>
      <w:r w:rsidR="004055EF">
        <w:t xml:space="preserve"> to query </w:t>
      </w:r>
      <w:r w:rsidR="00777787">
        <w:t>the data source</w:t>
      </w:r>
      <w:r w:rsidR="004055EF">
        <w:t>. To ensure best performance, the database developer should ensure this query is optimized</w:t>
      </w:r>
      <w:r w:rsidR="00777787">
        <w:t xml:space="preserve"> by creating </w:t>
      </w:r>
      <w:r w:rsidR="004055EF">
        <w:t>appropriate indexes, etc.</w:t>
      </w:r>
    </w:p>
    <w:p w14:paraId="30BC5603" w14:textId="38BC9F47" w:rsidR="004055EF" w:rsidRDefault="004055EF" w:rsidP="004055EF">
      <w:pPr>
        <w:pStyle w:val="Step"/>
      </w:pPr>
      <w:r>
        <w:t xml:space="preserve">To close the </w:t>
      </w:r>
      <w:r w:rsidR="00777787" w:rsidRPr="004055EF">
        <w:rPr>
          <w:rStyle w:val="EmphasizeText"/>
        </w:rPr>
        <w:t>Native Query</w:t>
      </w:r>
      <w:r w:rsidR="00777787">
        <w:t xml:space="preserve"> window</w:t>
      </w:r>
      <w:r>
        <w:t xml:space="preserve">, click </w:t>
      </w:r>
      <w:r w:rsidRPr="004055EF">
        <w:rPr>
          <w:rStyle w:val="EmphasizeText"/>
        </w:rPr>
        <w:t>OK</w:t>
      </w:r>
      <w:r>
        <w:t>.</w:t>
      </w:r>
    </w:p>
    <w:p w14:paraId="37374820" w14:textId="038A0502" w:rsidR="00777787" w:rsidRDefault="00777787" w:rsidP="00777787">
      <w:pPr>
        <w:pStyle w:val="StepImage"/>
      </w:pPr>
      <w:r>
        <w:rPr>
          <w:noProof/>
        </w:rPr>
        <w:drawing>
          <wp:inline distT="0" distB="0" distL="0" distR="0" wp14:anchorId="60EEDE17" wp14:editId="290422CB">
            <wp:extent cx="2666667" cy="638095"/>
            <wp:effectExtent l="0" t="0" r="635" b="0"/>
            <wp:docPr id="5711" name="Picture 57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6667" cy="638095"/>
                    </a:xfrm>
                    <a:prstGeom prst="rect">
                      <a:avLst/>
                    </a:prstGeom>
                  </pic:spPr>
                </pic:pic>
              </a:graphicData>
            </a:graphic>
          </wp:inline>
        </w:drawing>
      </w:r>
    </w:p>
    <w:p w14:paraId="72210116" w14:textId="033691D3" w:rsidR="004055EF" w:rsidRDefault="005E27BC" w:rsidP="004055EF">
      <w:pPr>
        <w:pStyle w:val="Step"/>
      </w:pPr>
      <w:r>
        <w:t>Select</w:t>
      </w:r>
      <w:r w:rsidR="00584100">
        <w:t xml:space="preserve"> the </w:t>
      </w:r>
      <w:proofErr w:type="spellStart"/>
      <w:r w:rsidR="00584100" w:rsidRPr="00584100">
        <w:rPr>
          <w:rStyle w:val="EmphasizeText"/>
        </w:rPr>
        <w:t>wwi</w:t>
      </w:r>
      <w:proofErr w:type="spellEnd"/>
      <w:r w:rsidR="00584100" w:rsidRPr="00584100">
        <w:rPr>
          <w:rStyle w:val="EmphasizeText"/>
        </w:rPr>
        <w:t> </w:t>
      </w:r>
      <w:proofErr w:type="spellStart"/>
      <w:r w:rsidR="00584100" w:rsidRPr="00584100">
        <w:rPr>
          <w:rStyle w:val="EmphasizeText"/>
        </w:rPr>
        <w:t>DimCustomer</w:t>
      </w:r>
      <w:proofErr w:type="spellEnd"/>
      <w:r w:rsidR="00584100">
        <w:t xml:space="preserve"> query.</w:t>
      </w:r>
    </w:p>
    <w:p w14:paraId="3B057A45" w14:textId="5235D627" w:rsidR="00E00327" w:rsidRDefault="00E00327" w:rsidP="00E00327">
      <w:pPr>
        <w:pStyle w:val="StepImage"/>
      </w:pPr>
      <w:r>
        <w:rPr>
          <w:noProof/>
        </w:rPr>
        <w:drawing>
          <wp:inline distT="0" distB="0" distL="0" distR="0" wp14:anchorId="766579D2" wp14:editId="1EB77DF2">
            <wp:extent cx="1838095" cy="1838095"/>
            <wp:effectExtent l="0" t="0" r="0" b="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8095" cy="1838095"/>
                    </a:xfrm>
                    <a:prstGeom prst="rect">
                      <a:avLst/>
                    </a:prstGeom>
                  </pic:spPr>
                </pic:pic>
              </a:graphicData>
            </a:graphic>
          </wp:inline>
        </w:drawing>
      </w:r>
    </w:p>
    <w:p w14:paraId="78D1135C" w14:textId="612B13AA" w:rsidR="00584100" w:rsidRDefault="00584100" w:rsidP="004055EF">
      <w:pPr>
        <w:pStyle w:val="Step"/>
      </w:pPr>
      <w:r>
        <w:t xml:space="preserve">Rename the query as </w:t>
      </w:r>
      <w:r w:rsidRPr="00584100">
        <w:rPr>
          <w:rStyle w:val="EmphasizeText"/>
        </w:rPr>
        <w:t>Customer</w:t>
      </w:r>
      <w:r>
        <w:t>.</w:t>
      </w:r>
    </w:p>
    <w:p w14:paraId="4C9E3AF9" w14:textId="0197B1CD" w:rsidR="00584100" w:rsidRDefault="00584100" w:rsidP="004055EF">
      <w:pPr>
        <w:pStyle w:val="Step"/>
      </w:pPr>
      <w:r>
        <w:t>Remove all columns, except:</w:t>
      </w:r>
    </w:p>
    <w:p w14:paraId="338CBAAC" w14:textId="1640D2D8" w:rsidR="00584100" w:rsidRDefault="00584100" w:rsidP="00584100">
      <w:pPr>
        <w:pStyle w:val="StepBullet"/>
      </w:pPr>
      <w:proofErr w:type="spellStart"/>
      <w:r>
        <w:t>CustomerKey</w:t>
      </w:r>
      <w:proofErr w:type="spellEnd"/>
    </w:p>
    <w:p w14:paraId="4FE5671C" w14:textId="0987ECAE" w:rsidR="00584100" w:rsidRDefault="00584100" w:rsidP="00584100">
      <w:pPr>
        <w:pStyle w:val="StepBullet"/>
      </w:pPr>
      <w:r>
        <w:t>Customer</w:t>
      </w:r>
    </w:p>
    <w:p w14:paraId="3E8F8503" w14:textId="502D8DAD" w:rsidR="00584100" w:rsidRDefault="00584100" w:rsidP="00584100">
      <w:pPr>
        <w:pStyle w:val="StepBullet"/>
      </w:pPr>
      <w:r>
        <w:t>Category</w:t>
      </w:r>
    </w:p>
    <w:p w14:paraId="7EA0FEEF" w14:textId="757036DF" w:rsidR="00584100" w:rsidRDefault="00584100" w:rsidP="00584100">
      <w:pPr>
        <w:pStyle w:val="StepBullet"/>
      </w:pPr>
      <w:proofErr w:type="spellStart"/>
      <w:r>
        <w:t>BuyingGroup</w:t>
      </w:r>
      <w:proofErr w:type="spellEnd"/>
    </w:p>
    <w:p w14:paraId="6CF5F3DB" w14:textId="0611D95A" w:rsidR="00584100" w:rsidRDefault="00584100" w:rsidP="00584100">
      <w:pPr>
        <w:pStyle w:val="StepImage"/>
      </w:pPr>
      <w:r>
        <w:rPr>
          <w:noProof/>
        </w:rPr>
        <w:lastRenderedPageBreak/>
        <w:drawing>
          <wp:inline distT="0" distB="0" distL="0" distR="0" wp14:anchorId="5B743DA2" wp14:editId="0067693C">
            <wp:extent cx="3342857" cy="3628571"/>
            <wp:effectExtent l="0" t="0" r="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857" cy="3628571"/>
                    </a:xfrm>
                    <a:prstGeom prst="rect">
                      <a:avLst/>
                    </a:prstGeom>
                  </pic:spPr>
                </pic:pic>
              </a:graphicData>
            </a:graphic>
          </wp:inline>
        </w:drawing>
      </w:r>
    </w:p>
    <w:p w14:paraId="75CC04F2" w14:textId="0A116A73" w:rsidR="00584100" w:rsidRDefault="00584100" w:rsidP="00584100">
      <w:pPr>
        <w:pStyle w:val="Step"/>
      </w:pPr>
      <w:r>
        <w:t xml:space="preserve">Rename the </w:t>
      </w:r>
      <w:proofErr w:type="spellStart"/>
      <w:r w:rsidRPr="00584100">
        <w:rPr>
          <w:rStyle w:val="EmphasizeText"/>
        </w:rPr>
        <w:t>BuyingGroup</w:t>
      </w:r>
      <w:proofErr w:type="spellEnd"/>
      <w:r>
        <w:t xml:space="preserve"> column as </w:t>
      </w:r>
      <w:r w:rsidRPr="00584100">
        <w:rPr>
          <w:rStyle w:val="EmphasizeText"/>
        </w:rPr>
        <w:t>Buying Group</w:t>
      </w:r>
      <w:r>
        <w:t xml:space="preserve"> (</w:t>
      </w:r>
      <w:r w:rsidR="00CC328F">
        <w:t>insert a space between the two words</w:t>
      </w:r>
      <w:r>
        <w:t>).</w:t>
      </w:r>
    </w:p>
    <w:p w14:paraId="2876FB3C" w14:textId="5279ABEF" w:rsidR="00584100" w:rsidRDefault="0097318D" w:rsidP="00584100">
      <w:pPr>
        <w:pStyle w:val="Step"/>
      </w:pPr>
      <w:r>
        <w:t>Verify</w:t>
      </w:r>
      <w:r w:rsidR="00584100">
        <w:t xml:space="preserve"> that the query has four columns.</w:t>
      </w:r>
    </w:p>
    <w:p w14:paraId="0EAA9011" w14:textId="76EEED60" w:rsidR="00584100" w:rsidRDefault="00584100" w:rsidP="00584100">
      <w:pPr>
        <w:pStyle w:val="StepCommentary"/>
      </w:pPr>
      <w:r>
        <w:t xml:space="preserve">The design of the </w:t>
      </w:r>
      <w:r>
        <w:rPr>
          <w:rStyle w:val="EmphasizeText"/>
        </w:rPr>
        <w:t>Customer</w:t>
      </w:r>
      <w:r>
        <w:t xml:space="preserve"> query is now complete.</w:t>
      </w:r>
    </w:p>
    <w:p w14:paraId="535C82EA" w14:textId="48CAEFCD" w:rsidR="00E00327" w:rsidRDefault="005E27BC" w:rsidP="00E00327">
      <w:pPr>
        <w:pStyle w:val="Step"/>
      </w:pPr>
      <w:r>
        <w:t>Select</w:t>
      </w:r>
      <w:r w:rsidR="00E00327">
        <w:t xml:space="preserve"> the </w:t>
      </w:r>
      <w:proofErr w:type="spellStart"/>
      <w:r w:rsidR="00E00327" w:rsidRPr="00584100">
        <w:rPr>
          <w:rStyle w:val="EmphasizeText"/>
        </w:rPr>
        <w:t>wwi</w:t>
      </w:r>
      <w:proofErr w:type="spellEnd"/>
      <w:r w:rsidR="00E00327" w:rsidRPr="00584100">
        <w:rPr>
          <w:rStyle w:val="EmphasizeText"/>
        </w:rPr>
        <w:t> </w:t>
      </w:r>
      <w:proofErr w:type="spellStart"/>
      <w:r w:rsidR="00E00327">
        <w:rPr>
          <w:rStyle w:val="EmphasizeText"/>
        </w:rPr>
        <w:t>DimDate</w:t>
      </w:r>
      <w:proofErr w:type="spellEnd"/>
      <w:r w:rsidR="00E00327">
        <w:t xml:space="preserve"> query.</w:t>
      </w:r>
    </w:p>
    <w:p w14:paraId="3B52D1A0" w14:textId="21764309" w:rsidR="00E00327" w:rsidRDefault="00E00327" w:rsidP="00E00327">
      <w:pPr>
        <w:pStyle w:val="StepImage"/>
      </w:pPr>
      <w:r>
        <w:rPr>
          <w:noProof/>
        </w:rPr>
        <w:drawing>
          <wp:inline distT="0" distB="0" distL="0" distR="0" wp14:anchorId="50F683F7" wp14:editId="1A3CDEBE">
            <wp:extent cx="1838095" cy="1838095"/>
            <wp:effectExtent l="0" t="0" r="0" b="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8095" cy="1838095"/>
                    </a:xfrm>
                    <a:prstGeom prst="rect">
                      <a:avLst/>
                    </a:prstGeom>
                  </pic:spPr>
                </pic:pic>
              </a:graphicData>
            </a:graphic>
          </wp:inline>
        </w:drawing>
      </w:r>
    </w:p>
    <w:p w14:paraId="1F1726B9" w14:textId="7B660400" w:rsidR="00E00327" w:rsidRDefault="00E00327" w:rsidP="00E00327">
      <w:pPr>
        <w:pStyle w:val="Step"/>
      </w:pPr>
      <w:r>
        <w:t xml:space="preserve">Rename the query as </w:t>
      </w:r>
      <w:r>
        <w:rPr>
          <w:rStyle w:val="EmphasizeText"/>
        </w:rPr>
        <w:t>Date</w:t>
      </w:r>
      <w:r>
        <w:t>.</w:t>
      </w:r>
    </w:p>
    <w:p w14:paraId="3E9B2514" w14:textId="77777777" w:rsidR="00CC328F" w:rsidRDefault="00CC328F">
      <w:pPr>
        <w:spacing w:before="0" w:after="0"/>
      </w:pPr>
      <w:r>
        <w:br w:type="page"/>
      </w:r>
    </w:p>
    <w:p w14:paraId="56354745" w14:textId="592D6C28" w:rsidR="00E00327" w:rsidRDefault="00E00327" w:rsidP="00E00327">
      <w:pPr>
        <w:pStyle w:val="Step"/>
      </w:pPr>
      <w:r>
        <w:lastRenderedPageBreak/>
        <w:t>Remove all columns, except:</w:t>
      </w:r>
    </w:p>
    <w:p w14:paraId="54FC0785" w14:textId="17ED9E73" w:rsidR="00E00327" w:rsidRDefault="00E00327" w:rsidP="00E00327">
      <w:pPr>
        <w:pStyle w:val="StepBullet"/>
      </w:pPr>
      <w:r>
        <w:t>Date</w:t>
      </w:r>
    </w:p>
    <w:p w14:paraId="63B950E8" w14:textId="1FCD60A1" w:rsidR="00E00327" w:rsidRDefault="00E00327" w:rsidP="00E00327">
      <w:pPr>
        <w:pStyle w:val="StepBullet"/>
      </w:pPr>
      <w:proofErr w:type="spellStart"/>
      <w:r>
        <w:t>CalendarMonthNumber</w:t>
      </w:r>
      <w:proofErr w:type="spellEnd"/>
    </w:p>
    <w:p w14:paraId="5761BB15" w14:textId="688B5DB5" w:rsidR="00E00327" w:rsidRDefault="00E00327" w:rsidP="00E00327">
      <w:pPr>
        <w:pStyle w:val="StepBullet"/>
      </w:pPr>
      <w:proofErr w:type="spellStart"/>
      <w:r>
        <w:t>CalendarMonthLabel</w:t>
      </w:r>
      <w:proofErr w:type="spellEnd"/>
    </w:p>
    <w:p w14:paraId="5B52F68F" w14:textId="09AEC2D4" w:rsidR="00E00327" w:rsidRDefault="00E00327" w:rsidP="00E00327">
      <w:pPr>
        <w:pStyle w:val="StepBullet"/>
      </w:pPr>
      <w:proofErr w:type="spellStart"/>
      <w:r>
        <w:t>CalendarYear</w:t>
      </w:r>
      <w:proofErr w:type="spellEnd"/>
    </w:p>
    <w:p w14:paraId="434693B9" w14:textId="1074F7D1" w:rsidR="00E00327" w:rsidRDefault="00E00327" w:rsidP="00E00327">
      <w:pPr>
        <w:pStyle w:val="StepBullet"/>
      </w:pPr>
      <w:proofErr w:type="spellStart"/>
      <w:r>
        <w:t>CalendarYearLabel</w:t>
      </w:r>
      <w:proofErr w:type="spellEnd"/>
    </w:p>
    <w:p w14:paraId="7253B443" w14:textId="711341F3" w:rsidR="00E00327" w:rsidRDefault="00E00327" w:rsidP="00E00327">
      <w:pPr>
        <w:pStyle w:val="StepImage"/>
      </w:pPr>
      <w:r>
        <w:rPr>
          <w:noProof/>
        </w:rPr>
        <w:drawing>
          <wp:inline distT="0" distB="0" distL="0" distR="0" wp14:anchorId="0AD609F5" wp14:editId="2C39DE7E">
            <wp:extent cx="3342857" cy="4171429"/>
            <wp:effectExtent l="0" t="0" r="0" b="635"/>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2857" cy="4171429"/>
                    </a:xfrm>
                    <a:prstGeom prst="rect">
                      <a:avLst/>
                    </a:prstGeom>
                  </pic:spPr>
                </pic:pic>
              </a:graphicData>
            </a:graphic>
          </wp:inline>
        </w:drawing>
      </w:r>
    </w:p>
    <w:p w14:paraId="5BF8CE5D" w14:textId="28EAD209" w:rsidR="002F51B9" w:rsidRDefault="002F51B9" w:rsidP="00E00327">
      <w:pPr>
        <w:pStyle w:val="Step"/>
      </w:pPr>
      <w:r>
        <w:t>Rename the following columns:</w:t>
      </w:r>
    </w:p>
    <w:p w14:paraId="53887517" w14:textId="02AD5E56" w:rsidR="002F51B9" w:rsidRDefault="002F51B9" w:rsidP="002F51B9">
      <w:pPr>
        <w:pStyle w:val="StepBullet"/>
      </w:pPr>
      <w:proofErr w:type="spellStart"/>
      <w:r w:rsidRPr="002F51B9">
        <w:rPr>
          <w:rStyle w:val="EmphasizeText"/>
        </w:rPr>
        <w:t>CalendarMonthLabel</w:t>
      </w:r>
      <w:proofErr w:type="spellEnd"/>
      <w:r>
        <w:t xml:space="preserve"> as </w:t>
      </w:r>
      <w:r w:rsidRPr="002F51B9">
        <w:rPr>
          <w:rStyle w:val="EmphasizeText"/>
        </w:rPr>
        <w:t>Month</w:t>
      </w:r>
    </w:p>
    <w:p w14:paraId="5008B7EC" w14:textId="45CE9FAC" w:rsidR="002F51B9" w:rsidRDefault="002F51B9" w:rsidP="002F51B9">
      <w:pPr>
        <w:pStyle w:val="StepBullet"/>
      </w:pPr>
      <w:proofErr w:type="spellStart"/>
      <w:r w:rsidRPr="002F51B9">
        <w:rPr>
          <w:rStyle w:val="EmphasizeText"/>
        </w:rPr>
        <w:t>CalendarYearLabel</w:t>
      </w:r>
      <w:proofErr w:type="spellEnd"/>
      <w:r>
        <w:t xml:space="preserve"> as </w:t>
      </w:r>
      <w:r w:rsidRPr="002F51B9">
        <w:rPr>
          <w:rStyle w:val="EmphasizeText"/>
        </w:rPr>
        <w:t>Year</w:t>
      </w:r>
    </w:p>
    <w:p w14:paraId="18D8EC16" w14:textId="77777777" w:rsidR="00CC328F" w:rsidRDefault="00CC328F">
      <w:pPr>
        <w:spacing w:before="0" w:after="0"/>
      </w:pPr>
      <w:r>
        <w:br w:type="page"/>
      </w:r>
    </w:p>
    <w:p w14:paraId="45C71F51" w14:textId="60EA5558" w:rsidR="00E00327" w:rsidRDefault="00E00327" w:rsidP="00E00327">
      <w:pPr>
        <w:pStyle w:val="Step"/>
      </w:pPr>
      <w:r>
        <w:lastRenderedPageBreak/>
        <w:t xml:space="preserve">To add a computed column, on the </w:t>
      </w:r>
      <w:r w:rsidRPr="00E00327">
        <w:rPr>
          <w:rStyle w:val="EmphasizeText"/>
        </w:rPr>
        <w:t>Add Column</w:t>
      </w:r>
      <w:r>
        <w:t xml:space="preserve"> ribbon tab, from inside the </w:t>
      </w:r>
      <w:r w:rsidRPr="00E00327">
        <w:rPr>
          <w:rStyle w:val="EmphasizeText"/>
        </w:rPr>
        <w:t>General</w:t>
      </w:r>
      <w:r>
        <w:t xml:space="preserve"> group, click </w:t>
      </w:r>
      <w:r w:rsidRPr="00E00327">
        <w:rPr>
          <w:rStyle w:val="EmphasizeText"/>
        </w:rPr>
        <w:t>Custom Column</w:t>
      </w:r>
      <w:r>
        <w:t>.</w:t>
      </w:r>
    </w:p>
    <w:p w14:paraId="29407615" w14:textId="6FDE20E8" w:rsidR="00E00327" w:rsidRDefault="00772FD3" w:rsidP="00772FD3">
      <w:pPr>
        <w:pStyle w:val="StepImage"/>
      </w:pPr>
      <w:r>
        <w:rPr>
          <w:noProof/>
        </w:rPr>
        <w:drawing>
          <wp:inline distT="0" distB="0" distL="0" distR="0" wp14:anchorId="6C012DD7" wp14:editId="431943D9">
            <wp:extent cx="4819048" cy="1104762"/>
            <wp:effectExtent l="0" t="0" r="635" b="635"/>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9048" cy="1104762"/>
                    </a:xfrm>
                    <a:prstGeom prst="rect">
                      <a:avLst/>
                    </a:prstGeom>
                  </pic:spPr>
                </pic:pic>
              </a:graphicData>
            </a:graphic>
          </wp:inline>
        </w:drawing>
      </w:r>
    </w:p>
    <w:p w14:paraId="37A16383" w14:textId="5EB761FB" w:rsidR="00772FD3" w:rsidRDefault="00772FD3" w:rsidP="00772FD3">
      <w:pPr>
        <w:pStyle w:val="Step"/>
      </w:pPr>
      <w:r>
        <w:t xml:space="preserve">In the </w:t>
      </w:r>
      <w:r w:rsidRPr="00772FD3">
        <w:rPr>
          <w:rStyle w:val="EmphasizeText"/>
        </w:rPr>
        <w:t>Custom Column</w:t>
      </w:r>
      <w:r>
        <w:t xml:space="preserve"> window, </w:t>
      </w:r>
      <w:r w:rsidRPr="00772FD3">
        <w:t xml:space="preserve">in the </w:t>
      </w:r>
      <w:r w:rsidRPr="00772FD3">
        <w:rPr>
          <w:rStyle w:val="EmphasizeText"/>
        </w:rPr>
        <w:t>New Column Name</w:t>
      </w:r>
      <w:r>
        <w:t xml:space="preserve"> b</w:t>
      </w:r>
      <w:r w:rsidRPr="00772FD3">
        <w:t>ox, replace</w:t>
      </w:r>
      <w:r>
        <w:t xml:space="preserve"> the text with </w:t>
      </w:r>
      <w:proofErr w:type="spellStart"/>
      <w:r w:rsidRPr="00772FD3">
        <w:rPr>
          <w:rStyle w:val="EmphasizeText"/>
        </w:rPr>
        <w:t>MonthKey</w:t>
      </w:r>
      <w:proofErr w:type="spellEnd"/>
      <w:r>
        <w:t>.</w:t>
      </w:r>
    </w:p>
    <w:p w14:paraId="1132B661" w14:textId="5A0CC9F7" w:rsidR="00772FD3" w:rsidRDefault="00772FD3" w:rsidP="00772FD3">
      <w:pPr>
        <w:pStyle w:val="StepImage"/>
      </w:pPr>
      <w:r>
        <w:rPr>
          <w:noProof/>
        </w:rPr>
        <w:drawing>
          <wp:inline distT="0" distB="0" distL="0" distR="0" wp14:anchorId="1CA1A09B" wp14:editId="3B4CB11A">
            <wp:extent cx="4400000" cy="1771429"/>
            <wp:effectExtent l="0" t="0" r="635" b="635"/>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000" cy="1771429"/>
                    </a:xfrm>
                    <a:prstGeom prst="rect">
                      <a:avLst/>
                    </a:prstGeom>
                  </pic:spPr>
                </pic:pic>
              </a:graphicData>
            </a:graphic>
          </wp:inline>
        </w:drawing>
      </w:r>
    </w:p>
    <w:p w14:paraId="37ACDD66" w14:textId="4EB7684C" w:rsidR="00772FD3" w:rsidRDefault="002F51B9" w:rsidP="00772FD3">
      <w:pPr>
        <w:pStyle w:val="Step"/>
      </w:pPr>
      <w:r>
        <w:t xml:space="preserve">In the </w:t>
      </w:r>
      <w:r w:rsidRPr="002F51B9">
        <w:rPr>
          <w:rStyle w:val="EmphasizeText"/>
        </w:rPr>
        <w:t>Custom Column Formula</w:t>
      </w:r>
      <w:r>
        <w:t xml:space="preserve"> box, enter the following </w:t>
      </w:r>
      <w:r w:rsidR="007978C8">
        <w:t>formula</w:t>
      </w:r>
      <w:r>
        <w:t>:</w:t>
      </w:r>
    </w:p>
    <w:p w14:paraId="22987653" w14:textId="10CF4B27" w:rsidR="002F51B9" w:rsidRDefault="002F51B9" w:rsidP="002F51B9">
      <w:pPr>
        <w:pStyle w:val="StepCodeHeader"/>
      </w:pPr>
      <w:r>
        <w:t>Power Query (M)</w:t>
      </w:r>
    </w:p>
    <w:p w14:paraId="7B82DCFF" w14:textId="30A11AD1" w:rsidR="002F51B9" w:rsidRPr="002F51B9" w:rsidRDefault="002F51B9" w:rsidP="002F51B9">
      <w:pPr>
        <w:pStyle w:val="StepCodeText"/>
      </w:pPr>
      <w:r w:rsidRPr="002F51B9">
        <w:t>([</w:t>
      </w:r>
      <w:proofErr w:type="spellStart"/>
      <w:r w:rsidRPr="002F51B9">
        <w:t>CalendarYear</w:t>
      </w:r>
      <w:proofErr w:type="spellEnd"/>
      <w:r w:rsidRPr="002F51B9">
        <w:t>] * 100) + [</w:t>
      </w:r>
      <w:proofErr w:type="spellStart"/>
      <w:r w:rsidRPr="002F51B9">
        <w:t>CalendarMonthNumber</w:t>
      </w:r>
      <w:proofErr w:type="spellEnd"/>
      <w:r w:rsidRPr="002F51B9">
        <w:t>]</w:t>
      </w:r>
    </w:p>
    <w:p w14:paraId="77611F27" w14:textId="2AC0EEB1" w:rsidR="002F51B9" w:rsidRDefault="002F51B9" w:rsidP="002F51B9">
      <w:pPr>
        <w:pStyle w:val="StepCommentary"/>
        <w:rPr>
          <w:lang w:bidi="en-US"/>
        </w:rPr>
      </w:pPr>
      <w:r>
        <w:rPr>
          <w:lang w:bidi="en-US"/>
        </w:rPr>
        <w:t xml:space="preserve">Tip: To add the column references to the formula, in the </w:t>
      </w:r>
      <w:r w:rsidRPr="002F51B9">
        <w:rPr>
          <w:rStyle w:val="EmphasizeText"/>
        </w:rPr>
        <w:t>Available Columns</w:t>
      </w:r>
      <w:r>
        <w:rPr>
          <w:lang w:bidi="en-US"/>
        </w:rPr>
        <w:t xml:space="preserve"> list, simply double-click a column.</w:t>
      </w:r>
    </w:p>
    <w:p w14:paraId="61589133" w14:textId="2C1E8740" w:rsidR="000C13A9" w:rsidRPr="002F51B9" w:rsidRDefault="000C13A9" w:rsidP="000C13A9">
      <w:pPr>
        <w:pStyle w:val="StepCommentary"/>
      </w:pPr>
      <w:r>
        <w:t xml:space="preserve">The formula produces a unique key value for each month of a calendar year. It’s required to ensure that the calendar month labels sort in chronologic order. You’ll use this column </w:t>
      </w:r>
      <w:r w:rsidR="009B11AB">
        <w:t>in the next exercise</w:t>
      </w:r>
      <w:r>
        <w:t xml:space="preserve"> when </w:t>
      </w:r>
      <w:r w:rsidR="009B11AB">
        <w:t>you configure</w:t>
      </w:r>
      <w:r>
        <w:t xml:space="preserve"> the </w:t>
      </w:r>
      <w:r w:rsidRPr="00CC328F">
        <w:rPr>
          <w:rStyle w:val="EmphasizeText"/>
        </w:rPr>
        <w:t>Month</w:t>
      </w:r>
      <w:r>
        <w:t xml:space="preserve"> column sort order.</w:t>
      </w:r>
    </w:p>
    <w:p w14:paraId="7E7E2764" w14:textId="05E84483" w:rsidR="00E00327" w:rsidRDefault="002F51B9" w:rsidP="00E00327">
      <w:pPr>
        <w:pStyle w:val="Step"/>
      </w:pPr>
      <w:r>
        <w:t xml:space="preserve">Click </w:t>
      </w:r>
      <w:r w:rsidRPr="002F51B9">
        <w:rPr>
          <w:rStyle w:val="EmphasizeText"/>
        </w:rPr>
        <w:t>OK</w:t>
      </w:r>
      <w:r>
        <w:t>.</w:t>
      </w:r>
    </w:p>
    <w:p w14:paraId="3A990146" w14:textId="13B254B1" w:rsidR="00CC328F" w:rsidRDefault="00CC328F" w:rsidP="00CC328F">
      <w:pPr>
        <w:pStyle w:val="StepImage"/>
      </w:pPr>
      <w:r>
        <w:rPr>
          <w:noProof/>
        </w:rPr>
        <w:drawing>
          <wp:inline distT="0" distB="0" distL="0" distR="0" wp14:anchorId="3B67C56B" wp14:editId="161D4E19">
            <wp:extent cx="2400000" cy="685714"/>
            <wp:effectExtent l="0" t="0" r="635" b="635"/>
            <wp:docPr id="5712" name="Picture 57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0000" cy="685714"/>
                    </a:xfrm>
                    <a:prstGeom prst="rect">
                      <a:avLst/>
                    </a:prstGeom>
                  </pic:spPr>
                </pic:pic>
              </a:graphicData>
            </a:graphic>
          </wp:inline>
        </w:drawing>
      </w:r>
    </w:p>
    <w:p w14:paraId="27C8CDF4" w14:textId="54E551F8" w:rsidR="008B7C34" w:rsidRDefault="008B7C34" w:rsidP="00E00327">
      <w:pPr>
        <w:pStyle w:val="Step"/>
      </w:pPr>
      <w:r>
        <w:t xml:space="preserve">Remove the </w:t>
      </w:r>
      <w:proofErr w:type="spellStart"/>
      <w:r w:rsidRPr="008B7C34">
        <w:rPr>
          <w:rStyle w:val="EmphasizeText"/>
        </w:rPr>
        <w:t>CalendarMonthNumber</w:t>
      </w:r>
      <w:proofErr w:type="spellEnd"/>
      <w:r>
        <w:t xml:space="preserve"> and </w:t>
      </w:r>
      <w:proofErr w:type="spellStart"/>
      <w:r w:rsidRPr="008B7C34">
        <w:rPr>
          <w:rStyle w:val="EmphasizeText"/>
        </w:rPr>
        <w:t>CalendarYear</w:t>
      </w:r>
      <w:proofErr w:type="spellEnd"/>
      <w:r>
        <w:t xml:space="preserve"> columns.</w:t>
      </w:r>
    </w:p>
    <w:p w14:paraId="7C867101" w14:textId="16BB1710" w:rsidR="005C0FB0" w:rsidRDefault="005C0FB0" w:rsidP="007C0BC0">
      <w:pPr>
        <w:pStyle w:val="StepCommentary"/>
      </w:pPr>
      <w:r>
        <w:t xml:space="preserve">Tip: </w:t>
      </w:r>
      <w:r w:rsidR="007C0BC0">
        <w:t xml:space="preserve">You can remove the columns using </w:t>
      </w:r>
      <w:proofErr w:type="spellStart"/>
      <w:r w:rsidR="007C0BC0">
        <w:t>on</w:t>
      </w:r>
      <w:proofErr w:type="spellEnd"/>
      <w:r w:rsidR="007C0BC0">
        <w:t xml:space="preserve"> of three techniques. First, you can open the </w:t>
      </w:r>
      <w:r w:rsidR="007C0BC0" w:rsidRPr="007C0BC0">
        <w:rPr>
          <w:rStyle w:val="EmphasizeText"/>
        </w:rPr>
        <w:t>Choose Columns</w:t>
      </w:r>
      <w:r w:rsidR="007C0BC0">
        <w:t xml:space="preserve"> window, and then uncheck those columns. Second, you can multi-select the columns and use the ribbon </w:t>
      </w:r>
      <w:r w:rsidR="007C0BC0" w:rsidRPr="007C0BC0">
        <w:rPr>
          <w:rStyle w:val="EmphasizeText"/>
        </w:rPr>
        <w:t>Remove Columns</w:t>
      </w:r>
      <w:r w:rsidR="007C0BC0">
        <w:t xml:space="preserve"> commands. Or, third, you can multi-select the columns, right-click the selection, and then select the context menu to </w:t>
      </w:r>
      <w:r w:rsidR="007C0BC0" w:rsidRPr="007C0BC0">
        <w:rPr>
          <w:rStyle w:val="EmphasizeText"/>
        </w:rPr>
        <w:t>Remove Columns</w:t>
      </w:r>
      <w:r w:rsidR="007C0BC0">
        <w:t xml:space="preserve"> options.</w:t>
      </w:r>
    </w:p>
    <w:p w14:paraId="5C8755F7" w14:textId="0CACB836" w:rsidR="005E27BC" w:rsidRDefault="002F51B9" w:rsidP="005E27BC">
      <w:pPr>
        <w:pStyle w:val="Step"/>
      </w:pPr>
      <w:r>
        <w:lastRenderedPageBreak/>
        <w:t xml:space="preserve">Review the native query, and notice the SQL expression used to compute the </w:t>
      </w:r>
      <w:proofErr w:type="spellStart"/>
      <w:r w:rsidRPr="002F51B9">
        <w:rPr>
          <w:rStyle w:val="EmphasizeText"/>
        </w:rPr>
        <w:t>MonthKey</w:t>
      </w:r>
      <w:proofErr w:type="spellEnd"/>
      <w:r>
        <w:t xml:space="preserve"> column.</w:t>
      </w:r>
    </w:p>
    <w:p w14:paraId="7C112EE6" w14:textId="51ECB455" w:rsidR="002F51B9" w:rsidRDefault="002F51B9" w:rsidP="005E27BC">
      <w:pPr>
        <w:pStyle w:val="StepCommentary"/>
      </w:pPr>
      <w:r>
        <w:t>This design isn’t optimal</w:t>
      </w:r>
      <w:r w:rsidR="00872845">
        <w:t xml:space="preserve"> because this calculation will need to be computed every time the </w:t>
      </w:r>
      <w:r w:rsidR="00872845" w:rsidRPr="007C0BC0">
        <w:rPr>
          <w:rStyle w:val="EmphasizeText"/>
        </w:rPr>
        <w:t>Date</w:t>
      </w:r>
      <w:r w:rsidR="00872845">
        <w:t xml:space="preserve"> table is queried</w:t>
      </w:r>
      <w:r>
        <w:t xml:space="preserve">. In a real world solution, query performance </w:t>
      </w:r>
      <w:r w:rsidR="009B11AB">
        <w:t>would be</w:t>
      </w:r>
      <w:r>
        <w:t xml:space="preserve"> </w:t>
      </w:r>
      <w:r w:rsidR="00117814">
        <w:t>better</w:t>
      </w:r>
      <w:r>
        <w:t xml:space="preserve"> </w:t>
      </w:r>
      <w:r w:rsidR="009B11AB">
        <w:t>if</w:t>
      </w:r>
      <w:r>
        <w:t xml:space="preserve"> the </w:t>
      </w:r>
      <w:proofErr w:type="spellStart"/>
      <w:r w:rsidRPr="002F51B9">
        <w:rPr>
          <w:rStyle w:val="EmphasizeText"/>
        </w:rPr>
        <w:t>MonthKey</w:t>
      </w:r>
      <w:proofErr w:type="spellEnd"/>
      <w:r>
        <w:t xml:space="preserve"> </w:t>
      </w:r>
      <w:r w:rsidR="00117814">
        <w:t xml:space="preserve">column </w:t>
      </w:r>
      <w:r>
        <w:t xml:space="preserve">values are </w:t>
      </w:r>
      <w:r w:rsidR="009B11AB">
        <w:t>stored</w:t>
      </w:r>
      <w:r>
        <w:t xml:space="preserve"> in the</w:t>
      </w:r>
      <w:r w:rsidR="005E27BC">
        <w:t xml:space="preserve"> </w:t>
      </w:r>
      <w:proofErr w:type="spellStart"/>
      <w:r w:rsidR="005E27BC" w:rsidRPr="005E27BC">
        <w:rPr>
          <w:rStyle w:val="EmphasizeText"/>
        </w:rPr>
        <w:t>wwi.DimDate</w:t>
      </w:r>
      <w:proofErr w:type="spellEnd"/>
      <w:r w:rsidRPr="005E27BC">
        <w:rPr>
          <w:rStyle w:val="EmphasizeText"/>
        </w:rPr>
        <w:t xml:space="preserve"> </w:t>
      </w:r>
      <w:r>
        <w:t>table</w:t>
      </w:r>
      <w:r w:rsidR="009B11AB">
        <w:t xml:space="preserve"> (or a materialized view)</w:t>
      </w:r>
      <w:r>
        <w:t>.</w:t>
      </w:r>
    </w:p>
    <w:p w14:paraId="1F51AA4D" w14:textId="35ED9CFB" w:rsidR="002F51B9" w:rsidRDefault="0097318D" w:rsidP="002F51B9">
      <w:pPr>
        <w:pStyle w:val="Step"/>
      </w:pPr>
      <w:r>
        <w:t>Verify</w:t>
      </w:r>
      <w:r w:rsidR="002F51B9">
        <w:t xml:space="preserve"> that the query has </w:t>
      </w:r>
      <w:r w:rsidR="008B7C34">
        <w:t>four</w:t>
      </w:r>
      <w:r w:rsidR="002F51B9">
        <w:t xml:space="preserve"> columns.</w:t>
      </w:r>
    </w:p>
    <w:p w14:paraId="1AFEFEDB" w14:textId="21E11580" w:rsidR="002F51B9" w:rsidRDefault="002F51B9" w:rsidP="002F51B9">
      <w:pPr>
        <w:pStyle w:val="StepCommentary"/>
      </w:pPr>
      <w:r>
        <w:t xml:space="preserve">The design of the </w:t>
      </w:r>
      <w:r>
        <w:rPr>
          <w:rStyle w:val="EmphasizeText"/>
        </w:rPr>
        <w:t>Date</w:t>
      </w:r>
      <w:r>
        <w:t xml:space="preserve"> query is now complete.</w:t>
      </w:r>
    </w:p>
    <w:p w14:paraId="22B1DF28" w14:textId="5D509EF2" w:rsidR="0097318D" w:rsidRDefault="005E27BC" w:rsidP="0097318D">
      <w:pPr>
        <w:pStyle w:val="Step"/>
      </w:pPr>
      <w:r>
        <w:t>Select</w:t>
      </w:r>
      <w:r w:rsidR="0097318D">
        <w:t xml:space="preserve"> the </w:t>
      </w:r>
      <w:proofErr w:type="spellStart"/>
      <w:r w:rsidR="0097318D" w:rsidRPr="00584100">
        <w:rPr>
          <w:rStyle w:val="EmphasizeText"/>
        </w:rPr>
        <w:t>wwi</w:t>
      </w:r>
      <w:proofErr w:type="spellEnd"/>
      <w:r w:rsidR="0097318D" w:rsidRPr="00584100">
        <w:rPr>
          <w:rStyle w:val="EmphasizeText"/>
        </w:rPr>
        <w:t> </w:t>
      </w:r>
      <w:proofErr w:type="spellStart"/>
      <w:r w:rsidR="0097318D">
        <w:rPr>
          <w:rStyle w:val="EmphasizeText"/>
        </w:rPr>
        <w:t>DimEmployee</w:t>
      </w:r>
      <w:proofErr w:type="spellEnd"/>
      <w:r w:rsidR="0097318D">
        <w:t xml:space="preserve"> query.</w:t>
      </w:r>
    </w:p>
    <w:p w14:paraId="1CCAD35B" w14:textId="435FDA72" w:rsidR="0097318D" w:rsidRDefault="0097318D" w:rsidP="0097318D">
      <w:pPr>
        <w:pStyle w:val="StepImage"/>
      </w:pPr>
      <w:r>
        <w:rPr>
          <w:noProof/>
        </w:rPr>
        <w:drawing>
          <wp:inline distT="0" distB="0" distL="0" distR="0" wp14:anchorId="4F4C1317" wp14:editId="7D49D97D">
            <wp:extent cx="1838095" cy="1838095"/>
            <wp:effectExtent l="0" t="0" r="0" b="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38095" cy="1838095"/>
                    </a:xfrm>
                    <a:prstGeom prst="rect">
                      <a:avLst/>
                    </a:prstGeom>
                  </pic:spPr>
                </pic:pic>
              </a:graphicData>
            </a:graphic>
          </wp:inline>
        </w:drawing>
      </w:r>
    </w:p>
    <w:p w14:paraId="2C1B0B06" w14:textId="7ABD9B19" w:rsidR="0097318D" w:rsidRDefault="0097318D" w:rsidP="0097318D">
      <w:pPr>
        <w:pStyle w:val="Step"/>
      </w:pPr>
      <w:r>
        <w:t xml:space="preserve">Rename the query as </w:t>
      </w:r>
      <w:r>
        <w:rPr>
          <w:rStyle w:val="EmphasizeText"/>
        </w:rPr>
        <w:t>Salesperson</w:t>
      </w:r>
      <w:r>
        <w:t>.</w:t>
      </w:r>
    </w:p>
    <w:p w14:paraId="56F3F4BC" w14:textId="0C596C50" w:rsidR="0097318D" w:rsidRDefault="0097318D" w:rsidP="0097318D">
      <w:pPr>
        <w:pStyle w:val="Step"/>
      </w:pPr>
      <w:r>
        <w:t>To filter the table rows</w:t>
      </w:r>
      <w:r w:rsidR="00C5181B">
        <w:t xml:space="preserve"> to only </w:t>
      </w:r>
      <w:r w:rsidR="002932F2">
        <w:t xml:space="preserve">employees who are </w:t>
      </w:r>
      <w:r w:rsidR="00872845">
        <w:t>salespeople</w:t>
      </w:r>
      <w:r>
        <w:t xml:space="preserve">, in the </w:t>
      </w:r>
      <w:proofErr w:type="spellStart"/>
      <w:r w:rsidRPr="0097318D">
        <w:rPr>
          <w:rStyle w:val="EmphasizeText"/>
        </w:rPr>
        <w:t>IsSalesperson</w:t>
      </w:r>
      <w:proofErr w:type="spellEnd"/>
      <w:r>
        <w:t xml:space="preserve"> column header, click the down arrow, and then </w:t>
      </w:r>
      <w:r w:rsidR="002B4844">
        <w:t>uncheck</w:t>
      </w:r>
      <w:r>
        <w:t xml:space="preserve"> the </w:t>
      </w:r>
      <w:r w:rsidRPr="0097318D">
        <w:rPr>
          <w:rStyle w:val="EmphasizeText"/>
        </w:rPr>
        <w:t>FALSE</w:t>
      </w:r>
      <w:r>
        <w:t xml:space="preserve"> item.</w:t>
      </w:r>
    </w:p>
    <w:p w14:paraId="608FAE6A" w14:textId="6E97734B" w:rsidR="0097318D" w:rsidRDefault="0097318D" w:rsidP="0097318D">
      <w:pPr>
        <w:pStyle w:val="StepImage"/>
      </w:pPr>
      <w:r>
        <w:rPr>
          <w:noProof/>
        </w:rPr>
        <w:drawing>
          <wp:inline distT="0" distB="0" distL="0" distR="0" wp14:anchorId="432EE714" wp14:editId="15298A65">
            <wp:extent cx="3228571" cy="3190476"/>
            <wp:effectExtent l="0" t="0" r="0" b="0"/>
            <wp:docPr id="62" name="Pictur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571" cy="3190476"/>
                    </a:xfrm>
                    <a:prstGeom prst="rect">
                      <a:avLst/>
                    </a:prstGeom>
                  </pic:spPr>
                </pic:pic>
              </a:graphicData>
            </a:graphic>
          </wp:inline>
        </w:drawing>
      </w:r>
    </w:p>
    <w:p w14:paraId="4E193A7D" w14:textId="0F92172E" w:rsidR="0097318D" w:rsidRDefault="0097318D" w:rsidP="0097318D">
      <w:pPr>
        <w:pStyle w:val="Step"/>
      </w:pPr>
      <w:r>
        <w:t xml:space="preserve">Click </w:t>
      </w:r>
      <w:r w:rsidRPr="0097318D">
        <w:rPr>
          <w:rStyle w:val="EmphasizeText"/>
        </w:rPr>
        <w:t>OK</w:t>
      </w:r>
      <w:r>
        <w:t>.</w:t>
      </w:r>
    </w:p>
    <w:p w14:paraId="5B23D367" w14:textId="77777777" w:rsidR="002B4844" w:rsidRDefault="002B4844">
      <w:pPr>
        <w:spacing w:before="0" w:after="0"/>
      </w:pPr>
      <w:r>
        <w:lastRenderedPageBreak/>
        <w:br w:type="page"/>
      </w:r>
    </w:p>
    <w:p w14:paraId="2482AB2A" w14:textId="642ADB16" w:rsidR="0097318D" w:rsidRDefault="0097318D" w:rsidP="0097318D">
      <w:pPr>
        <w:pStyle w:val="Step"/>
      </w:pPr>
      <w:r>
        <w:lastRenderedPageBreak/>
        <w:t>Remove all columns, except:</w:t>
      </w:r>
    </w:p>
    <w:p w14:paraId="43ED36C2" w14:textId="36707521" w:rsidR="0097318D" w:rsidRDefault="0097318D" w:rsidP="0097318D">
      <w:pPr>
        <w:pStyle w:val="StepBullet"/>
      </w:pPr>
      <w:proofErr w:type="spellStart"/>
      <w:r>
        <w:t>EmployeeKey</w:t>
      </w:r>
      <w:proofErr w:type="spellEnd"/>
    </w:p>
    <w:p w14:paraId="134A3CDF" w14:textId="5D00C2D0" w:rsidR="0097318D" w:rsidRDefault="0097318D" w:rsidP="0097318D">
      <w:pPr>
        <w:pStyle w:val="StepBullet"/>
      </w:pPr>
      <w:r>
        <w:t>Employee</w:t>
      </w:r>
    </w:p>
    <w:p w14:paraId="3E517072" w14:textId="30543CC1" w:rsidR="00584100" w:rsidRDefault="0097318D" w:rsidP="00E00327">
      <w:pPr>
        <w:pStyle w:val="StepImage"/>
      </w:pPr>
      <w:r>
        <w:rPr>
          <w:noProof/>
        </w:rPr>
        <w:drawing>
          <wp:inline distT="0" distB="0" distL="0" distR="0" wp14:anchorId="5CB6A567" wp14:editId="75AF1370">
            <wp:extent cx="3342857" cy="3085714"/>
            <wp:effectExtent l="0" t="0" r="0" b="635"/>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2857" cy="3085714"/>
                    </a:xfrm>
                    <a:prstGeom prst="rect">
                      <a:avLst/>
                    </a:prstGeom>
                  </pic:spPr>
                </pic:pic>
              </a:graphicData>
            </a:graphic>
          </wp:inline>
        </w:drawing>
      </w:r>
    </w:p>
    <w:p w14:paraId="2AAB7A47" w14:textId="797219C4" w:rsidR="0097318D" w:rsidRDefault="0097318D" w:rsidP="0097318D">
      <w:pPr>
        <w:pStyle w:val="Step"/>
      </w:pPr>
      <w:r>
        <w:t xml:space="preserve">Rename the </w:t>
      </w:r>
      <w:r w:rsidRPr="0097318D">
        <w:rPr>
          <w:rStyle w:val="EmphasizeText"/>
        </w:rPr>
        <w:t>Employee</w:t>
      </w:r>
      <w:r>
        <w:t xml:space="preserve"> column as </w:t>
      </w:r>
      <w:r w:rsidRPr="0097318D">
        <w:rPr>
          <w:rStyle w:val="EmphasizeText"/>
        </w:rPr>
        <w:t>Salesperson</w:t>
      </w:r>
      <w:r>
        <w:t>.</w:t>
      </w:r>
    </w:p>
    <w:p w14:paraId="26EEC68A" w14:textId="1DC756D7" w:rsidR="005E27BC" w:rsidRDefault="005E27BC" w:rsidP="005E27BC">
      <w:pPr>
        <w:pStyle w:val="Step"/>
      </w:pPr>
      <w:r>
        <w:t>Review the native query, and notice the WHERE clause that filters the table.</w:t>
      </w:r>
    </w:p>
    <w:p w14:paraId="20C5D3DB" w14:textId="26700ABD" w:rsidR="0097318D" w:rsidRDefault="0097318D" w:rsidP="0097318D">
      <w:pPr>
        <w:pStyle w:val="Step"/>
      </w:pPr>
      <w:r>
        <w:t>Verify that the query has two columns.</w:t>
      </w:r>
    </w:p>
    <w:p w14:paraId="605D3ED7" w14:textId="6971319C" w:rsidR="0097318D" w:rsidRDefault="0097318D" w:rsidP="0097318D">
      <w:pPr>
        <w:pStyle w:val="StepCommentary"/>
      </w:pPr>
      <w:r>
        <w:t xml:space="preserve">The design of the </w:t>
      </w:r>
      <w:r>
        <w:rPr>
          <w:rStyle w:val="EmphasizeText"/>
        </w:rPr>
        <w:t>Salesperson</w:t>
      </w:r>
      <w:r>
        <w:t xml:space="preserve"> query is now complete.</w:t>
      </w:r>
    </w:p>
    <w:p w14:paraId="1FB21FF0" w14:textId="189043C0" w:rsidR="005E27BC" w:rsidRDefault="005E27BC" w:rsidP="005E27BC">
      <w:pPr>
        <w:pStyle w:val="Step"/>
      </w:pPr>
      <w:r>
        <w:t xml:space="preserve">Select the </w:t>
      </w:r>
      <w:proofErr w:type="spellStart"/>
      <w:r w:rsidRPr="00584100">
        <w:rPr>
          <w:rStyle w:val="EmphasizeText"/>
        </w:rPr>
        <w:t>wwi</w:t>
      </w:r>
      <w:proofErr w:type="spellEnd"/>
      <w:r w:rsidRPr="00584100">
        <w:rPr>
          <w:rStyle w:val="EmphasizeText"/>
        </w:rPr>
        <w:t> </w:t>
      </w:r>
      <w:proofErr w:type="spellStart"/>
      <w:r>
        <w:rPr>
          <w:rStyle w:val="EmphasizeText"/>
        </w:rPr>
        <w:t>DimStockItem</w:t>
      </w:r>
      <w:proofErr w:type="spellEnd"/>
      <w:r>
        <w:t xml:space="preserve"> query.</w:t>
      </w:r>
    </w:p>
    <w:p w14:paraId="0F800AD0" w14:textId="329105AF" w:rsidR="005E27BC" w:rsidRDefault="005E27BC" w:rsidP="005E27BC">
      <w:pPr>
        <w:pStyle w:val="StepImage"/>
      </w:pPr>
      <w:r>
        <w:rPr>
          <w:noProof/>
        </w:rPr>
        <w:drawing>
          <wp:inline distT="0" distB="0" distL="0" distR="0" wp14:anchorId="0093CFAA" wp14:editId="5889AC38">
            <wp:extent cx="1838095" cy="1838095"/>
            <wp:effectExtent l="0" t="0" r="0" b="0"/>
            <wp:docPr id="5633" name="Picture 56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38095" cy="1838095"/>
                    </a:xfrm>
                    <a:prstGeom prst="rect">
                      <a:avLst/>
                    </a:prstGeom>
                  </pic:spPr>
                </pic:pic>
              </a:graphicData>
            </a:graphic>
          </wp:inline>
        </w:drawing>
      </w:r>
    </w:p>
    <w:p w14:paraId="3E2B921F" w14:textId="604998BF" w:rsidR="005E27BC" w:rsidRDefault="005E27BC" w:rsidP="005E27BC">
      <w:pPr>
        <w:pStyle w:val="Step"/>
      </w:pPr>
      <w:r>
        <w:t xml:space="preserve">Rename the query as </w:t>
      </w:r>
      <w:r>
        <w:rPr>
          <w:rStyle w:val="EmphasizeText"/>
        </w:rPr>
        <w:t>Product</w:t>
      </w:r>
      <w:r>
        <w:t>.</w:t>
      </w:r>
    </w:p>
    <w:p w14:paraId="15828C81" w14:textId="77777777" w:rsidR="002B4844" w:rsidRDefault="002B4844">
      <w:pPr>
        <w:spacing w:before="0" w:after="0"/>
      </w:pPr>
      <w:r>
        <w:br w:type="page"/>
      </w:r>
    </w:p>
    <w:p w14:paraId="7AB7A48F" w14:textId="0871EC4A" w:rsidR="005E27BC" w:rsidRDefault="005E27BC" w:rsidP="005E27BC">
      <w:pPr>
        <w:pStyle w:val="Step"/>
      </w:pPr>
      <w:r>
        <w:lastRenderedPageBreak/>
        <w:t>Remove all columns, except:</w:t>
      </w:r>
    </w:p>
    <w:p w14:paraId="7230F4BD" w14:textId="5BD8C77D" w:rsidR="005E27BC" w:rsidRDefault="005E27BC" w:rsidP="005E27BC">
      <w:pPr>
        <w:pStyle w:val="StepBullet"/>
      </w:pPr>
      <w:proofErr w:type="spellStart"/>
      <w:r>
        <w:t>StockItemKey</w:t>
      </w:r>
      <w:proofErr w:type="spellEnd"/>
    </w:p>
    <w:p w14:paraId="5B29DAFD" w14:textId="532332A8" w:rsidR="005E27BC" w:rsidRDefault="005E27BC" w:rsidP="005E27BC">
      <w:pPr>
        <w:pStyle w:val="StepBullet"/>
      </w:pPr>
      <w:r>
        <w:t>Stock Item</w:t>
      </w:r>
    </w:p>
    <w:p w14:paraId="085B300D" w14:textId="6266BC52" w:rsidR="005E27BC" w:rsidRDefault="005E27BC" w:rsidP="005E27BC">
      <w:pPr>
        <w:pStyle w:val="StepBullet"/>
      </w:pPr>
      <w:r>
        <w:t>Color</w:t>
      </w:r>
    </w:p>
    <w:p w14:paraId="1A53928C" w14:textId="680086D7" w:rsidR="005E27BC" w:rsidRDefault="005E27BC" w:rsidP="005E27BC">
      <w:pPr>
        <w:pStyle w:val="Step"/>
      </w:pPr>
      <w:r>
        <w:t xml:space="preserve">Rename the </w:t>
      </w:r>
      <w:r w:rsidRPr="005E27BC">
        <w:rPr>
          <w:rStyle w:val="EmphasizeText"/>
        </w:rPr>
        <w:t>Stock Item</w:t>
      </w:r>
      <w:r>
        <w:t xml:space="preserve"> column as </w:t>
      </w:r>
      <w:r w:rsidRPr="005E27BC">
        <w:rPr>
          <w:rStyle w:val="EmphasizeText"/>
        </w:rPr>
        <w:t>Product</w:t>
      </w:r>
      <w:r>
        <w:t>.</w:t>
      </w:r>
    </w:p>
    <w:p w14:paraId="1F0FC285" w14:textId="1051D0F3" w:rsidR="005E27BC" w:rsidRDefault="005E27BC" w:rsidP="005E27BC">
      <w:pPr>
        <w:pStyle w:val="Step"/>
      </w:pPr>
      <w:bookmarkStart w:id="9" w:name="_Hlk44235173"/>
      <w:r>
        <w:t xml:space="preserve">Verify that the query has </w:t>
      </w:r>
      <w:r w:rsidR="00A30F40">
        <w:t>three</w:t>
      </w:r>
      <w:r>
        <w:t xml:space="preserve"> columns.</w:t>
      </w:r>
    </w:p>
    <w:p w14:paraId="3AA621F0" w14:textId="044A22AB" w:rsidR="005E27BC" w:rsidRDefault="005E27BC" w:rsidP="005E27BC">
      <w:pPr>
        <w:pStyle w:val="StepCommentary"/>
      </w:pPr>
      <w:r>
        <w:t xml:space="preserve">The design of the </w:t>
      </w:r>
      <w:r>
        <w:rPr>
          <w:rStyle w:val="EmphasizeText"/>
        </w:rPr>
        <w:t>Product</w:t>
      </w:r>
      <w:r>
        <w:t xml:space="preserve"> query is now complete.</w:t>
      </w:r>
    </w:p>
    <w:bookmarkEnd w:id="9"/>
    <w:p w14:paraId="44FB72C0" w14:textId="3A0F4C8B" w:rsidR="00F55369" w:rsidRDefault="00F55369" w:rsidP="00F55369">
      <w:pPr>
        <w:pStyle w:val="Step"/>
      </w:pPr>
      <w:r>
        <w:t xml:space="preserve">Select the </w:t>
      </w:r>
      <w:proofErr w:type="spellStart"/>
      <w:r w:rsidRPr="00584100">
        <w:rPr>
          <w:rStyle w:val="EmphasizeText"/>
        </w:rPr>
        <w:t>wwi</w:t>
      </w:r>
      <w:proofErr w:type="spellEnd"/>
      <w:r w:rsidRPr="00584100">
        <w:rPr>
          <w:rStyle w:val="EmphasizeText"/>
        </w:rPr>
        <w:t> </w:t>
      </w:r>
      <w:proofErr w:type="spellStart"/>
      <w:r>
        <w:rPr>
          <w:rStyle w:val="EmphasizeText"/>
        </w:rPr>
        <w:t>FactSale</w:t>
      </w:r>
      <w:proofErr w:type="spellEnd"/>
      <w:r>
        <w:t xml:space="preserve"> query.</w:t>
      </w:r>
    </w:p>
    <w:p w14:paraId="7D6E0CBC" w14:textId="0C1427EA" w:rsidR="00F55369" w:rsidRDefault="00F55369" w:rsidP="00F55369">
      <w:pPr>
        <w:pStyle w:val="StepImage"/>
      </w:pPr>
      <w:r>
        <w:rPr>
          <w:noProof/>
        </w:rPr>
        <w:drawing>
          <wp:inline distT="0" distB="0" distL="0" distR="0" wp14:anchorId="7C4BEB5C" wp14:editId="34A0B5FD">
            <wp:extent cx="1838095" cy="1838095"/>
            <wp:effectExtent l="0" t="0" r="0" b="0"/>
            <wp:docPr id="5635" name="Picture 56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95" cy="1838095"/>
                    </a:xfrm>
                    <a:prstGeom prst="rect">
                      <a:avLst/>
                    </a:prstGeom>
                  </pic:spPr>
                </pic:pic>
              </a:graphicData>
            </a:graphic>
          </wp:inline>
        </w:drawing>
      </w:r>
    </w:p>
    <w:p w14:paraId="01EB721A" w14:textId="311B428E" w:rsidR="00F55369" w:rsidRDefault="00F55369" w:rsidP="00F55369">
      <w:pPr>
        <w:pStyle w:val="Step"/>
      </w:pPr>
      <w:r>
        <w:t xml:space="preserve">Rename the query as </w:t>
      </w:r>
      <w:r>
        <w:rPr>
          <w:rStyle w:val="EmphasizeText"/>
        </w:rPr>
        <w:t>Sale</w:t>
      </w:r>
      <w:r>
        <w:t>.</w:t>
      </w:r>
    </w:p>
    <w:p w14:paraId="4084EED7" w14:textId="77777777" w:rsidR="00F55369" w:rsidRDefault="00F55369" w:rsidP="00F55369">
      <w:pPr>
        <w:pStyle w:val="Step"/>
      </w:pPr>
      <w:r>
        <w:t>Remove all columns, except:</w:t>
      </w:r>
    </w:p>
    <w:p w14:paraId="46CB8C11" w14:textId="7D1D04D3" w:rsidR="00F55369" w:rsidRDefault="007978C8" w:rsidP="00F55369">
      <w:pPr>
        <w:pStyle w:val="StepBullet"/>
      </w:pPr>
      <w:proofErr w:type="spellStart"/>
      <w:r>
        <w:t>CityKey</w:t>
      </w:r>
      <w:proofErr w:type="spellEnd"/>
    </w:p>
    <w:p w14:paraId="09C9507B" w14:textId="172EC1EF" w:rsidR="00F55369" w:rsidRDefault="007978C8" w:rsidP="00F55369">
      <w:pPr>
        <w:pStyle w:val="StepBullet"/>
      </w:pPr>
      <w:proofErr w:type="spellStart"/>
      <w:r>
        <w:t>CustomerKey</w:t>
      </w:r>
      <w:proofErr w:type="spellEnd"/>
    </w:p>
    <w:p w14:paraId="0B212C2B" w14:textId="3292F73B" w:rsidR="00F55369" w:rsidRDefault="007978C8" w:rsidP="00F55369">
      <w:pPr>
        <w:pStyle w:val="StepBullet"/>
      </w:pPr>
      <w:proofErr w:type="spellStart"/>
      <w:r>
        <w:t>StockItemKey</w:t>
      </w:r>
      <w:proofErr w:type="spellEnd"/>
    </w:p>
    <w:p w14:paraId="4B2361EF" w14:textId="03A7A35F" w:rsidR="007978C8" w:rsidRDefault="007978C8" w:rsidP="00F55369">
      <w:pPr>
        <w:pStyle w:val="StepBullet"/>
      </w:pPr>
      <w:proofErr w:type="spellStart"/>
      <w:r>
        <w:t>InvoiceDateKey</w:t>
      </w:r>
      <w:proofErr w:type="spellEnd"/>
    </w:p>
    <w:p w14:paraId="51332CFB" w14:textId="133F1C96" w:rsidR="007978C8" w:rsidRDefault="007978C8" w:rsidP="00F55369">
      <w:pPr>
        <w:pStyle w:val="StepBullet"/>
      </w:pPr>
      <w:proofErr w:type="spellStart"/>
      <w:r>
        <w:t>SalespersonKey</w:t>
      </w:r>
      <w:proofErr w:type="spellEnd"/>
    </w:p>
    <w:p w14:paraId="773852C6" w14:textId="0D682EFB" w:rsidR="007978C8" w:rsidRDefault="007978C8" w:rsidP="00F55369">
      <w:pPr>
        <w:pStyle w:val="StepBullet"/>
      </w:pPr>
      <w:r>
        <w:t>Quantity</w:t>
      </w:r>
    </w:p>
    <w:p w14:paraId="70DF048F" w14:textId="3CD0D075" w:rsidR="007978C8" w:rsidRDefault="007978C8" w:rsidP="00F55369">
      <w:pPr>
        <w:pStyle w:val="StepBullet"/>
      </w:pPr>
      <w:proofErr w:type="spellStart"/>
      <w:r>
        <w:t>UnitPrice</w:t>
      </w:r>
      <w:proofErr w:type="spellEnd"/>
    </w:p>
    <w:p w14:paraId="31D9F81D" w14:textId="0A5139B5" w:rsidR="007978C8" w:rsidRDefault="007978C8" w:rsidP="00F55369">
      <w:pPr>
        <w:pStyle w:val="StepBullet"/>
      </w:pPr>
      <w:r>
        <w:t>Profit</w:t>
      </w:r>
    </w:p>
    <w:p w14:paraId="691F8C33" w14:textId="435C52A1" w:rsidR="007978C8" w:rsidRDefault="007978C8" w:rsidP="007978C8">
      <w:pPr>
        <w:pStyle w:val="StepImage"/>
      </w:pPr>
      <w:r>
        <w:rPr>
          <w:noProof/>
        </w:rPr>
        <w:lastRenderedPageBreak/>
        <w:drawing>
          <wp:inline distT="0" distB="0" distL="0" distR="0" wp14:anchorId="47DAB6FD" wp14:editId="147275FE">
            <wp:extent cx="3342857" cy="5219048"/>
            <wp:effectExtent l="0" t="0" r="0" b="1270"/>
            <wp:docPr id="5636" name="Picture 56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2857" cy="5219048"/>
                    </a:xfrm>
                    <a:prstGeom prst="rect">
                      <a:avLst/>
                    </a:prstGeom>
                  </pic:spPr>
                </pic:pic>
              </a:graphicData>
            </a:graphic>
          </wp:inline>
        </w:drawing>
      </w:r>
    </w:p>
    <w:p w14:paraId="081E891E" w14:textId="4BEC8220" w:rsidR="007978C8" w:rsidRDefault="007978C8" w:rsidP="005E27BC">
      <w:pPr>
        <w:pStyle w:val="Step"/>
      </w:pPr>
      <w:r>
        <w:t>Rename the following columns:</w:t>
      </w:r>
    </w:p>
    <w:p w14:paraId="4B48D280" w14:textId="174E040A" w:rsidR="007978C8" w:rsidRDefault="007978C8" w:rsidP="007978C8">
      <w:pPr>
        <w:pStyle w:val="StepBullet"/>
      </w:pPr>
      <w:proofErr w:type="spellStart"/>
      <w:r w:rsidRPr="007978C8">
        <w:rPr>
          <w:rStyle w:val="EmphasizeText"/>
        </w:rPr>
        <w:t>UnitPrice</w:t>
      </w:r>
      <w:proofErr w:type="spellEnd"/>
      <w:r>
        <w:t xml:space="preserve"> as </w:t>
      </w:r>
      <w:r w:rsidRPr="007978C8">
        <w:rPr>
          <w:rStyle w:val="EmphasizeText"/>
        </w:rPr>
        <w:t>Unit Price</w:t>
      </w:r>
    </w:p>
    <w:p w14:paraId="7741E029" w14:textId="58E9F8EF" w:rsidR="005E27BC" w:rsidRDefault="007978C8" w:rsidP="007978C8">
      <w:pPr>
        <w:pStyle w:val="StepBullet"/>
      </w:pPr>
      <w:r w:rsidRPr="007978C8">
        <w:rPr>
          <w:rStyle w:val="EmphasizeText"/>
        </w:rPr>
        <w:t>Profit</w:t>
      </w:r>
      <w:r>
        <w:t xml:space="preserve"> as </w:t>
      </w:r>
      <w:r w:rsidRPr="007978C8">
        <w:rPr>
          <w:rStyle w:val="EmphasizeText"/>
        </w:rPr>
        <w:t>Profit Amount</w:t>
      </w:r>
    </w:p>
    <w:p w14:paraId="0A08000A" w14:textId="086817BC" w:rsidR="007978C8" w:rsidRDefault="007978C8" w:rsidP="005E27BC">
      <w:pPr>
        <w:pStyle w:val="Step"/>
      </w:pPr>
      <w:r>
        <w:t xml:space="preserve">Add a computed column using the following formula to create the </w:t>
      </w:r>
      <w:r w:rsidRPr="007978C8">
        <w:rPr>
          <w:rStyle w:val="EmphasizeText"/>
        </w:rPr>
        <w:t>Sale Amount</w:t>
      </w:r>
      <w:r>
        <w:t xml:space="preserve"> column.</w:t>
      </w:r>
    </w:p>
    <w:p w14:paraId="084CDCD3" w14:textId="77777777" w:rsidR="007978C8" w:rsidRDefault="007978C8" w:rsidP="007978C8">
      <w:pPr>
        <w:pStyle w:val="StepCodeHeader"/>
      </w:pPr>
      <w:r>
        <w:t>Power Query (M)</w:t>
      </w:r>
    </w:p>
    <w:p w14:paraId="07C037EA" w14:textId="4C321A45" w:rsidR="007978C8" w:rsidRPr="002F51B9" w:rsidRDefault="007978C8" w:rsidP="007978C8">
      <w:pPr>
        <w:pStyle w:val="StepCodeText"/>
      </w:pPr>
      <w:r w:rsidRPr="007978C8">
        <w:t>[Quantity] * [Unit Price]</w:t>
      </w:r>
    </w:p>
    <w:p w14:paraId="1902BAA4" w14:textId="77777777" w:rsidR="00E1305E" w:rsidRDefault="00E1305E">
      <w:pPr>
        <w:spacing w:before="0" w:after="0"/>
      </w:pPr>
      <w:r>
        <w:br w:type="page"/>
      </w:r>
    </w:p>
    <w:p w14:paraId="0AA3750F" w14:textId="76C259FA" w:rsidR="00091A9C" w:rsidRDefault="00091A9C" w:rsidP="007978C8">
      <w:pPr>
        <w:pStyle w:val="Step"/>
      </w:pPr>
      <w:r>
        <w:lastRenderedPageBreak/>
        <w:t xml:space="preserve">To modify the </w:t>
      </w:r>
      <w:r w:rsidRPr="00091A9C">
        <w:rPr>
          <w:rStyle w:val="EmphasizeText"/>
        </w:rPr>
        <w:t>Sale Amount</w:t>
      </w:r>
      <w:r>
        <w:t xml:space="preserve"> column data type, in the column header, click the </w:t>
      </w:r>
      <w:r w:rsidRPr="00091A9C">
        <w:rPr>
          <w:rStyle w:val="EmphasizeText"/>
        </w:rPr>
        <w:t>ABC123</w:t>
      </w:r>
      <w:r>
        <w:t xml:space="preserve"> icon, and then select </w:t>
      </w:r>
      <w:r w:rsidRPr="00091A9C">
        <w:rPr>
          <w:rStyle w:val="EmphasizeText"/>
        </w:rPr>
        <w:t>Decimal Number</w:t>
      </w:r>
      <w:r>
        <w:t>.</w:t>
      </w:r>
    </w:p>
    <w:p w14:paraId="5463CC84" w14:textId="626AA61F" w:rsidR="00091A9C" w:rsidRDefault="00091A9C" w:rsidP="00091A9C">
      <w:pPr>
        <w:pStyle w:val="StepImage"/>
      </w:pPr>
      <w:r>
        <w:rPr>
          <w:noProof/>
        </w:rPr>
        <w:drawing>
          <wp:inline distT="0" distB="0" distL="0" distR="0" wp14:anchorId="3073DF29" wp14:editId="062544E7">
            <wp:extent cx="2104762" cy="3380952"/>
            <wp:effectExtent l="0" t="0" r="0" b="0"/>
            <wp:docPr id="5650" name="Picture 56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4762" cy="3380952"/>
                    </a:xfrm>
                    <a:prstGeom prst="rect">
                      <a:avLst/>
                    </a:prstGeom>
                  </pic:spPr>
                </pic:pic>
              </a:graphicData>
            </a:graphic>
          </wp:inline>
        </w:drawing>
      </w:r>
    </w:p>
    <w:p w14:paraId="045325FE" w14:textId="4389703C" w:rsidR="007978C8" w:rsidRDefault="007978C8" w:rsidP="007978C8">
      <w:pPr>
        <w:pStyle w:val="Step"/>
      </w:pPr>
      <w:r>
        <w:t>Verify that the query has nine columns.</w:t>
      </w:r>
    </w:p>
    <w:p w14:paraId="04E537AD" w14:textId="0B5742A4" w:rsidR="007978C8" w:rsidRDefault="007978C8" w:rsidP="007978C8">
      <w:pPr>
        <w:pStyle w:val="StepCommentary"/>
      </w:pPr>
      <w:r>
        <w:t xml:space="preserve">The design of the </w:t>
      </w:r>
      <w:r w:rsidRPr="007978C8">
        <w:rPr>
          <w:rStyle w:val="EmphasizeText"/>
        </w:rPr>
        <w:t>Sale</w:t>
      </w:r>
      <w:r>
        <w:t xml:space="preserve"> query is now complete.</w:t>
      </w:r>
    </w:p>
    <w:p w14:paraId="17E687CA" w14:textId="5E7B9988" w:rsidR="007978C8" w:rsidRDefault="003E5AEC" w:rsidP="005E27BC">
      <w:pPr>
        <w:pStyle w:val="Step"/>
      </w:pPr>
      <w:r>
        <w:t xml:space="preserve">To apply the queries, on the </w:t>
      </w:r>
      <w:r w:rsidRPr="003E5AEC">
        <w:rPr>
          <w:rStyle w:val="EmphasizeText"/>
        </w:rPr>
        <w:t>Home</w:t>
      </w:r>
      <w:r>
        <w:t xml:space="preserve"> ribbon tab, from inside the </w:t>
      </w:r>
      <w:r w:rsidRPr="003E5AEC">
        <w:rPr>
          <w:rStyle w:val="EmphasizeText"/>
        </w:rPr>
        <w:t>Close</w:t>
      </w:r>
      <w:r>
        <w:t xml:space="preserve"> group, click the </w:t>
      </w:r>
      <w:r w:rsidRPr="003E5AEC">
        <w:rPr>
          <w:rStyle w:val="EmphasizeText"/>
        </w:rPr>
        <w:t>Close &amp; Apply</w:t>
      </w:r>
      <w:r>
        <w:t xml:space="preserve"> icon.</w:t>
      </w:r>
    </w:p>
    <w:p w14:paraId="46BDCF59" w14:textId="2C98B34B" w:rsidR="003E5AEC" w:rsidRDefault="003E5AEC" w:rsidP="003E5AEC">
      <w:pPr>
        <w:pStyle w:val="StepImage"/>
      </w:pPr>
      <w:r>
        <w:rPr>
          <w:noProof/>
        </w:rPr>
        <w:drawing>
          <wp:inline distT="0" distB="0" distL="0" distR="0" wp14:anchorId="3645F2D7" wp14:editId="5ED10B29">
            <wp:extent cx="5228571" cy="1104762"/>
            <wp:effectExtent l="0" t="0" r="0" b="635"/>
            <wp:docPr id="5637" name="Picture 56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8571" cy="1104762"/>
                    </a:xfrm>
                    <a:prstGeom prst="rect">
                      <a:avLst/>
                    </a:prstGeom>
                  </pic:spPr>
                </pic:pic>
              </a:graphicData>
            </a:graphic>
          </wp:inline>
        </w:drawing>
      </w:r>
    </w:p>
    <w:p w14:paraId="79230009" w14:textId="7E15C88C" w:rsidR="003E5AEC" w:rsidRPr="003E5AEC" w:rsidRDefault="003E5AEC" w:rsidP="003E5AEC">
      <w:pPr>
        <w:pStyle w:val="StepCommentary"/>
      </w:pPr>
      <w:r>
        <w:t xml:space="preserve">Each query is applied to create a model table. Because </w:t>
      </w:r>
      <w:r w:rsidR="00E1305E">
        <w:t>the data connection is</w:t>
      </w:r>
      <w:r>
        <w:t xml:space="preserve"> using DirectQuery storage mode, only </w:t>
      </w:r>
      <w:r w:rsidR="00E1305E">
        <w:t xml:space="preserve">the </w:t>
      </w:r>
      <w:r>
        <w:t xml:space="preserve">model structure is created. </w:t>
      </w:r>
      <w:r w:rsidR="00E1305E">
        <w:t xml:space="preserve">No data is imported. </w:t>
      </w:r>
      <w:r>
        <w:t xml:space="preserve">The model </w:t>
      </w:r>
      <w:r w:rsidR="009B11AB">
        <w:t xml:space="preserve">now </w:t>
      </w:r>
      <w:r>
        <w:t>consists of one table for each query.</w:t>
      </w:r>
    </w:p>
    <w:p w14:paraId="3ED89064" w14:textId="77777777" w:rsidR="00E1305E" w:rsidRDefault="00E1305E">
      <w:pPr>
        <w:spacing w:before="0" w:after="0"/>
      </w:pPr>
      <w:r>
        <w:br w:type="page"/>
      </w:r>
    </w:p>
    <w:p w14:paraId="78A61A4C" w14:textId="6A8D03D2" w:rsidR="003E5AEC" w:rsidRDefault="003E5AEC" w:rsidP="005E27BC">
      <w:pPr>
        <w:pStyle w:val="Step"/>
      </w:pPr>
      <w:r>
        <w:lastRenderedPageBreak/>
        <w:t>In Power BI Desktop, at the left, switch to Model view.</w:t>
      </w:r>
    </w:p>
    <w:p w14:paraId="4F38EB13" w14:textId="41F53E46" w:rsidR="003E5AEC" w:rsidRDefault="003E5AEC" w:rsidP="003E5AEC">
      <w:pPr>
        <w:pStyle w:val="StepImage"/>
      </w:pPr>
      <w:r>
        <w:rPr>
          <w:noProof/>
        </w:rPr>
        <w:drawing>
          <wp:inline distT="0" distB="0" distL="0" distR="0" wp14:anchorId="1DE4C32A" wp14:editId="14A61B68">
            <wp:extent cx="1933333" cy="1152381"/>
            <wp:effectExtent l="0" t="0" r="0" b="0"/>
            <wp:docPr id="5638" name="Picture 56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3333" cy="1152381"/>
                    </a:xfrm>
                    <a:prstGeom prst="rect">
                      <a:avLst/>
                    </a:prstGeom>
                  </pic:spPr>
                </pic:pic>
              </a:graphicData>
            </a:graphic>
          </wp:inline>
        </w:drawing>
      </w:r>
    </w:p>
    <w:p w14:paraId="7862DF24" w14:textId="2D2FB740" w:rsidR="0058059F" w:rsidRPr="0058059F" w:rsidRDefault="0058059F" w:rsidP="0058059F">
      <w:pPr>
        <w:pStyle w:val="StepCommentary"/>
      </w:pPr>
      <w:r>
        <w:t>Model view allows you to see all tables in the model diagram. It also allows you to configure many model properties. You’ll configure model properties in the next exercise.</w:t>
      </w:r>
    </w:p>
    <w:p w14:paraId="112E7607" w14:textId="7E9E02E4" w:rsidR="003E5AEC" w:rsidRDefault="003E5AEC" w:rsidP="005E27BC">
      <w:pPr>
        <w:pStyle w:val="Step"/>
      </w:pPr>
      <w:r>
        <w:t>In the model diagram, notice that there are six tables (some may be out of view—scroll horizontally to see them all).</w:t>
      </w:r>
    </w:p>
    <w:p w14:paraId="0EE1EA47" w14:textId="2D2647C5" w:rsidR="003E5AEC" w:rsidRDefault="003E5AEC" w:rsidP="005E27BC">
      <w:pPr>
        <w:pStyle w:val="Step"/>
      </w:pPr>
      <w:r>
        <w:t xml:space="preserve">To save the Power BI Desktop </w:t>
      </w:r>
      <w:r w:rsidR="00993283">
        <w:t>solution</w:t>
      </w:r>
      <w:r>
        <w:t xml:space="preserve">, on the </w:t>
      </w:r>
      <w:r w:rsidRPr="003E5AEC">
        <w:rPr>
          <w:rStyle w:val="EmphasizeText"/>
        </w:rPr>
        <w:t>File</w:t>
      </w:r>
      <w:r>
        <w:t xml:space="preserve"> tab </w:t>
      </w:r>
      <w:r w:rsidR="00E1305E">
        <w:t>(</w:t>
      </w:r>
      <w:r>
        <w:t>backstage view</w:t>
      </w:r>
      <w:r w:rsidR="00E1305E">
        <w:t>)</w:t>
      </w:r>
      <w:r>
        <w:t xml:space="preserve">, select </w:t>
      </w:r>
      <w:r w:rsidRPr="003E5AEC">
        <w:rPr>
          <w:rStyle w:val="EmphasizeText"/>
        </w:rPr>
        <w:t>Save</w:t>
      </w:r>
      <w:r>
        <w:t>.</w:t>
      </w:r>
    </w:p>
    <w:p w14:paraId="5DFDDAA5" w14:textId="1089E3F9" w:rsidR="003E5AEC" w:rsidRDefault="003E5AEC" w:rsidP="005E27BC">
      <w:pPr>
        <w:pStyle w:val="Step"/>
      </w:pPr>
      <w:r>
        <w:t>Save the file</w:t>
      </w:r>
      <w:r w:rsidR="00711F66">
        <w:t xml:space="preserve"> as </w:t>
      </w:r>
      <w:r w:rsidR="00711F66" w:rsidRPr="00711F66">
        <w:rPr>
          <w:rStyle w:val="EmphasizeText"/>
        </w:rPr>
        <w:t>Sale Analysis</w:t>
      </w:r>
      <w:r>
        <w:t xml:space="preserve"> to an easy-to-remember location in your file system.</w:t>
      </w:r>
    </w:p>
    <w:p w14:paraId="14FB8D4B" w14:textId="35D5C807" w:rsidR="00FD1C69" w:rsidRDefault="00FD1C69" w:rsidP="005E27BC">
      <w:pPr>
        <w:pStyle w:val="Step"/>
      </w:pPr>
      <w:r>
        <w:t>Open File Explorer, and navigate to the file system location.</w:t>
      </w:r>
    </w:p>
    <w:p w14:paraId="6567811E" w14:textId="711C94E5" w:rsidR="00FD1C69" w:rsidRDefault="00FD1C69" w:rsidP="005E27BC">
      <w:pPr>
        <w:pStyle w:val="Step"/>
      </w:pPr>
      <w:r>
        <w:t>Notice the file size that is very small (~</w:t>
      </w:r>
      <w:r w:rsidR="0058059F">
        <w:t>25</w:t>
      </w:r>
      <w:r>
        <w:t xml:space="preserve"> KB).</w:t>
      </w:r>
    </w:p>
    <w:p w14:paraId="72CAECC7" w14:textId="3FB44222" w:rsidR="003E5AEC" w:rsidRDefault="007C4ACF" w:rsidP="003E5AEC">
      <w:pPr>
        <w:pStyle w:val="StepCommentary"/>
      </w:pPr>
      <w:r>
        <w:t xml:space="preserve">The Power Query queries have been loaded to </w:t>
      </w:r>
      <w:r w:rsidR="0058059F">
        <w:t>create</w:t>
      </w:r>
      <w:r>
        <w:t xml:space="preserve"> model</w:t>
      </w:r>
      <w:r w:rsidR="00E1305E">
        <w:t xml:space="preserve"> tables.</w:t>
      </w:r>
      <w:r>
        <w:t xml:space="preserve"> </w:t>
      </w:r>
      <w:r w:rsidR="003E5AEC">
        <w:t>In the next exercise, you’ll complete the design of the model by creating relationships and applying model configurations.</w:t>
      </w:r>
    </w:p>
    <w:p w14:paraId="463D2D63" w14:textId="5D9CF0BC" w:rsidR="00D57257" w:rsidRDefault="00F53E1E" w:rsidP="00D57257">
      <w:pPr>
        <w:pStyle w:val="Heading2"/>
      </w:pPr>
      <w:r>
        <w:lastRenderedPageBreak/>
        <w:t xml:space="preserve">Section </w:t>
      </w:r>
      <w:r w:rsidR="00D57257">
        <w:t xml:space="preserve">2: </w:t>
      </w:r>
      <w:r w:rsidR="00AB4BAE">
        <w:t>Develop</w:t>
      </w:r>
      <w:r w:rsidR="00D57257">
        <w:t xml:space="preserve"> the Model</w:t>
      </w:r>
    </w:p>
    <w:p w14:paraId="34031325" w14:textId="68CC348F" w:rsidR="00D57257" w:rsidRDefault="00D57257" w:rsidP="00D57257">
      <w:r w:rsidRPr="007169B5">
        <w:t xml:space="preserve">In this </w:t>
      </w:r>
      <w:r w:rsidR="00F53E1E">
        <w:t>section</w:t>
      </w:r>
      <w:r w:rsidRPr="007169B5">
        <w:t xml:space="preserve">, you will </w:t>
      </w:r>
      <w:r w:rsidR="00AB4BAE">
        <w:t>develop</w:t>
      </w:r>
      <w:r w:rsidR="003564E5">
        <w:t xml:space="preserve"> the model by creating relationships, setting table and column properties, and creating measures.</w:t>
      </w:r>
    </w:p>
    <w:p w14:paraId="750246A8" w14:textId="27614E59" w:rsidR="00D57257" w:rsidRPr="004C258B" w:rsidRDefault="00D57257" w:rsidP="00D57257">
      <w:pPr>
        <w:pStyle w:val="Heading3"/>
      </w:pPr>
      <w:r>
        <w:t>Task 1: Create Relationships</w:t>
      </w:r>
    </w:p>
    <w:p w14:paraId="1E1F4056" w14:textId="26F5BBD8" w:rsidR="00D57257" w:rsidRDefault="00D57257" w:rsidP="00D57257">
      <w:r w:rsidRPr="00F15EC2">
        <w:t xml:space="preserve">In this task, you will </w:t>
      </w:r>
      <w:r>
        <w:t xml:space="preserve">create relationships between all model tables. Each relationship with relate the </w:t>
      </w:r>
      <w:r w:rsidRPr="00D57257">
        <w:rPr>
          <w:rStyle w:val="EmphasizeText"/>
        </w:rPr>
        <w:t>Sale</w:t>
      </w:r>
      <w:r>
        <w:t xml:space="preserve"> fact table</w:t>
      </w:r>
      <w:r w:rsidR="00AB4BAE">
        <w:t xml:space="preserve"> to a dimension table.</w:t>
      </w:r>
    </w:p>
    <w:p w14:paraId="18D84A15" w14:textId="0427A6D3" w:rsidR="00D57257" w:rsidRDefault="00D57257" w:rsidP="007A67C2">
      <w:pPr>
        <w:pStyle w:val="Step"/>
        <w:numPr>
          <w:ilvl w:val="0"/>
          <w:numId w:val="17"/>
        </w:numPr>
      </w:pPr>
      <w:r>
        <w:t xml:space="preserve">In Power BI Desktop, in the model diagram, </w:t>
      </w:r>
      <w:r w:rsidR="00232C27">
        <w:t>organize</w:t>
      </w:r>
      <w:r>
        <w:t xml:space="preserve"> the table</w:t>
      </w:r>
      <w:r w:rsidR="00007B8B">
        <w:t>s</w:t>
      </w:r>
      <w:r>
        <w:t xml:space="preserve"> as follows:</w:t>
      </w:r>
    </w:p>
    <w:p w14:paraId="6A0A93AE" w14:textId="0194616F" w:rsidR="00D57257" w:rsidRDefault="00202ED4" w:rsidP="00D57257">
      <w:pPr>
        <w:pStyle w:val="StepBullet"/>
      </w:pPr>
      <w:r>
        <w:t>Position</w:t>
      </w:r>
      <w:r w:rsidR="00D57257">
        <w:t xml:space="preserve"> the </w:t>
      </w:r>
      <w:r w:rsidR="00D57257" w:rsidRPr="00D57257">
        <w:rPr>
          <w:rStyle w:val="EmphasizeText"/>
        </w:rPr>
        <w:t>Sale</w:t>
      </w:r>
      <w:r w:rsidR="00D57257">
        <w:t xml:space="preserve"> table at the center</w:t>
      </w:r>
      <w:r w:rsidR="00007B8B">
        <w:t xml:space="preserve"> of the diagram</w:t>
      </w:r>
      <w:r w:rsidR="00D57257">
        <w:t xml:space="preserve">, and then </w:t>
      </w:r>
      <w:r w:rsidR="00D2782A">
        <w:t>surround it with</w:t>
      </w:r>
      <w:r w:rsidR="00007B8B">
        <w:t xml:space="preserve"> the</w:t>
      </w:r>
      <w:r w:rsidR="00D57257">
        <w:t xml:space="preserve"> five dimension tables</w:t>
      </w:r>
    </w:p>
    <w:p w14:paraId="70E9037E" w14:textId="36FCC617" w:rsidR="00D57257" w:rsidRDefault="00D57257" w:rsidP="00D57257">
      <w:pPr>
        <w:pStyle w:val="StepBullet"/>
      </w:pPr>
      <w:r>
        <w:t>Ensure t</w:t>
      </w:r>
      <w:r w:rsidR="00202ED4">
        <w:t>hat t</w:t>
      </w:r>
      <w:r>
        <w:t xml:space="preserve">he </w:t>
      </w:r>
      <w:r w:rsidRPr="00D57257">
        <w:rPr>
          <w:rStyle w:val="EmphasizeText"/>
        </w:rPr>
        <w:t>Date</w:t>
      </w:r>
      <w:r>
        <w:t xml:space="preserve"> and </w:t>
      </w:r>
      <w:r w:rsidRPr="00D57257">
        <w:rPr>
          <w:rStyle w:val="EmphasizeText"/>
        </w:rPr>
        <w:t>Geography</w:t>
      </w:r>
      <w:r>
        <w:t xml:space="preserve"> tables are next to each other</w:t>
      </w:r>
    </w:p>
    <w:p w14:paraId="6106B302" w14:textId="7EF8E7CC" w:rsidR="00D57257" w:rsidRDefault="00D2782A" w:rsidP="00D57257">
      <w:pPr>
        <w:pStyle w:val="StepImage"/>
      </w:pPr>
      <w:r>
        <w:rPr>
          <w:noProof/>
        </w:rPr>
        <w:drawing>
          <wp:inline distT="0" distB="0" distL="0" distR="0" wp14:anchorId="2DE18B66" wp14:editId="437633C1">
            <wp:extent cx="6332220" cy="4933315"/>
            <wp:effectExtent l="0" t="0" r="0" b="635"/>
            <wp:docPr id="5713" name="Picture 57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4933315"/>
                    </a:xfrm>
                    <a:prstGeom prst="rect">
                      <a:avLst/>
                    </a:prstGeom>
                  </pic:spPr>
                </pic:pic>
              </a:graphicData>
            </a:graphic>
          </wp:inline>
        </w:drawing>
      </w:r>
    </w:p>
    <w:p w14:paraId="34D26999" w14:textId="56BB65E5" w:rsidR="00D57257" w:rsidRDefault="00896299" w:rsidP="00D57257">
      <w:pPr>
        <w:pStyle w:val="Step"/>
      </w:pPr>
      <w:r>
        <w:lastRenderedPageBreak/>
        <w:t xml:space="preserve">To create </w:t>
      </w:r>
      <w:r w:rsidR="009C71D7">
        <w:t>the first</w:t>
      </w:r>
      <w:r>
        <w:t xml:space="preserve"> relationship, from the </w:t>
      </w:r>
      <w:r w:rsidR="00B26D38">
        <w:rPr>
          <w:rStyle w:val="EmphasizeText"/>
        </w:rPr>
        <w:t>Sale</w:t>
      </w:r>
      <w:r>
        <w:t xml:space="preserve"> table, drag the </w:t>
      </w:r>
      <w:proofErr w:type="spellStart"/>
      <w:r w:rsidRPr="00896299">
        <w:rPr>
          <w:rStyle w:val="EmphasizeText"/>
        </w:rPr>
        <w:t>CityKey</w:t>
      </w:r>
      <w:proofErr w:type="spellEnd"/>
      <w:r>
        <w:t xml:space="preserve"> column, and then drop it on the </w:t>
      </w:r>
      <w:r w:rsidR="00B26D38">
        <w:rPr>
          <w:rStyle w:val="EmphasizeText"/>
        </w:rPr>
        <w:t>Geography</w:t>
      </w:r>
      <w:r>
        <w:t xml:space="preserve"> table</w:t>
      </w:r>
      <w:r w:rsidR="007708BC" w:rsidRPr="007708BC">
        <w:rPr>
          <w:rStyle w:val="EmphasizeText"/>
        </w:rPr>
        <w:t xml:space="preserve"> </w:t>
      </w:r>
      <w:proofErr w:type="spellStart"/>
      <w:r w:rsidR="007708BC" w:rsidRPr="00896299">
        <w:rPr>
          <w:rStyle w:val="EmphasizeText"/>
        </w:rPr>
        <w:t>CityKey</w:t>
      </w:r>
      <w:proofErr w:type="spellEnd"/>
      <w:r w:rsidR="007708BC">
        <w:t xml:space="preserve"> column</w:t>
      </w:r>
      <w:r>
        <w:t>.</w:t>
      </w:r>
    </w:p>
    <w:p w14:paraId="00BE393C" w14:textId="62CB5AE0" w:rsidR="009C71D7" w:rsidRDefault="009C71D7" w:rsidP="009C71D7">
      <w:pPr>
        <w:pStyle w:val="StepCommentary"/>
      </w:pPr>
      <w:r>
        <w:t xml:space="preserve">Sometimes this technique doesn’t work properly. In this case, deselect the column you want to drag by selecting a different column, and then </w:t>
      </w:r>
      <w:r w:rsidR="007708BC">
        <w:t>start</w:t>
      </w:r>
      <w:r>
        <w:t xml:space="preserve"> the drag operation again.</w:t>
      </w:r>
    </w:p>
    <w:p w14:paraId="786AFDBD" w14:textId="0F609C20" w:rsidR="00896299" w:rsidRDefault="00896299" w:rsidP="00896299">
      <w:pPr>
        <w:pStyle w:val="StepImage"/>
      </w:pPr>
      <w:r>
        <w:rPr>
          <w:noProof/>
        </w:rPr>
        <w:drawing>
          <wp:inline distT="0" distB="0" distL="0" distR="0" wp14:anchorId="73223C65" wp14:editId="28AC5E30">
            <wp:extent cx="5076190" cy="3952381"/>
            <wp:effectExtent l="0" t="0" r="0" b="0"/>
            <wp:docPr id="5640" name="Picture 56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6190" cy="3952381"/>
                    </a:xfrm>
                    <a:prstGeom prst="rect">
                      <a:avLst/>
                    </a:prstGeom>
                  </pic:spPr>
                </pic:pic>
              </a:graphicData>
            </a:graphic>
          </wp:inline>
        </w:drawing>
      </w:r>
    </w:p>
    <w:p w14:paraId="2D97B9A2" w14:textId="2E6A41EE" w:rsidR="00896299" w:rsidRDefault="00896299" w:rsidP="00896299">
      <w:pPr>
        <w:pStyle w:val="Step"/>
      </w:pPr>
      <w:r>
        <w:t xml:space="preserve">In the </w:t>
      </w:r>
      <w:r w:rsidRPr="00896299">
        <w:rPr>
          <w:rStyle w:val="EmphasizeText"/>
        </w:rPr>
        <w:t>Create Relationship</w:t>
      </w:r>
      <w:r>
        <w:t xml:space="preserve"> window, at the bottom-left, check the </w:t>
      </w:r>
      <w:r w:rsidRPr="00896299">
        <w:rPr>
          <w:rStyle w:val="EmphasizeText"/>
        </w:rPr>
        <w:t>Assume Referential Integrity</w:t>
      </w:r>
      <w:r>
        <w:t xml:space="preserve"> checkbox.</w:t>
      </w:r>
    </w:p>
    <w:p w14:paraId="3D701948" w14:textId="6599B87C" w:rsidR="007708BC" w:rsidRDefault="007708BC" w:rsidP="007708BC">
      <w:pPr>
        <w:pStyle w:val="StepImage"/>
      </w:pPr>
      <w:r>
        <w:rPr>
          <w:noProof/>
        </w:rPr>
        <w:drawing>
          <wp:inline distT="0" distB="0" distL="0" distR="0" wp14:anchorId="554750B3" wp14:editId="77A62090">
            <wp:extent cx="3247619" cy="1714286"/>
            <wp:effectExtent l="0" t="0" r="0" b="635"/>
            <wp:docPr id="5714" name="Picture 57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7619" cy="1714286"/>
                    </a:xfrm>
                    <a:prstGeom prst="rect">
                      <a:avLst/>
                    </a:prstGeom>
                  </pic:spPr>
                </pic:pic>
              </a:graphicData>
            </a:graphic>
          </wp:inline>
        </w:drawing>
      </w:r>
    </w:p>
    <w:p w14:paraId="4097172C" w14:textId="0B004C35" w:rsidR="00896299" w:rsidRDefault="00896299" w:rsidP="00896299">
      <w:pPr>
        <w:pStyle w:val="StepCommentary"/>
      </w:pPr>
      <w:r>
        <w:t xml:space="preserve">When </w:t>
      </w:r>
      <w:r w:rsidR="00B520AE">
        <w:t xml:space="preserve">referential integrity is assumed, </w:t>
      </w:r>
      <w:r>
        <w:t xml:space="preserve">Power BI </w:t>
      </w:r>
      <w:r w:rsidR="007708BC">
        <w:t>will</w:t>
      </w:r>
      <w:r w:rsidR="00B520AE">
        <w:t xml:space="preserve"> join tables by</w:t>
      </w:r>
      <w:r>
        <w:t xml:space="preserve"> us</w:t>
      </w:r>
      <w:r w:rsidR="00B520AE">
        <w:t>ing a</w:t>
      </w:r>
      <w:r>
        <w:t xml:space="preserve"> more efficient INNER join </w:t>
      </w:r>
      <w:r w:rsidR="007708BC">
        <w:t xml:space="preserve">(instead of </w:t>
      </w:r>
      <w:r w:rsidR="00B520AE">
        <w:t>an</w:t>
      </w:r>
      <w:r>
        <w:t xml:space="preserve"> OUTER join</w:t>
      </w:r>
      <w:r w:rsidR="007708BC">
        <w:t>)</w:t>
      </w:r>
      <w:r>
        <w:t xml:space="preserve">. </w:t>
      </w:r>
      <w:r w:rsidR="00B520AE">
        <w:t>However</w:t>
      </w:r>
      <w:r>
        <w:t xml:space="preserve">, it’s important that there are matching values on both sides of the join, because an INNER join will </w:t>
      </w:r>
      <w:r w:rsidR="00D06CDB">
        <w:t>eliminate</w:t>
      </w:r>
      <w:r>
        <w:t xml:space="preserve"> rows </w:t>
      </w:r>
      <w:r w:rsidR="00B520AE">
        <w:t>from</w:t>
      </w:r>
      <w:r>
        <w:t xml:space="preserve"> the query result </w:t>
      </w:r>
      <w:r w:rsidR="00B520AE">
        <w:t>when values</w:t>
      </w:r>
      <w:r>
        <w:t xml:space="preserve"> don’t match. </w:t>
      </w:r>
      <w:r w:rsidR="00B520AE">
        <w:t xml:space="preserve">At design time, </w:t>
      </w:r>
      <w:r w:rsidR="00202ED4">
        <w:t xml:space="preserve">sometimes </w:t>
      </w:r>
      <w:r>
        <w:t xml:space="preserve">Power BI Desktop will attempt to </w:t>
      </w:r>
      <w:r w:rsidR="00B520AE">
        <w:t>validate</w:t>
      </w:r>
      <w:r>
        <w:t xml:space="preserve"> that </w:t>
      </w:r>
      <w:r w:rsidR="007708BC">
        <w:t xml:space="preserve">data </w:t>
      </w:r>
      <w:r>
        <w:t>integrity is in place</w:t>
      </w:r>
      <w:r w:rsidR="00B520AE">
        <w:t>.</w:t>
      </w:r>
      <w:r>
        <w:t xml:space="preserve"> If th</w:t>
      </w:r>
      <w:r w:rsidR="00B520AE">
        <w:t>e validation</w:t>
      </w:r>
      <w:r>
        <w:t xml:space="preserve"> takes too long,</w:t>
      </w:r>
      <w:r w:rsidR="007708BC">
        <w:t xml:space="preserve"> when prompted,</w:t>
      </w:r>
      <w:r>
        <w:t xml:space="preserve"> you</w:t>
      </w:r>
      <w:r w:rsidR="00B520AE">
        <w:t xml:space="preserve"> can</w:t>
      </w:r>
      <w:r>
        <w:t xml:space="preserve"> skip validation</w:t>
      </w:r>
      <w:r w:rsidR="00B520AE">
        <w:t xml:space="preserve"> process</w:t>
      </w:r>
      <w:r>
        <w:t>.</w:t>
      </w:r>
    </w:p>
    <w:p w14:paraId="2AF3B8F9" w14:textId="1D9DB26E" w:rsidR="00896299" w:rsidRDefault="00896299" w:rsidP="00896299">
      <w:pPr>
        <w:pStyle w:val="Step"/>
      </w:pPr>
      <w:r>
        <w:lastRenderedPageBreak/>
        <w:t xml:space="preserve">Click </w:t>
      </w:r>
      <w:r w:rsidRPr="00896299">
        <w:rPr>
          <w:rStyle w:val="EmphasizeText"/>
        </w:rPr>
        <w:t>OK</w:t>
      </w:r>
      <w:r>
        <w:t>.</w:t>
      </w:r>
    </w:p>
    <w:p w14:paraId="45D2D671" w14:textId="63FB3D50" w:rsidR="007708BC" w:rsidRDefault="008B4002" w:rsidP="007708BC">
      <w:pPr>
        <w:pStyle w:val="StepImage"/>
      </w:pPr>
      <w:r>
        <w:rPr>
          <w:noProof/>
        </w:rPr>
        <w:drawing>
          <wp:inline distT="0" distB="0" distL="0" distR="0" wp14:anchorId="386C1B40" wp14:editId="30293CF9">
            <wp:extent cx="2400000" cy="685714"/>
            <wp:effectExtent l="0" t="0" r="635" b="63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000" cy="685714"/>
                    </a:xfrm>
                    <a:prstGeom prst="rect">
                      <a:avLst/>
                    </a:prstGeom>
                  </pic:spPr>
                </pic:pic>
              </a:graphicData>
            </a:graphic>
          </wp:inline>
        </w:drawing>
      </w:r>
    </w:p>
    <w:p w14:paraId="3986D813" w14:textId="4590D440" w:rsidR="00896299" w:rsidRDefault="00896299" w:rsidP="00896299">
      <w:pPr>
        <w:pStyle w:val="Step"/>
      </w:pPr>
      <w:r>
        <w:t>In the diagram, notice the relationship is a connector between tables.</w:t>
      </w:r>
    </w:p>
    <w:p w14:paraId="602B7204" w14:textId="2B49022E" w:rsidR="007708BC" w:rsidRDefault="007708BC" w:rsidP="007708BC">
      <w:pPr>
        <w:pStyle w:val="StepImage"/>
      </w:pPr>
      <w:r>
        <w:rPr>
          <w:noProof/>
        </w:rPr>
        <w:drawing>
          <wp:inline distT="0" distB="0" distL="0" distR="0" wp14:anchorId="2AE5696B" wp14:editId="3914E6B6">
            <wp:extent cx="4838095" cy="2533333"/>
            <wp:effectExtent l="0" t="0" r="635" b="635"/>
            <wp:docPr id="5716" name="Picture 57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095" cy="2533333"/>
                    </a:xfrm>
                    <a:prstGeom prst="rect">
                      <a:avLst/>
                    </a:prstGeom>
                  </pic:spPr>
                </pic:pic>
              </a:graphicData>
            </a:graphic>
          </wp:inline>
        </w:drawing>
      </w:r>
    </w:p>
    <w:p w14:paraId="08522A48" w14:textId="37B4A027" w:rsidR="00896299" w:rsidRDefault="00896299" w:rsidP="00896299">
      <w:pPr>
        <w:pStyle w:val="StepCommentary"/>
      </w:pPr>
      <w:r>
        <w:t xml:space="preserve">Model relationships propagate filters between tables. So, for example, if a report filters </w:t>
      </w:r>
      <w:r w:rsidR="002D5449">
        <w:t xml:space="preserve">the </w:t>
      </w:r>
      <w:r w:rsidRPr="00896299">
        <w:rPr>
          <w:rStyle w:val="EmphasizeText"/>
        </w:rPr>
        <w:t>State-Province</w:t>
      </w:r>
      <w:r>
        <w:t xml:space="preserve"> </w:t>
      </w:r>
      <w:r w:rsidR="00202ED4">
        <w:t xml:space="preserve">column by </w:t>
      </w:r>
      <w:r w:rsidRPr="00202ED4">
        <w:rPr>
          <w:rStyle w:val="EmphasizeText"/>
        </w:rPr>
        <w:t>California</w:t>
      </w:r>
      <w:r>
        <w:t xml:space="preserve">, </w:t>
      </w:r>
      <w:r w:rsidR="000F5017">
        <w:t>a</w:t>
      </w:r>
      <w:r w:rsidR="009F0D3E">
        <w:t xml:space="preserve"> filter propagate</w:t>
      </w:r>
      <w:r w:rsidR="000F5017">
        <w:t>s</w:t>
      </w:r>
      <w:r w:rsidR="009F0D3E">
        <w:t xml:space="preserve"> to the </w:t>
      </w:r>
      <w:r w:rsidRPr="00896299">
        <w:rPr>
          <w:rStyle w:val="EmphasizeText"/>
        </w:rPr>
        <w:t>Sale</w:t>
      </w:r>
      <w:r>
        <w:t xml:space="preserve"> table </w:t>
      </w:r>
      <w:r w:rsidR="009F0D3E">
        <w:t xml:space="preserve">to ensure </w:t>
      </w:r>
      <w:r>
        <w:t>rows for that state are queried.</w:t>
      </w:r>
    </w:p>
    <w:p w14:paraId="157C469B" w14:textId="0552F381" w:rsidR="00896299" w:rsidRDefault="00896299" w:rsidP="00896299">
      <w:pPr>
        <w:pStyle w:val="Step"/>
      </w:pPr>
      <w:r>
        <w:t>Notice there is a one-side (1) and many-side (*) to the relationship.</w:t>
      </w:r>
    </w:p>
    <w:p w14:paraId="6B1BF331" w14:textId="5B00FA0A" w:rsidR="00896299" w:rsidRDefault="00896299" w:rsidP="00896299">
      <w:pPr>
        <w:pStyle w:val="StepCommentary"/>
      </w:pPr>
      <w:r>
        <w:t>Dimension tables</w:t>
      </w:r>
      <w:r w:rsidR="00202ED4">
        <w:t xml:space="preserve">, like </w:t>
      </w:r>
      <w:r w:rsidR="00202ED4" w:rsidRPr="00202ED4">
        <w:rPr>
          <w:rStyle w:val="EmphasizeText"/>
        </w:rPr>
        <w:t>Geography</w:t>
      </w:r>
      <w:r w:rsidR="00202ED4">
        <w:t>,</w:t>
      </w:r>
      <w:r>
        <w:t xml:space="preserve"> are always the one-side</w:t>
      </w:r>
      <w:r w:rsidR="00202ED4">
        <w:t xml:space="preserve"> of the relationship</w:t>
      </w:r>
      <w:r>
        <w:t xml:space="preserve">. </w:t>
      </w:r>
      <w:r w:rsidR="000F5017">
        <w:t>These tables</w:t>
      </w:r>
      <w:r>
        <w:t xml:space="preserve"> include a unique column</w:t>
      </w:r>
      <w:r w:rsidR="009F0D3E">
        <w:t xml:space="preserve"> (dimension key column)</w:t>
      </w:r>
      <w:r>
        <w:t xml:space="preserve">. Filters always propagate from the one-side to the many-side. In more advanced scenarios, filters can propagate in both directions. </w:t>
      </w:r>
      <w:r w:rsidR="000F5017">
        <w:t xml:space="preserve">In this </w:t>
      </w:r>
      <w:r w:rsidR="00F233DB">
        <w:t>exercise</w:t>
      </w:r>
      <w:r w:rsidR="000F5017">
        <w:t>, you won’t</w:t>
      </w:r>
      <w:r>
        <w:t xml:space="preserve"> configure bi-directional relationships. For more information about relationships, see</w:t>
      </w:r>
      <w:r w:rsidRPr="00896299">
        <w:t xml:space="preserve"> </w:t>
      </w:r>
      <w:hyperlink r:id="rId56" w:history="1">
        <w:r w:rsidRPr="00896299">
          <w:rPr>
            <w:rStyle w:val="Hyperlink"/>
          </w:rPr>
          <w:t>Model relationships in Power BI Desktop</w:t>
        </w:r>
      </w:hyperlink>
      <w:r>
        <w:t>.</w:t>
      </w:r>
    </w:p>
    <w:p w14:paraId="3B7101ED" w14:textId="26928DF9" w:rsidR="00896299" w:rsidRDefault="00896299" w:rsidP="00896299">
      <w:pPr>
        <w:pStyle w:val="Step"/>
      </w:pPr>
      <w:r>
        <w:t xml:space="preserve">Create four </w:t>
      </w:r>
      <w:r w:rsidR="000F5017">
        <w:t>additional</w:t>
      </w:r>
      <w:r>
        <w:t xml:space="preserve"> relationships and configure each to assume referential integrity:</w:t>
      </w:r>
    </w:p>
    <w:p w14:paraId="5A2C598B" w14:textId="7D7F6E08" w:rsidR="00896299" w:rsidRDefault="00896299" w:rsidP="00896299">
      <w:pPr>
        <w:pStyle w:val="StepBullet"/>
      </w:pPr>
      <w:r>
        <w:t>Relate</w:t>
      </w:r>
      <w:r w:rsidR="00D00041" w:rsidRPr="00D00041">
        <w:t xml:space="preserve"> </w:t>
      </w:r>
      <w:r w:rsidR="00D00041">
        <w:t xml:space="preserve">the </w:t>
      </w:r>
      <w:r w:rsidR="00D00041" w:rsidRPr="007607FD">
        <w:rPr>
          <w:rStyle w:val="EmphasizeText"/>
        </w:rPr>
        <w:t>Sale</w:t>
      </w:r>
      <w:r w:rsidR="00D00041">
        <w:t xml:space="preserve"> table </w:t>
      </w:r>
      <w:proofErr w:type="spellStart"/>
      <w:r w:rsidR="00D00041" w:rsidRPr="007607FD">
        <w:rPr>
          <w:rStyle w:val="EmphasizeText"/>
        </w:rPr>
        <w:t>CustomerKey</w:t>
      </w:r>
      <w:proofErr w:type="spellEnd"/>
      <w:r w:rsidR="00D00041">
        <w:t xml:space="preserve"> column to</w:t>
      </w:r>
      <w:r>
        <w:t xml:space="preserve"> the </w:t>
      </w:r>
      <w:r w:rsidRPr="007607FD">
        <w:rPr>
          <w:rStyle w:val="EmphasizeText"/>
        </w:rPr>
        <w:t>Customer</w:t>
      </w:r>
      <w:r>
        <w:t xml:space="preserve"> table </w:t>
      </w:r>
      <w:proofErr w:type="spellStart"/>
      <w:r w:rsidRPr="007607FD">
        <w:rPr>
          <w:rStyle w:val="EmphasizeText"/>
        </w:rPr>
        <w:t>CustomerKey</w:t>
      </w:r>
      <w:proofErr w:type="spellEnd"/>
      <w:r>
        <w:t xml:space="preserve"> column</w:t>
      </w:r>
    </w:p>
    <w:p w14:paraId="016A3EC6" w14:textId="77777777" w:rsidR="00C2460F" w:rsidRDefault="00C2460F" w:rsidP="00C2460F">
      <w:pPr>
        <w:pStyle w:val="StepBullet"/>
      </w:pPr>
      <w:r>
        <w:t xml:space="preserve">Relate the </w:t>
      </w:r>
      <w:r w:rsidRPr="007607FD">
        <w:rPr>
          <w:rStyle w:val="EmphasizeText"/>
        </w:rPr>
        <w:t>Sale</w:t>
      </w:r>
      <w:r>
        <w:t xml:space="preserve"> table </w:t>
      </w:r>
      <w:proofErr w:type="spellStart"/>
      <w:r w:rsidRPr="007607FD">
        <w:rPr>
          <w:rStyle w:val="EmphasizeText"/>
        </w:rPr>
        <w:t>InvoiceDateKey</w:t>
      </w:r>
      <w:proofErr w:type="spellEnd"/>
      <w:r>
        <w:t xml:space="preserve"> column to the </w:t>
      </w:r>
      <w:r w:rsidRPr="007607FD">
        <w:rPr>
          <w:rStyle w:val="EmphasizeText"/>
        </w:rPr>
        <w:t>Date</w:t>
      </w:r>
      <w:r>
        <w:t xml:space="preserve"> table </w:t>
      </w:r>
      <w:r w:rsidRPr="007607FD">
        <w:rPr>
          <w:rStyle w:val="EmphasizeText"/>
        </w:rPr>
        <w:t>Date</w:t>
      </w:r>
      <w:r>
        <w:t xml:space="preserve"> column</w:t>
      </w:r>
    </w:p>
    <w:p w14:paraId="6274F854" w14:textId="6874EA97" w:rsidR="007607FD" w:rsidRDefault="007607FD" w:rsidP="00896299">
      <w:pPr>
        <w:pStyle w:val="StepBullet"/>
      </w:pPr>
      <w:r>
        <w:t>Relate</w:t>
      </w:r>
      <w:r w:rsidR="00D00041" w:rsidRPr="00D00041">
        <w:t xml:space="preserve"> </w:t>
      </w:r>
      <w:r w:rsidR="00D00041">
        <w:t xml:space="preserve">the </w:t>
      </w:r>
      <w:r w:rsidR="00D00041" w:rsidRPr="007607FD">
        <w:rPr>
          <w:rStyle w:val="EmphasizeText"/>
        </w:rPr>
        <w:t>Sale</w:t>
      </w:r>
      <w:r w:rsidR="00D00041">
        <w:t xml:space="preserve"> table </w:t>
      </w:r>
      <w:proofErr w:type="spellStart"/>
      <w:r w:rsidR="00D00041" w:rsidRPr="007607FD">
        <w:rPr>
          <w:rStyle w:val="EmphasizeText"/>
        </w:rPr>
        <w:t>SalespersonKey</w:t>
      </w:r>
      <w:proofErr w:type="spellEnd"/>
      <w:r w:rsidR="00D00041">
        <w:t xml:space="preserve"> column to</w:t>
      </w:r>
      <w:r>
        <w:t xml:space="preserve"> the </w:t>
      </w:r>
      <w:r w:rsidRPr="007607FD">
        <w:rPr>
          <w:rStyle w:val="EmphasizeText"/>
        </w:rPr>
        <w:t>Salesperson</w:t>
      </w:r>
      <w:r>
        <w:t xml:space="preserve"> table </w:t>
      </w:r>
      <w:proofErr w:type="spellStart"/>
      <w:r w:rsidRPr="007607FD">
        <w:rPr>
          <w:rStyle w:val="EmphasizeText"/>
        </w:rPr>
        <w:t>EmployeeKey</w:t>
      </w:r>
      <w:proofErr w:type="spellEnd"/>
      <w:r>
        <w:t xml:space="preserve"> column</w:t>
      </w:r>
    </w:p>
    <w:p w14:paraId="02778763" w14:textId="74C79646" w:rsidR="00896299" w:rsidRDefault="00896299" w:rsidP="00896299">
      <w:pPr>
        <w:pStyle w:val="StepBullet"/>
      </w:pPr>
      <w:r>
        <w:t xml:space="preserve">Relate </w:t>
      </w:r>
      <w:r w:rsidR="00D00041">
        <w:t xml:space="preserve">the </w:t>
      </w:r>
      <w:r w:rsidR="00D00041" w:rsidRPr="007607FD">
        <w:rPr>
          <w:rStyle w:val="EmphasizeText"/>
        </w:rPr>
        <w:t>Sale</w:t>
      </w:r>
      <w:r w:rsidR="00D00041">
        <w:t xml:space="preserve"> table </w:t>
      </w:r>
      <w:proofErr w:type="spellStart"/>
      <w:r w:rsidR="00D00041" w:rsidRPr="007607FD">
        <w:rPr>
          <w:rStyle w:val="EmphasizeText"/>
        </w:rPr>
        <w:t>StockItemKey</w:t>
      </w:r>
      <w:proofErr w:type="spellEnd"/>
      <w:r w:rsidR="00D00041">
        <w:t xml:space="preserve"> column to </w:t>
      </w:r>
      <w:r>
        <w:t xml:space="preserve">the </w:t>
      </w:r>
      <w:r w:rsidRPr="007607FD">
        <w:rPr>
          <w:rStyle w:val="EmphasizeText"/>
        </w:rPr>
        <w:t>Product</w:t>
      </w:r>
      <w:r>
        <w:t xml:space="preserve"> table </w:t>
      </w:r>
      <w:proofErr w:type="spellStart"/>
      <w:r w:rsidRPr="007607FD">
        <w:rPr>
          <w:rStyle w:val="EmphasizeText"/>
        </w:rPr>
        <w:t>St</w:t>
      </w:r>
      <w:r w:rsidR="007607FD" w:rsidRPr="007607FD">
        <w:rPr>
          <w:rStyle w:val="EmphasizeText"/>
        </w:rPr>
        <w:t>ockItemKey</w:t>
      </w:r>
      <w:proofErr w:type="spellEnd"/>
      <w:r w:rsidR="007607FD">
        <w:t xml:space="preserve"> column</w:t>
      </w:r>
    </w:p>
    <w:p w14:paraId="1778C8AE" w14:textId="77777777" w:rsidR="000F5017" w:rsidRDefault="000F5017">
      <w:pPr>
        <w:spacing w:before="0" w:after="0"/>
      </w:pPr>
      <w:r>
        <w:br w:type="page"/>
      </w:r>
    </w:p>
    <w:p w14:paraId="38898384" w14:textId="38D1C1A0" w:rsidR="007607FD" w:rsidRDefault="00D00041" w:rsidP="007607FD">
      <w:pPr>
        <w:pStyle w:val="Step"/>
      </w:pPr>
      <w:r>
        <w:lastRenderedPageBreak/>
        <w:t>Verify that all tables are</w:t>
      </w:r>
      <w:r w:rsidR="009A090D">
        <w:t xml:space="preserve"> now</w:t>
      </w:r>
      <w:r>
        <w:t xml:space="preserve"> </w:t>
      </w:r>
      <w:r w:rsidR="009F0D3E">
        <w:t>related</w:t>
      </w:r>
      <w:r>
        <w:t>.</w:t>
      </w:r>
    </w:p>
    <w:p w14:paraId="01B8854A" w14:textId="26D9929E" w:rsidR="00D00041" w:rsidRDefault="00B26D38" w:rsidP="00B26D38">
      <w:pPr>
        <w:pStyle w:val="StepImage"/>
      </w:pPr>
      <w:r>
        <w:rPr>
          <w:noProof/>
        </w:rPr>
        <w:drawing>
          <wp:inline distT="0" distB="0" distL="0" distR="0" wp14:anchorId="03DA7BD0" wp14:editId="71E3AE2E">
            <wp:extent cx="6332220" cy="5027687"/>
            <wp:effectExtent l="0" t="0" r="0" b="1905"/>
            <wp:docPr id="5641" name="Picture 56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5027687"/>
                    </a:xfrm>
                    <a:prstGeom prst="rect">
                      <a:avLst/>
                    </a:prstGeom>
                  </pic:spPr>
                </pic:pic>
              </a:graphicData>
            </a:graphic>
          </wp:inline>
        </w:drawing>
      </w:r>
    </w:p>
    <w:p w14:paraId="270187D8" w14:textId="3BA764F3" w:rsidR="00D00041" w:rsidRDefault="00D00041" w:rsidP="007607FD">
      <w:pPr>
        <w:pStyle w:val="Step"/>
      </w:pPr>
      <w:r>
        <w:t>Verify that the one-side of each relationship is on the dimension table side.</w:t>
      </w:r>
    </w:p>
    <w:p w14:paraId="1FD8920D" w14:textId="6C225980" w:rsidR="00D00041" w:rsidRDefault="00D00041" w:rsidP="00D00041">
      <w:pPr>
        <w:pStyle w:val="StepCommentary"/>
      </w:pPr>
      <w:r>
        <w:t xml:space="preserve">If a relationship is configured </w:t>
      </w:r>
      <w:r w:rsidR="009F0D3E">
        <w:t>to filter in</w:t>
      </w:r>
      <w:r>
        <w:t xml:space="preserve"> the wrong direction, double-click the relationship</w:t>
      </w:r>
      <w:r w:rsidR="009A090D">
        <w:t>,</w:t>
      </w:r>
      <w:r>
        <w:t xml:space="preserve"> </w:t>
      </w:r>
      <w:r w:rsidR="009F0D3E">
        <w:t>and</w:t>
      </w:r>
      <w:r>
        <w:t xml:space="preserve"> </w:t>
      </w:r>
      <w:r w:rsidR="009A090D">
        <w:t xml:space="preserve">then </w:t>
      </w:r>
      <w:r>
        <w:t xml:space="preserve">modify the </w:t>
      </w:r>
      <w:r w:rsidRPr="00D00041">
        <w:rPr>
          <w:rStyle w:val="EmphasizeText"/>
        </w:rPr>
        <w:t>Cardinality</w:t>
      </w:r>
      <w:r>
        <w:t xml:space="preserve"> property.</w:t>
      </w:r>
    </w:p>
    <w:p w14:paraId="2BB1535A" w14:textId="674BE238" w:rsidR="00D00041" w:rsidRDefault="00BA747F" w:rsidP="00D00041">
      <w:pPr>
        <w:pStyle w:val="Step"/>
      </w:pPr>
      <w:r>
        <w:t xml:space="preserve">Save the Power BI Desktop </w:t>
      </w:r>
      <w:r w:rsidR="0086740B">
        <w:t>solution</w:t>
      </w:r>
      <w:r>
        <w:t>.</w:t>
      </w:r>
    </w:p>
    <w:p w14:paraId="7B88E373" w14:textId="77777777" w:rsidR="000F5017" w:rsidRDefault="000F5017">
      <w:pPr>
        <w:spacing w:before="0" w:after="0"/>
        <w:rPr>
          <w:rFonts w:eastAsiaTheme="majorEastAsia" w:cstheme="majorBidi"/>
          <w:b/>
          <w:sz w:val="28"/>
          <w:szCs w:val="20"/>
        </w:rPr>
      </w:pPr>
      <w:r>
        <w:br w:type="page"/>
      </w:r>
    </w:p>
    <w:p w14:paraId="5609F844" w14:textId="62A553B3" w:rsidR="00780336" w:rsidRPr="004C258B" w:rsidRDefault="00780336" w:rsidP="00780336">
      <w:pPr>
        <w:pStyle w:val="Heading3"/>
      </w:pPr>
      <w:r>
        <w:lastRenderedPageBreak/>
        <w:t>Task 2: Configure the Geography Table</w:t>
      </w:r>
    </w:p>
    <w:p w14:paraId="5786308D" w14:textId="7C40F288" w:rsidR="00780336" w:rsidRDefault="00780336" w:rsidP="00780336">
      <w:r w:rsidRPr="00F15EC2">
        <w:t xml:space="preserve">In this task, you will </w:t>
      </w:r>
      <w:r w:rsidR="0095045B">
        <w:t>add two hierarchies to</w:t>
      </w:r>
      <w:r>
        <w:t xml:space="preserve"> the </w:t>
      </w:r>
      <w:r w:rsidRPr="00780336">
        <w:rPr>
          <w:rStyle w:val="EmphasizeText"/>
        </w:rPr>
        <w:t>Geography</w:t>
      </w:r>
      <w:r>
        <w:t xml:space="preserve"> table</w:t>
      </w:r>
      <w:r w:rsidR="000F5017">
        <w:t xml:space="preserve"> and</w:t>
      </w:r>
      <w:r w:rsidR="001C58B1">
        <w:t xml:space="preserve"> configure data categorization for three columns.</w:t>
      </w:r>
    </w:p>
    <w:p w14:paraId="520187FC" w14:textId="10F8C450" w:rsidR="00780336" w:rsidRDefault="00780336" w:rsidP="007A67C2">
      <w:pPr>
        <w:pStyle w:val="Step"/>
        <w:numPr>
          <w:ilvl w:val="0"/>
          <w:numId w:val="18"/>
        </w:numPr>
      </w:pPr>
      <w:r>
        <w:t xml:space="preserve">In the model diagram, in the </w:t>
      </w:r>
      <w:r w:rsidRPr="00780336">
        <w:rPr>
          <w:rStyle w:val="EmphasizeText"/>
        </w:rPr>
        <w:t>Geography</w:t>
      </w:r>
      <w:r>
        <w:t xml:space="preserve"> table, right-click the </w:t>
      </w:r>
      <w:r w:rsidRPr="00780336">
        <w:rPr>
          <w:rStyle w:val="EmphasizeText"/>
        </w:rPr>
        <w:t>Region</w:t>
      </w:r>
      <w:r>
        <w:t xml:space="preserve"> column, and then select </w:t>
      </w:r>
      <w:r w:rsidRPr="00780336">
        <w:rPr>
          <w:rStyle w:val="EmphasizeText"/>
        </w:rPr>
        <w:t>Create Hierarchy</w:t>
      </w:r>
      <w:r>
        <w:t>.</w:t>
      </w:r>
    </w:p>
    <w:p w14:paraId="7E973EF4" w14:textId="1E08EE97" w:rsidR="00780336" w:rsidRDefault="00616727" w:rsidP="00780336">
      <w:pPr>
        <w:pStyle w:val="StepImage"/>
      </w:pPr>
      <w:r>
        <w:rPr>
          <w:noProof/>
        </w:rPr>
        <w:drawing>
          <wp:inline distT="0" distB="0" distL="0" distR="0" wp14:anchorId="57B5E7DA" wp14:editId="788C7D98">
            <wp:extent cx="2476190" cy="195238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6190" cy="1952381"/>
                    </a:xfrm>
                    <a:prstGeom prst="rect">
                      <a:avLst/>
                    </a:prstGeom>
                  </pic:spPr>
                </pic:pic>
              </a:graphicData>
            </a:graphic>
          </wp:inline>
        </w:drawing>
      </w:r>
    </w:p>
    <w:p w14:paraId="153E0CC0" w14:textId="306AB704" w:rsidR="00780336" w:rsidRPr="00780336" w:rsidRDefault="00285A2D" w:rsidP="00780336">
      <w:pPr>
        <w:pStyle w:val="StepCommentary"/>
      </w:pPr>
      <w:r>
        <w:t xml:space="preserve">Hierarchies provide ease of navigation across the model data, allowing drill down and drill up operations. </w:t>
      </w:r>
      <w:r w:rsidR="00780336">
        <w:t xml:space="preserve">Always create a hierarchy using the column </w:t>
      </w:r>
      <w:r>
        <w:t xml:space="preserve">that’s to </w:t>
      </w:r>
      <w:r w:rsidR="00780336">
        <w:t>be</w:t>
      </w:r>
      <w:r w:rsidR="00F75764">
        <w:t>come</w:t>
      </w:r>
      <w:r w:rsidR="00780336">
        <w:t xml:space="preserve"> the first (top) level of the hierarchy.</w:t>
      </w:r>
    </w:p>
    <w:p w14:paraId="21C808A2" w14:textId="0524B492" w:rsidR="009F0D3E" w:rsidRDefault="00780336" w:rsidP="00D00041">
      <w:pPr>
        <w:pStyle w:val="Step"/>
      </w:pPr>
      <w:r>
        <w:t xml:space="preserve">In the </w:t>
      </w:r>
      <w:r w:rsidRPr="00780336">
        <w:rPr>
          <w:rStyle w:val="EmphasizeText"/>
        </w:rPr>
        <w:t>Properties</w:t>
      </w:r>
      <w:r>
        <w:t xml:space="preserve"> pane (located at the right of the model diagram), in the </w:t>
      </w:r>
      <w:r w:rsidRPr="00780336">
        <w:rPr>
          <w:rStyle w:val="EmphasizeText"/>
        </w:rPr>
        <w:t>Name</w:t>
      </w:r>
      <w:r>
        <w:t xml:space="preserve"> box, replace the text with </w:t>
      </w:r>
      <w:r w:rsidRPr="00780336">
        <w:rPr>
          <w:rStyle w:val="EmphasizeText"/>
        </w:rPr>
        <w:t>Sales Organization</w:t>
      </w:r>
      <w:r>
        <w:t>.</w:t>
      </w:r>
    </w:p>
    <w:p w14:paraId="6C3000E8" w14:textId="5BD119D7" w:rsidR="00780336" w:rsidRDefault="00780336" w:rsidP="00780336">
      <w:pPr>
        <w:pStyle w:val="StepImage"/>
      </w:pPr>
      <w:r>
        <w:rPr>
          <w:noProof/>
        </w:rPr>
        <w:drawing>
          <wp:inline distT="0" distB="0" distL="0" distR="0" wp14:anchorId="7FD927D7" wp14:editId="36A440FC">
            <wp:extent cx="2676190" cy="1561905"/>
            <wp:effectExtent l="0" t="0" r="0" b="635"/>
            <wp:docPr id="5643" name="Picture 56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6190" cy="1561905"/>
                    </a:xfrm>
                    <a:prstGeom prst="rect">
                      <a:avLst/>
                    </a:prstGeom>
                  </pic:spPr>
                </pic:pic>
              </a:graphicData>
            </a:graphic>
          </wp:inline>
        </w:drawing>
      </w:r>
    </w:p>
    <w:p w14:paraId="79076EA2" w14:textId="7F298A6E" w:rsidR="00780336" w:rsidRDefault="00780336" w:rsidP="00D00041">
      <w:pPr>
        <w:pStyle w:val="Step"/>
      </w:pPr>
      <w:r>
        <w:t xml:space="preserve">In the </w:t>
      </w:r>
      <w:r w:rsidRPr="00780336">
        <w:rPr>
          <w:rStyle w:val="EmphasizeText"/>
        </w:rPr>
        <w:t>Properties</w:t>
      </w:r>
      <w:r>
        <w:t xml:space="preserve"> pane, in the </w:t>
      </w:r>
      <w:r w:rsidRPr="00780336">
        <w:rPr>
          <w:rStyle w:val="EmphasizeText"/>
        </w:rPr>
        <w:t>Hierarchy</w:t>
      </w:r>
      <w:r>
        <w:t xml:space="preserve"> dropdown list (select a column to add a level), select the </w:t>
      </w:r>
      <w:r w:rsidRPr="00780336">
        <w:rPr>
          <w:rStyle w:val="EmphasizeText"/>
        </w:rPr>
        <w:t>Subregion</w:t>
      </w:r>
      <w:r>
        <w:t xml:space="preserve"> column.</w:t>
      </w:r>
    </w:p>
    <w:p w14:paraId="77B088CE" w14:textId="008B6DDF" w:rsidR="00780336" w:rsidRDefault="00780336" w:rsidP="00D00041">
      <w:pPr>
        <w:pStyle w:val="Step"/>
      </w:pPr>
      <w:r>
        <w:t>Notice that the column was added as the next level in the hierarchy.</w:t>
      </w:r>
    </w:p>
    <w:p w14:paraId="0002C07C" w14:textId="1BC80FAE" w:rsidR="00780336" w:rsidRDefault="00780336" w:rsidP="00780336">
      <w:pPr>
        <w:pStyle w:val="StepImage"/>
      </w:pPr>
      <w:r>
        <w:rPr>
          <w:noProof/>
        </w:rPr>
        <w:lastRenderedPageBreak/>
        <w:drawing>
          <wp:inline distT="0" distB="0" distL="0" distR="0" wp14:anchorId="660535E0" wp14:editId="565DD9DD">
            <wp:extent cx="2676190" cy="1380952"/>
            <wp:effectExtent l="0" t="0" r="0" b="0"/>
            <wp:docPr id="5644" name="Picture 56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190" cy="1380952"/>
                    </a:xfrm>
                    <a:prstGeom prst="rect">
                      <a:avLst/>
                    </a:prstGeom>
                  </pic:spPr>
                </pic:pic>
              </a:graphicData>
            </a:graphic>
          </wp:inline>
        </w:drawing>
      </w:r>
    </w:p>
    <w:p w14:paraId="31B8EA63" w14:textId="77777777" w:rsidR="00E06664" w:rsidRDefault="00E06664">
      <w:pPr>
        <w:spacing w:before="0" w:after="0"/>
      </w:pPr>
      <w:r>
        <w:br w:type="page"/>
      </w:r>
    </w:p>
    <w:p w14:paraId="650E5782" w14:textId="57D8C2E0" w:rsidR="00780336" w:rsidRDefault="00780336" w:rsidP="00780336">
      <w:pPr>
        <w:pStyle w:val="Step"/>
      </w:pPr>
      <w:r>
        <w:lastRenderedPageBreak/>
        <w:t xml:space="preserve">Add </w:t>
      </w:r>
      <w:r w:rsidR="00F75764">
        <w:t xml:space="preserve">the following </w:t>
      </w:r>
      <w:r>
        <w:t xml:space="preserve">three </w:t>
      </w:r>
      <w:r w:rsidR="00F75764">
        <w:t xml:space="preserve">additional </w:t>
      </w:r>
      <w:r>
        <w:t>column</w:t>
      </w:r>
      <w:r w:rsidR="00F75764">
        <w:t>s</w:t>
      </w:r>
      <w:r>
        <w:t xml:space="preserve"> to the hierarchy, in this order:</w:t>
      </w:r>
    </w:p>
    <w:p w14:paraId="54E8EB43" w14:textId="06965C5C" w:rsidR="00780336" w:rsidRDefault="00780336" w:rsidP="00780336">
      <w:pPr>
        <w:pStyle w:val="StepBullet"/>
      </w:pPr>
      <w:r w:rsidRPr="00780336">
        <w:t>Sales</w:t>
      </w:r>
      <w:r>
        <w:t> </w:t>
      </w:r>
      <w:r w:rsidRPr="00780336">
        <w:t>Territory</w:t>
      </w:r>
    </w:p>
    <w:p w14:paraId="2D49BF28" w14:textId="77777777" w:rsidR="00780336" w:rsidRDefault="00780336" w:rsidP="00780336">
      <w:pPr>
        <w:pStyle w:val="StepBullet"/>
      </w:pPr>
      <w:r w:rsidRPr="00780336">
        <w:t>State</w:t>
      </w:r>
      <w:r>
        <w:t>-</w:t>
      </w:r>
      <w:r w:rsidRPr="00780336">
        <w:t>Province</w:t>
      </w:r>
    </w:p>
    <w:p w14:paraId="5B682FF8" w14:textId="01372BCA" w:rsidR="00780336" w:rsidRDefault="00780336" w:rsidP="00780336">
      <w:pPr>
        <w:pStyle w:val="StepBullet"/>
      </w:pPr>
      <w:r w:rsidRPr="00780336">
        <w:t>City</w:t>
      </w:r>
    </w:p>
    <w:p w14:paraId="3C979815" w14:textId="05B74825" w:rsidR="00780336" w:rsidRDefault="00780336" w:rsidP="00780336">
      <w:pPr>
        <w:pStyle w:val="Step"/>
      </w:pPr>
      <w:r>
        <w:t xml:space="preserve">To complete the hierarchy configuration, click </w:t>
      </w:r>
      <w:r w:rsidRPr="00780336">
        <w:rPr>
          <w:rStyle w:val="EmphasizeText"/>
        </w:rPr>
        <w:t>Apply Level Changes</w:t>
      </w:r>
      <w:r>
        <w:t>.</w:t>
      </w:r>
    </w:p>
    <w:p w14:paraId="63576E68" w14:textId="28F17C91" w:rsidR="00780336" w:rsidRDefault="00780336" w:rsidP="00780336">
      <w:pPr>
        <w:pStyle w:val="StepImage"/>
      </w:pPr>
      <w:r>
        <w:rPr>
          <w:noProof/>
        </w:rPr>
        <w:drawing>
          <wp:inline distT="0" distB="0" distL="0" distR="0" wp14:anchorId="746266DA" wp14:editId="697BD6B6">
            <wp:extent cx="2676190" cy="2628571"/>
            <wp:effectExtent l="0" t="0" r="0" b="635"/>
            <wp:docPr id="5645" name="Picture 56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6190" cy="2628571"/>
                    </a:xfrm>
                    <a:prstGeom prst="rect">
                      <a:avLst/>
                    </a:prstGeom>
                  </pic:spPr>
                </pic:pic>
              </a:graphicData>
            </a:graphic>
          </wp:inline>
        </w:drawing>
      </w:r>
    </w:p>
    <w:p w14:paraId="5344A203" w14:textId="401F1EF2" w:rsidR="00780336" w:rsidRDefault="00780336" w:rsidP="00780336">
      <w:pPr>
        <w:pStyle w:val="Step"/>
      </w:pPr>
      <w:r>
        <w:t xml:space="preserve">Create a second hierarchy in the </w:t>
      </w:r>
      <w:r w:rsidRPr="00780336">
        <w:rPr>
          <w:rStyle w:val="EmphasizeText"/>
        </w:rPr>
        <w:t>Geography</w:t>
      </w:r>
      <w:r>
        <w:t xml:space="preserve"> table named </w:t>
      </w:r>
      <w:r w:rsidRPr="00780336">
        <w:rPr>
          <w:rStyle w:val="EmphasizeText"/>
        </w:rPr>
        <w:t>Geography</w:t>
      </w:r>
      <w:r>
        <w:t>, with the following levels:</w:t>
      </w:r>
    </w:p>
    <w:p w14:paraId="74E3959C" w14:textId="77777777" w:rsidR="00780336" w:rsidRDefault="00780336" w:rsidP="00780336">
      <w:pPr>
        <w:pStyle w:val="StepBullet"/>
      </w:pPr>
      <w:r w:rsidRPr="00780336">
        <w:t>Country</w:t>
      </w:r>
    </w:p>
    <w:p w14:paraId="15BB8A34" w14:textId="77777777" w:rsidR="00780336" w:rsidRDefault="00780336" w:rsidP="00780336">
      <w:pPr>
        <w:pStyle w:val="StepBullet"/>
      </w:pPr>
      <w:r w:rsidRPr="00780336">
        <w:t>State</w:t>
      </w:r>
      <w:r>
        <w:t>-</w:t>
      </w:r>
      <w:r w:rsidRPr="00780336">
        <w:t>Province</w:t>
      </w:r>
    </w:p>
    <w:p w14:paraId="04F2F5D2" w14:textId="56B19FC4" w:rsidR="00780336" w:rsidRDefault="00780336" w:rsidP="00780336">
      <w:pPr>
        <w:pStyle w:val="StepBullet"/>
      </w:pPr>
      <w:r w:rsidRPr="00780336">
        <w:t>City</w:t>
      </w:r>
    </w:p>
    <w:p w14:paraId="774B08DA" w14:textId="1C78B8B1" w:rsidR="00780336" w:rsidRDefault="00780336" w:rsidP="00780336">
      <w:pPr>
        <w:pStyle w:val="StepImage"/>
      </w:pPr>
      <w:r>
        <w:rPr>
          <w:noProof/>
        </w:rPr>
        <w:drawing>
          <wp:inline distT="0" distB="0" distL="0" distR="0" wp14:anchorId="01FC3058" wp14:editId="4EE905BE">
            <wp:extent cx="2676190" cy="1961905"/>
            <wp:effectExtent l="0" t="0" r="0" b="635"/>
            <wp:docPr id="5646" name="Picture 56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190" cy="1961905"/>
                    </a:xfrm>
                    <a:prstGeom prst="rect">
                      <a:avLst/>
                    </a:prstGeom>
                  </pic:spPr>
                </pic:pic>
              </a:graphicData>
            </a:graphic>
          </wp:inline>
        </w:drawing>
      </w:r>
    </w:p>
    <w:p w14:paraId="048E8FC6" w14:textId="23548682" w:rsidR="001C58B1" w:rsidRDefault="001C58B1" w:rsidP="001C58B1">
      <w:pPr>
        <w:pStyle w:val="Step"/>
      </w:pPr>
      <w:r>
        <w:t xml:space="preserve">In the </w:t>
      </w:r>
      <w:r>
        <w:rPr>
          <w:rStyle w:val="EmphasizeText"/>
        </w:rPr>
        <w:t>Geography</w:t>
      </w:r>
      <w:r>
        <w:t xml:space="preserve"> table, select the </w:t>
      </w:r>
      <w:r>
        <w:rPr>
          <w:rStyle w:val="EmphasizeText"/>
        </w:rPr>
        <w:t>Country</w:t>
      </w:r>
      <w:r>
        <w:t xml:space="preserve"> column.</w:t>
      </w:r>
    </w:p>
    <w:p w14:paraId="4F64285A" w14:textId="77777777" w:rsidR="00F75764" w:rsidRDefault="00F75764">
      <w:pPr>
        <w:spacing w:before="0" w:after="0"/>
      </w:pPr>
      <w:r>
        <w:br w:type="page"/>
      </w:r>
    </w:p>
    <w:p w14:paraId="0158B0F9" w14:textId="1192EECA" w:rsidR="001C58B1" w:rsidRDefault="001C58B1" w:rsidP="001C58B1">
      <w:pPr>
        <w:pStyle w:val="Step"/>
      </w:pPr>
      <w:r>
        <w:lastRenderedPageBreak/>
        <w:t xml:space="preserve">In the </w:t>
      </w:r>
      <w:r w:rsidRPr="001C58B1">
        <w:rPr>
          <w:rStyle w:val="EmphasizeText"/>
        </w:rPr>
        <w:t>Properties</w:t>
      </w:r>
      <w:r>
        <w:t xml:space="preserve"> pane, </w:t>
      </w:r>
      <w:r w:rsidR="00F75764">
        <w:t>expand</w:t>
      </w:r>
      <w:r>
        <w:t xml:space="preserve"> the </w:t>
      </w:r>
      <w:r w:rsidRPr="001C58B1">
        <w:rPr>
          <w:rStyle w:val="EmphasizeText"/>
        </w:rPr>
        <w:t>Advanced</w:t>
      </w:r>
      <w:r>
        <w:t xml:space="preserve"> section, and then </w:t>
      </w:r>
      <w:r w:rsidR="00764A9B">
        <w:t>in</w:t>
      </w:r>
      <w:r>
        <w:t xml:space="preserve"> the </w:t>
      </w:r>
      <w:r>
        <w:rPr>
          <w:rStyle w:val="EmphasizeText"/>
        </w:rPr>
        <w:t>Data Category</w:t>
      </w:r>
      <w:r>
        <w:t xml:space="preserve"> dropdown</w:t>
      </w:r>
      <w:r w:rsidR="00764A9B">
        <w:t>, select</w:t>
      </w:r>
      <w:r>
        <w:t xml:space="preserve"> </w:t>
      </w:r>
      <w:r>
        <w:rPr>
          <w:rStyle w:val="EmphasizeText"/>
        </w:rPr>
        <w:t>Country/Region</w:t>
      </w:r>
      <w:r>
        <w:t>.</w:t>
      </w:r>
    </w:p>
    <w:p w14:paraId="5E521ED0" w14:textId="225D15A2" w:rsidR="001C58B1" w:rsidRDefault="001C58B1" w:rsidP="001C58B1">
      <w:pPr>
        <w:pStyle w:val="StepImage"/>
      </w:pPr>
      <w:r>
        <w:rPr>
          <w:noProof/>
        </w:rPr>
        <w:drawing>
          <wp:inline distT="0" distB="0" distL="0" distR="0" wp14:anchorId="202D887E" wp14:editId="5C8E2D01">
            <wp:extent cx="2571429" cy="1761905"/>
            <wp:effectExtent l="0" t="0" r="635" b="0"/>
            <wp:docPr id="5648" name="Picture 56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1429" cy="1761905"/>
                    </a:xfrm>
                    <a:prstGeom prst="rect">
                      <a:avLst/>
                    </a:prstGeom>
                  </pic:spPr>
                </pic:pic>
              </a:graphicData>
            </a:graphic>
          </wp:inline>
        </w:drawing>
      </w:r>
    </w:p>
    <w:p w14:paraId="6813A7D7" w14:textId="7F345841" w:rsidR="001C58B1" w:rsidRDefault="001C58B1" w:rsidP="001C58B1">
      <w:pPr>
        <w:pStyle w:val="StepCommentary"/>
      </w:pPr>
      <w:r>
        <w:t xml:space="preserve">Data categorization </w:t>
      </w:r>
      <w:r w:rsidR="00F75764">
        <w:t>defines</w:t>
      </w:r>
      <w:r>
        <w:t xml:space="preserve"> additional metadata. In this case, the column is categorized as a spatial column, and as such Power BI will</w:t>
      </w:r>
      <w:r w:rsidR="00E06664">
        <w:t xml:space="preserve">—by </w:t>
      </w:r>
      <w:r w:rsidR="00F75764">
        <w:t>default</w:t>
      </w:r>
      <w:r w:rsidR="00E06664">
        <w:t>—vi</w:t>
      </w:r>
      <w:r>
        <w:t xml:space="preserve">sualize it </w:t>
      </w:r>
      <w:r w:rsidR="00E06664">
        <w:t xml:space="preserve">by </w:t>
      </w:r>
      <w:r>
        <w:t>using map</w:t>
      </w:r>
      <w:r w:rsidR="00F75764">
        <w:t xml:space="preserve"> visuals.</w:t>
      </w:r>
    </w:p>
    <w:p w14:paraId="797C0AA0" w14:textId="6DD9354D" w:rsidR="001C58B1" w:rsidRDefault="001C58B1" w:rsidP="001C58B1">
      <w:pPr>
        <w:pStyle w:val="Step"/>
      </w:pPr>
      <w:r>
        <w:t xml:space="preserve">Set the following </w:t>
      </w:r>
      <w:r w:rsidR="00F75764">
        <w:t xml:space="preserve">additional </w:t>
      </w:r>
      <w:r>
        <w:t>column data categorizations:</w:t>
      </w:r>
    </w:p>
    <w:p w14:paraId="3D08318A" w14:textId="19232FAF" w:rsidR="001C58B1" w:rsidRDefault="001C58B1" w:rsidP="001C58B1">
      <w:pPr>
        <w:pStyle w:val="StepBullet"/>
      </w:pPr>
      <w:r>
        <w:t xml:space="preserve">Categorize the </w:t>
      </w:r>
      <w:r w:rsidRPr="001C58B1">
        <w:rPr>
          <w:rStyle w:val="EmphasizeText"/>
        </w:rPr>
        <w:t>State-Province</w:t>
      </w:r>
      <w:r>
        <w:t xml:space="preserve"> column as </w:t>
      </w:r>
      <w:r w:rsidRPr="001C58B1">
        <w:rPr>
          <w:rStyle w:val="EmphasizeText"/>
        </w:rPr>
        <w:t>State or Province</w:t>
      </w:r>
    </w:p>
    <w:p w14:paraId="75E910AE" w14:textId="27CCDDA5" w:rsidR="001C58B1" w:rsidRPr="001C58B1" w:rsidRDefault="001C58B1" w:rsidP="001C58B1">
      <w:pPr>
        <w:pStyle w:val="StepBullet"/>
      </w:pPr>
      <w:r>
        <w:t xml:space="preserve">Categorize the </w:t>
      </w:r>
      <w:r w:rsidRPr="001C58B1">
        <w:rPr>
          <w:rStyle w:val="EmphasizeText"/>
        </w:rPr>
        <w:t>City</w:t>
      </w:r>
      <w:r>
        <w:t xml:space="preserve"> column as </w:t>
      </w:r>
      <w:r w:rsidRPr="001C58B1">
        <w:rPr>
          <w:rStyle w:val="EmphasizeText"/>
        </w:rPr>
        <w:t>City</w:t>
      </w:r>
    </w:p>
    <w:p w14:paraId="08739029" w14:textId="77777777" w:rsidR="00E06664" w:rsidRPr="00E06664" w:rsidRDefault="00E06664" w:rsidP="00E06664">
      <w:pPr>
        <w:pStyle w:val="StepCommentary"/>
      </w:pPr>
      <w:r w:rsidRPr="00E06664">
        <w:t xml:space="preserve">Configuration of the </w:t>
      </w:r>
      <w:r w:rsidRPr="00E06664">
        <w:rPr>
          <w:rStyle w:val="EmphasizeText"/>
        </w:rPr>
        <w:t>Geography</w:t>
      </w:r>
      <w:r w:rsidRPr="00E06664">
        <w:t xml:space="preserve"> table is now complete.</w:t>
      </w:r>
    </w:p>
    <w:p w14:paraId="3640A899" w14:textId="77777777" w:rsidR="00E06664" w:rsidRDefault="00E06664">
      <w:pPr>
        <w:spacing w:before="0" w:after="0"/>
        <w:rPr>
          <w:rFonts w:eastAsiaTheme="majorEastAsia" w:cstheme="majorBidi"/>
          <w:b/>
          <w:sz w:val="28"/>
          <w:szCs w:val="20"/>
        </w:rPr>
      </w:pPr>
      <w:r>
        <w:br w:type="page"/>
      </w:r>
    </w:p>
    <w:p w14:paraId="1DD86DCB" w14:textId="4A298784" w:rsidR="008B7C34" w:rsidRPr="004C258B" w:rsidRDefault="008B7C34" w:rsidP="008B7C34">
      <w:pPr>
        <w:pStyle w:val="Heading3"/>
      </w:pPr>
      <w:r>
        <w:lastRenderedPageBreak/>
        <w:t>Task 3: Configure the Date Table</w:t>
      </w:r>
    </w:p>
    <w:p w14:paraId="12F8B694" w14:textId="3C8355B9" w:rsidR="008B7C34" w:rsidRDefault="008B7C34" w:rsidP="008B7C34">
      <w:r w:rsidRPr="00F15EC2">
        <w:t xml:space="preserve">In this task, you will </w:t>
      </w:r>
      <w:r>
        <w:t xml:space="preserve">add a hierarchy to the </w:t>
      </w:r>
      <w:r>
        <w:rPr>
          <w:rStyle w:val="EmphasizeText"/>
        </w:rPr>
        <w:t>Date</w:t>
      </w:r>
      <w:r>
        <w:t xml:space="preserve"> table and configure the </w:t>
      </w:r>
      <w:r w:rsidRPr="008B7C34">
        <w:rPr>
          <w:rStyle w:val="EmphasizeText"/>
        </w:rPr>
        <w:t>Month</w:t>
      </w:r>
      <w:r>
        <w:t xml:space="preserve"> column </w:t>
      </w:r>
      <w:r w:rsidR="00F75764">
        <w:t>sort order</w:t>
      </w:r>
      <w:r>
        <w:t>.</w:t>
      </w:r>
    </w:p>
    <w:p w14:paraId="4915F972" w14:textId="5EE4EB6A" w:rsidR="008B7C34" w:rsidRDefault="008B7C34" w:rsidP="007A67C2">
      <w:pPr>
        <w:pStyle w:val="Step"/>
        <w:numPr>
          <w:ilvl w:val="0"/>
          <w:numId w:val="19"/>
        </w:numPr>
      </w:pPr>
      <w:r>
        <w:t xml:space="preserve">In the </w:t>
      </w:r>
      <w:r>
        <w:rPr>
          <w:rStyle w:val="EmphasizeText"/>
        </w:rPr>
        <w:t>Date</w:t>
      </w:r>
      <w:r>
        <w:t xml:space="preserve"> table, create </w:t>
      </w:r>
      <w:r w:rsidR="00F75764">
        <w:t xml:space="preserve">a </w:t>
      </w:r>
      <w:r>
        <w:t xml:space="preserve">hierarchy named </w:t>
      </w:r>
      <w:r>
        <w:rPr>
          <w:rStyle w:val="EmphasizeText"/>
        </w:rPr>
        <w:t>Calendar</w:t>
      </w:r>
      <w:r>
        <w:t>, with the following levels:</w:t>
      </w:r>
    </w:p>
    <w:p w14:paraId="6B0F76FC" w14:textId="417F0ADC" w:rsidR="008B7C34" w:rsidRDefault="008B7C34" w:rsidP="008B7C34">
      <w:pPr>
        <w:pStyle w:val="StepBullet"/>
      </w:pPr>
      <w:r>
        <w:t>Year</w:t>
      </w:r>
    </w:p>
    <w:p w14:paraId="0430A994" w14:textId="796FA6DC" w:rsidR="008B7C34" w:rsidRDefault="008B7C34" w:rsidP="008B7C34">
      <w:pPr>
        <w:pStyle w:val="StepBullet"/>
      </w:pPr>
      <w:r>
        <w:t>Month</w:t>
      </w:r>
    </w:p>
    <w:p w14:paraId="5901927C" w14:textId="5572D006" w:rsidR="00780336" w:rsidRDefault="001C58B1" w:rsidP="007A67C2">
      <w:pPr>
        <w:pStyle w:val="Step"/>
        <w:numPr>
          <w:ilvl w:val="0"/>
          <w:numId w:val="19"/>
        </w:numPr>
      </w:pPr>
      <w:r>
        <w:t xml:space="preserve">In the </w:t>
      </w:r>
      <w:r>
        <w:rPr>
          <w:rStyle w:val="EmphasizeText"/>
        </w:rPr>
        <w:t>Date</w:t>
      </w:r>
      <w:r>
        <w:t xml:space="preserve"> table, select the </w:t>
      </w:r>
      <w:r w:rsidRPr="001C58B1">
        <w:rPr>
          <w:rStyle w:val="EmphasizeText"/>
        </w:rPr>
        <w:t>Month</w:t>
      </w:r>
      <w:r>
        <w:t xml:space="preserve"> column.</w:t>
      </w:r>
    </w:p>
    <w:p w14:paraId="30A34D9F" w14:textId="12C49EF4" w:rsidR="001C58B1" w:rsidRDefault="001C58B1" w:rsidP="007A67C2">
      <w:pPr>
        <w:pStyle w:val="Step"/>
        <w:numPr>
          <w:ilvl w:val="0"/>
          <w:numId w:val="19"/>
        </w:numPr>
      </w:pPr>
      <w:r>
        <w:t xml:space="preserve">In the </w:t>
      </w:r>
      <w:r w:rsidRPr="001C58B1">
        <w:rPr>
          <w:rStyle w:val="EmphasizeText"/>
        </w:rPr>
        <w:t>Properties</w:t>
      </w:r>
      <w:r>
        <w:t xml:space="preserve"> pane, in the </w:t>
      </w:r>
      <w:r w:rsidRPr="001C58B1">
        <w:rPr>
          <w:rStyle w:val="EmphasizeText"/>
        </w:rPr>
        <w:t>Advanced</w:t>
      </w:r>
      <w:r>
        <w:t xml:space="preserve"> section, </w:t>
      </w:r>
      <w:r w:rsidR="00764A9B">
        <w:t>in</w:t>
      </w:r>
      <w:r>
        <w:t xml:space="preserve"> the </w:t>
      </w:r>
      <w:r w:rsidRPr="001C58B1">
        <w:rPr>
          <w:rStyle w:val="EmphasizeText"/>
        </w:rPr>
        <w:t>Sort by Column</w:t>
      </w:r>
      <w:r>
        <w:t xml:space="preserve"> dropdown list</w:t>
      </w:r>
      <w:r w:rsidR="00764A9B">
        <w:t>, select</w:t>
      </w:r>
      <w:r>
        <w:t xml:space="preserve"> </w:t>
      </w:r>
      <w:proofErr w:type="spellStart"/>
      <w:r w:rsidRPr="001C58B1">
        <w:rPr>
          <w:rStyle w:val="EmphasizeText"/>
        </w:rPr>
        <w:t>MonthKey</w:t>
      </w:r>
      <w:proofErr w:type="spellEnd"/>
      <w:r>
        <w:t>.</w:t>
      </w:r>
    </w:p>
    <w:p w14:paraId="1F72CC10" w14:textId="2FA4D939" w:rsidR="001C58B1" w:rsidRDefault="001C58B1" w:rsidP="001C58B1">
      <w:pPr>
        <w:pStyle w:val="StepImage"/>
      </w:pPr>
      <w:r>
        <w:rPr>
          <w:noProof/>
        </w:rPr>
        <w:drawing>
          <wp:inline distT="0" distB="0" distL="0" distR="0" wp14:anchorId="01DCE286" wp14:editId="5561572E">
            <wp:extent cx="2580952" cy="1133333"/>
            <wp:effectExtent l="0" t="0" r="0" b="0"/>
            <wp:docPr id="5647" name="Picture 56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0952" cy="1133333"/>
                    </a:xfrm>
                    <a:prstGeom prst="rect">
                      <a:avLst/>
                    </a:prstGeom>
                  </pic:spPr>
                </pic:pic>
              </a:graphicData>
            </a:graphic>
          </wp:inline>
        </w:drawing>
      </w:r>
    </w:p>
    <w:p w14:paraId="622E2FCE" w14:textId="713BED61" w:rsidR="001C58B1" w:rsidRDefault="001C58B1" w:rsidP="001C58B1">
      <w:pPr>
        <w:pStyle w:val="StepCommentary"/>
      </w:pPr>
      <w:r>
        <w:t xml:space="preserve">The alphabetic </w:t>
      </w:r>
      <w:r w:rsidRPr="001C58B1">
        <w:rPr>
          <w:rStyle w:val="EmphasizeText"/>
        </w:rPr>
        <w:t>Month</w:t>
      </w:r>
      <w:r>
        <w:t xml:space="preserve"> column values will now sort by the chronologic </w:t>
      </w:r>
      <w:proofErr w:type="spellStart"/>
      <w:r w:rsidRPr="001C58B1">
        <w:rPr>
          <w:rStyle w:val="EmphasizeText"/>
        </w:rPr>
        <w:t>MonthKey</w:t>
      </w:r>
      <w:proofErr w:type="spellEnd"/>
      <w:r>
        <w:t xml:space="preserve"> column values.</w:t>
      </w:r>
    </w:p>
    <w:p w14:paraId="0457F0C5" w14:textId="3444550E" w:rsidR="00E06664" w:rsidRPr="00E06664" w:rsidRDefault="00E06664" w:rsidP="00E06664">
      <w:pPr>
        <w:pStyle w:val="StepCommentary"/>
      </w:pPr>
      <w:r w:rsidRPr="00E06664">
        <w:t xml:space="preserve">Configuration of the </w:t>
      </w:r>
      <w:r>
        <w:rPr>
          <w:rStyle w:val="EmphasizeText"/>
        </w:rPr>
        <w:t>Date</w:t>
      </w:r>
      <w:r w:rsidRPr="00E06664">
        <w:t xml:space="preserve"> table is now complete.</w:t>
      </w:r>
    </w:p>
    <w:p w14:paraId="0CA79728" w14:textId="77777777" w:rsidR="00E06664" w:rsidRDefault="00E06664">
      <w:pPr>
        <w:spacing w:before="0" w:after="0"/>
        <w:rPr>
          <w:rFonts w:eastAsiaTheme="majorEastAsia" w:cstheme="majorBidi"/>
          <w:b/>
          <w:sz w:val="28"/>
          <w:szCs w:val="20"/>
        </w:rPr>
      </w:pPr>
      <w:r>
        <w:br w:type="page"/>
      </w:r>
    </w:p>
    <w:p w14:paraId="0F87FA5A" w14:textId="3C7FC4A4" w:rsidR="00E72D4E" w:rsidRPr="004C258B" w:rsidRDefault="00E72D4E" w:rsidP="00E72D4E">
      <w:pPr>
        <w:pStyle w:val="Heading3"/>
      </w:pPr>
      <w:r>
        <w:lastRenderedPageBreak/>
        <w:t>Task 4: Configure the Sale Table</w:t>
      </w:r>
    </w:p>
    <w:p w14:paraId="6E9C011F" w14:textId="053F68E3" w:rsidR="00E72D4E" w:rsidRDefault="00E72D4E" w:rsidP="00E72D4E">
      <w:r w:rsidRPr="00F15EC2">
        <w:t xml:space="preserve">In this task, you will </w:t>
      </w:r>
      <w:r>
        <w:t xml:space="preserve">configure the </w:t>
      </w:r>
      <w:r>
        <w:rPr>
          <w:rStyle w:val="EmphasizeText"/>
        </w:rPr>
        <w:t>Sale</w:t>
      </w:r>
      <w:r>
        <w:t xml:space="preserve"> table</w:t>
      </w:r>
      <w:r w:rsidR="0068254F">
        <w:t xml:space="preserve"> columns</w:t>
      </w:r>
      <w:r>
        <w:t>.</w:t>
      </w:r>
    </w:p>
    <w:p w14:paraId="71E3E577" w14:textId="3D64AB2B" w:rsidR="00E72D4E" w:rsidRDefault="00E72D4E" w:rsidP="007A67C2">
      <w:pPr>
        <w:pStyle w:val="Step"/>
        <w:numPr>
          <w:ilvl w:val="0"/>
          <w:numId w:val="20"/>
        </w:numPr>
      </w:pPr>
      <w:r>
        <w:t xml:space="preserve">In the </w:t>
      </w:r>
      <w:r>
        <w:rPr>
          <w:rStyle w:val="EmphasizeText"/>
        </w:rPr>
        <w:t>Sale</w:t>
      </w:r>
      <w:r>
        <w:t xml:space="preserve"> table, select the </w:t>
      </w:r>
      <w:r w:rsidRPr="00E72D4E">
        <w:rPr>
          <w:rStyle w:val="EmphasizeText"/>
        </w:rPr>
        <w:t>Quantity</w:t>
      </w:r>
      <w:r>
        <w:t xml:space="preserve"> column.</w:t>
      </w:r>
    </w:p>
    <w:p w14:paraId="5A075567" w14:textId="49C705CB" w:rsidR="00E72D4E" w:rsidRDefault="00E72D4E" w:rsidP="007A67C2">
      <w:pPr>
        <w:pStyle w:val="Step"/>
        <w:numPr>
          <w:ilvl w:val="0"/>
          <w:numId w:val="20"/>
        </w:numPr>
      </w:pPr>
      <w:r>
        <w:t xml:space="preserve">In the </w:t>
      </w:r>
      <w:r w:rsidRPr="00E72D4E">
        <w:rPr>
          <w:rStyle w:val="EmphasizeText"/>
        </w:rPr>
        <w:t>Properties</w:t>
      </w:r>
      <w:r>
        <w:t xml:space="preserve"> pane, </w:t>
      </w:r>
      <w:r w:rsidR="00F75764">
        <w:t>in</w:t>
      </w:r>
      <w:r>
        <w:t xml:space="preserve"> the </w:t>
      </w:r>
      <w:r w:rsidRPr="00E72D4E">
        <w:rPr>
          <w:rStyle w:val="EmphasizeText"/>
        </w:rPr>
        <w:t>Formatting</w:t>
      </w:r>
      <w:r>
        <w:t xml:space="preserve"> section, </w:t>
      </w:r>
      <w:r w:rsidR="00F75764">
        <w:t>set</w:t>
      </w:r>
      <w:r>
        <w:t xml:space="preserve"> the </w:t>
      </w:r>
      <w:r w:rsidRPr="00E72D4E">
        <w:rPr>
          <w:rStyle w:val="EmphasizeText"/>
        </w:rPr>
        <w:t>Thousands Separator</w:t>
      </w:r>
      <w:r>
        <w:t xml:space="preserve"> property to </w:t>
      </w:r>
      <w:r>
        <w:rPr>
          <w:rStyle w:val="EmphasizeText"/>
        </w:rPr>
        <w:t>Yes</w:t>
      </w:r>
      <w:r>
        <w:t>.</w:t>
      </w:r>
    </w:p>
    <w:p w14:paraId="277DCF5D" w14:textId="145E8943" w:rsidR="00C369A7" w:rsidRDefault="00E72D4E" w:rsidP="00E72D4E">
      <w:pPr>
        <w:pStyle w:val="StepImage"/>
      </w:pPr>
      <w:r>
        <w:rPr>
          <w:noProof/>
        </w:rPr>
        <w:drawing>
          <wp:inline distT="0" distB="0" distL="0" distR="0" wp14:anchorId="472982FF" wp14:editId="125A550F">
            <wp:extent cx="2571429" cy="2990476"/>
            <wp:effectExtent l="0" t="0" r="635" b="635"/>
            <wp:docPr id="5649" name="Picture 56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429" cy="2990476"/>
                    </a:xfrm>
                    <a:prstGeom prst="rect">
                      <a:avLst/>
                    </a:prstGeom>
                  </pic:spPr>
                </pic:pic>
              </a:graphicData>
            </a:graphic>
          </wp:inline>
        </w:drawing>
      </w:r>
    </w:p>
    <w:p w14:paraId="09C49DDE" w14:textId="640555E8" w:rsidR="00E06664" w:rsidRPr="00E06664" w:rsidRDefault="00E06664" w:rsidP="00E06664">
      <w:pPr>
        <w:pStyle w:val="StepCommentary"/>
      </w:pPr>
      <w:r>
        <w:t>Formatting columns ensures appropriate and consistent formatted values in report visuals.</w:t>
      </w:r>
    </w:p>
    <w:p w14:paraId="4818B829" w14:textId="48F1FD4D" w:rsidR="00E72D4E" w:rsidRDefault="00E72D4E" w:rsidP="00E72D4E">
      <w:pPr>
        <w:pStyle w:val="Step"/>
      </w:pPr>
      <w:r>
        <w:t xml:space="preserve">To multi-select columns, first press the </w:t>
      </w:r>
      <w:r w:rsidRPr="00091A9C">
        <w:rPr>
          <w:rStyle w:val="EmphasizeText"/>
        </w:rPr>
        <w:t>Ctrl</w:t>
      </w:r>
      <w:r>
        <w:t xml:space="preserve"> key, and then select the following three columns:</w:t>
      </w:r>
    </w:p>
    <w:p w14:paraId="068F4A31" w14:textId="7D708794" w:rsidR="00E72D4E" w:rsidRDefault="00E72D4E" w:rsidP="00E72D4E">
      <w:pPr>
        <w:pStyle w:val="StepBullet"/>
      </w:pPr>
      <w:r>
        <w:t>Profit Amount</w:t>
      </w:r>
    </w:p>
    <w:p w14:paraId="610E2C4E" w14:textId="47AB1CB1" w:rsidR="00E72D4E" w:rsidRDefault="00E72D4E" w:rsidP="00E72D4E">
      <w:pPr>
        <w:pStyle w:val="StepBullet"/>
      </w:pPr>
      <w:r>
        <w:t>Sale Amount</w:t>
      </w:r>
    </w:p>
    <w:p w14:paraId="11F1AB1C" w14:textId="111A1BD4" w:rsidR="00E72D4E" w:rsidRDefault="00E72D4E" w:rsidP="00E72D4E">
      <w:pPr>
        <w:pStyle w:val="StepBullet"/>
      </w:pPr>
      <w:r>
        <w:t>Unit Price</w:t>
      </w:r>
    </w:p>
    <w:p w14:paraId="483FC88B" w14:textId="09BCD11F" w:rsidR="00091A9C" w:rsidRDefault="00091A9C" w:rsidP="00091A9C">
      <w:pPr>
        <w:pStyle w:val="Step"/>
      </w:pPr>
      <w:r>
        <w:t xml:space="preserve">In the </w:t>
      </w:r>
      <w:r w:rsidRPr="00E72D4E">
        <w:rPr>
          <w:rStyle w:val="EmphasizeText"/>
        </w:rPr>
        <w:t>Properties</w:t>
      </w:r>
      <w:r>
        <w:t xml:space="preserve"> pane, </w:t>
      </w:r>
      <w:r w:rsidR="00F75764">
        <w:t>in</w:t>
      </w:r>
      <w:r>
        <w:t xml:space="preserve"> the </w:t>
      </w:r>
      <w:r w:rsidRPr="00E72D4E">
        <w:rPr>
          <w:rStyle w:val="EmphasizeText"/>
        </w:rPr>
        <w:t>Formatting</w:t>
      </w:r>
      <w:r>
        <w:t xml:space="preserve"> section, </w:t>
      </w:r>
      <w:r w:rsidR="00764A9B">
        <w:t>in</w:t>
      </w:r>
      <w:r>
        <w:t xml:space="preserve"> the </w:t>
      </w:r>
      <w:r w:rsidR="00764A9B">
        <w:rPr>
          <w:rStyle w:val="EmphasizeText"/>
        </w:rPr>
        <w:t>Format</w:t>
      </w:r>
      <w:r>
        <w:t xml:space="preserve"> </w:t>
      </w:r>
      <w:r w:rsidR="00764A9B">
        <w:t>dropdown list, select</w:t>
      </w:r>
      <w:r>
        <w:t xml:space="preserve"> </w:t>
      </w:r>
      <w:r w:rsidR="00764A9B">
        <w:rPr>
          <w:rStyle w:val="EmphasizeText"/>
        </w:rPr>
        <w:t>Currency</w:t>
      </w:r>
      <w:r>
        <w:t>.</w:t>
      </w:r>
    </w:p>
    <w:p w14:paraId="5CD9B92C" w14:textId="19167718" w:rsidR="00764A9B" w:rsidRDefault="00400B68" w:rsidP="00400B68">
      <w:pPr>
        <w:pStyle w:val="StepImage"/>
      </w:pPr>
      <w:r>
        <w:rPr>
          <w:noProof/>
        </w:rPr>
        <w:drawing>
          <wp:inline distT="0" distB="0" distL="0" distR="0" wp14:anchorId="0DE39BF4" wp14:editId="2E7DCFA8">
            <wp:extent cx="2676190" cy="1742857"/>
            <wp:effectExtent l="0" t="0" r="0" b="0"/>
            <wp:docPr id="5651" name="Picture 56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6190" cy="1742857"/>
                    </a:xfrm>
                    <a:prstGeom prst="rect">
                      <a:avLst/>
                    </a:prstGeom>
                  </pic:spPr>
                </pic:pic>
              </a:graphicData>
            </a:graphic>
          </wp:inline>
        </w:drawing>
      </w:r>
    </w:p>
    <w:p w14:paraId="7351D0EF" w14:textId="77777777" w:rsidR="00E06664" w:rsidRDefault="00E06664">
      <w:pPr>
        <w:spacing w:before="0" w:after="0"/>
      </w:pPr>
      <w:r>
        <w:br w:type="page"/>
      </w:r>
    </w:p>
    <w:p w14:paraId="31AA5401" w14:textId="11E490AE" w:rsidR="00091A9C" w:rsidRDefault="00894D2D" w:rsidP="00091A9C">
      <w:pPr>
        <w:pStyle w:val="Step"/>
      </w:pPr>
      <w:r>
        <w:lastRenderedPageBreak/>
        <w:t xml:space="preserve">Select the </w:t>
      </w:r>
      <w:r w:rsidRPr="00894D2D">
        <w:rPr>
          <w:rStyle w:val="EmphasizeText"/>
        </w:rPr>
        <w:t>Unit Price</w:t>
      </w:r>
      <w:r>
        <w:t xml:space="preserve"> column</w:t>
      </w:r>
      <w:r w:rsidR="00E06664">
        <w:t xml:space="preserve"> (you might need to first de-select the multi-selection of columns, and then select this single column).</w:t>
      </w:r>
    </w:p>
    <w:p w14:paraId="38449C31" w14:textId="70D77DDF" w:rsidR="00894D2D" w:rsidRDefault="00F75764" w:rsidP="00091A9C">
      <w:pPr>
        <w:pStyle w:val="Step"/>
      </w:pPr>
      <w:r>
        <w:t xml:space="preserve">In the </w:t>
      </w:r>
      <w:r w:rsidRPr="00E72D4E">
        <w:rPr>
          <w:rStyle w:val="EmphasizeText"/>
        </w:rPr>
        <w:t>Properties</w:t>
      </w:r>
      <w:r>
        <w:t xml:space="preserve"> pane, in the </w:t>
      </w:r>
      <w:r w:rsidR="00894D2D">
        <w:rPr>
          <w:rStyle w:val="EmphasizeText"/>
        </w:rPr>
        <w:t>Advanced</w:t>
      </w:r>
      <w:r w:rsidR="00894D2D">
        <w:t xml:space="preserve"> section, in the </w:t>
      </w:r>
      <w:r w:rsidR="00894D2D" w:rsidRPr="00894D2D">
        <w:rPr>
          <w:rStyle w:val="EmphasizeText"/>
        </w:rPr>
        <w:t>Summarize by</w:t>
      </w:r>
      <w:r w:rsidR="00894D2D">
        <w:t xml:space="preserve"> dropdown list, select </w:t>
      </w:r>
      <w:r w:rsidR="00894D2D" w:rsidRPr="00894D2D">
        <w:rPr>
          <w:rStyle w:val="EmphasizeText"/>
        </w:rPr>
        <w:t>Average</w:t>
      </w:r>
      <w:r w:rsidR="00894D2D">
        <w:t>.</w:t>
      </w:r>
    </w:p>
    <w:p w14:paraId="2989411D" w14:textId="673582C6" w:rsidR="00894D2D" w:rsidRDefault="000442AF" w:rsidP="00894D2D">
      <w:pPr>
        <w:pStyle w:val="StepCommentary"/>
      </w:pPr>
      <w:r>
        <w:t>By default, numeric column will be aggregated by using the sum function. In this case, i</w:t>
      </w:r>
      <w:r w:rsidR="00894D2D">
        <w:t xml:space="preserve">t doesn’t make sense to </w:t>
      </w:r>
      <w:r>
        <w:t>sum</w:t>
      </w:r>
      <w:r w:rsidR="00894D2D">
        <w:t xml:space="preserve"> unit price values together. The default summarization for this column now </w:t>
      </w:r>
      <w:r w:rsidR="00F75764">
        <w:t>averages</w:t>
      </w:r>
      <w:r w:rsidR="00894D2D">
        <w:t xml:space="preserve"> unit prices.</w:t>
      </w:r>
    </w:p>
    <w:p w14:paraId="4D093F87" w14:textId="0AE6C731" w:rsidR="00894D2D" w:rsidRDefault="00894D2D" w:rsidP="00894D2D">
      <w:pPr>
        <w:pStyle w:val="StepImage"/>
      </w:pPr>
      <w:r>
        <w:rPr>
          <w:noProof/>
        </w:rPr>
        <w:drawing>
          <wp:inline distT="0" distB="0" distL="0" distR="0" wp14:anchorId="64AEA6D4" wp14:editId="2B942425">
            <wp:extent cx="2552381" cy="2400000"/>
            <wp:effectExtent l="0" t="0" r="635" b="635"/>
            <wp:docPr id="5653" name="Picture 56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2381" cy="2400000"/>
                    </a:xfrm>
                    <a:prstGeom prst="rect">
                      <a:avLst/>
                    </a:prstGeom>
                  </pic:spPr>
                </pic:pic>
              </a:graphicData>
            </a:graphic>
          </wp:inline>
        </w:drawing>
      </w:r>
    </w:p>
    <w:p w14:paraId="6462E685" w14:textId="041CE22A" w:rsidR="000442AF" w:rsidRPr="00E06664" w:rsidRDefault="000442AF" w:rsidP="000442AF">
      <w:pPr>
        <w:pStyle w:val="StepCommentary"/>
      </w:pPr>
      <w:r w:rsidRPr="00E06664">
        <w:t xml:space="preserve">Configuration of the </w:t>
      </w:r>
      <w:r>
        <w:rPr>
          <w:rStyle w:val="EmphasizeText"/>
        </w:rPr>
        <w:t>Sale</w:t>
      </w:r>
      <w:r w:rsidRPr="00E06664">
        <w:t xml:space="preserve"> table is now complete.</w:t>
      </w:r>
    </w:p>
    <w:p w14:paraId="6CA79165" w14:textId="2B66E121" w:rsidR="0068254F" w:rsidRPr="004C258B" w:rsidRDefault="0068254F" w:rsidP="0068254F">
      <w:pPr>
        <w:pStyle w:val="Heading3"/>
      </w:pPr>
      <w:r>
        <w:t>Task 5: Hide Columns</w:t>
      </w:r>
    </w:p>
    <w:p w14:paraId="7381D416" w14:textId="523B4DFE" w:rsidR="0068254F" w:rsidRDefault="0068254F" w:rsidP="0068254F">
      <w:r w:rsidRPr="00F15EC2">
        <w:t xml:space="preserve">In this task, you will </w:t>
      </w:r>
      <w:r>
        <w:t>hide columns that are not appropriate for reporting.</w:t>
      </w:r>
    </w:p>
    <w:p w14:paraId="482BDF1B" w14:textId="03B22177" w:rsidR="006C2EF3" w:rsidRDefault="006C2EF3" w:rsidP="006C2EF3">
      <w:pPr>
        <w:pStyle w:val="Commentary"/>
      </w:pPr>
      <w:r>
        <w:t>Typically, you hide key columns that are used</w:t>
      </w:r>
      <w:r w:rsidR="00A42CC9">
        <w:t xml:space="preserve"> to</w:t>
      </w:r>
      <w:r>
        <w:t xml:space="preserve"> relate tables or sort columns.</w:t>
      </w:r>
    </w:p>
    <w:p w14:paraId="56B24EB2" w14:textId="05965069" w:rsidR="0068254F" w:rsidRDefault="0068254F" w:rsidP="007A67C2">
      <w:pPr>
        <w:pStyle w:val="Step"/>
        <w:numPr>
          <w:ilvl w:val="0"/>
          <w:numId w:val="21"/>
        </w:numPr>
      </w:pPr>
      <w:r>
        <w:t>Multi-select the following 10 columns:</w:t>
      </w:r>
    </w:p>
    <w:p w14:paraId="39644A1A" w14:textId="1B6D4D1D" w:rsidR="00894D2D" w:rsidRDefault="0068254F" w:rsidP="0068254F">
      <w:pPr>
        <w:pStyle w:val="StepBullet"/>
      </w:pPr>
      <w:r w:rsidRPr="0068254F">
        <w:rPr>
          <w:rStyle w:val="EmphasizeText"/>
        </w:rPr>
        <w:t>Geography</w:t>
      </w:r>
      <w:r>
        <w:t xml:space="preserve"> table </w:t>
      </w:r>
      <w:proofErr w:type="spellStart"/>
      <w:r w:rsidRPr="0068254F">
        <w:rPr>
          <w:rStyle w:val="EmphasizeText"/>
        </w:rPr>
        <w:t>CityKey</w:t>
      </w:r>
      <w:proofErr w:type="spellEnd"/>
      <w:r>
        <w:t xml:space="preserve"> column</w:t>
      </w:r>
    </w:p>
    <w:p w14:paraId="4B341C17" w14:textId="01E0505A" w:rsidR="0068254F" w:rsidRDefault="0068254F" w:rsidP="0068254F">
      <w:pPr>
        <w:pStyle w:val="StepBullet"/>
      </w:pPr>
      <w:r w:rsidRPr="0068254F">
        <w:rPr>
          <w:rStyle w:val="EmphasizeText"/>
        </w:rPr>
        <w:t>Date</w:t>
      </w:r>
      <w:r>
        <w:t xml:space="preserve"> table </w:t>
      </w:r>
      <w:proofErr w:type="spellStart"/>
      <w:r w:rsidRPr="0068254F">
        <w:rPr>
          <w:rStyle w:val="EmphasizeText"/>
        </w:rPr>
        <w:t>MonthKey</w:t>
      </w:r>
      <w:proofErr w:type="spellEnd"/>
      <w:r>
        <w:t xml:space="preserve"> column</w:t>
      </w:r>
    </w:p>
    <w:p w14:paraId="2EAD1C12" w14:textId="77777777" w:rsidR="0068254F" w:rsidRDefault="0068254F" w:rsidP="0068254F">
      <w:pPr>
        <w:pStyle w:val="StepBullet"/>
      </w:pPr>
      <w:r w:rsidRPr="0068254F">
        <w:rPr>
          <w:rStyle w:val="EmphasizeText"/>
        </w:rPr>
        <w:t>Customer</w:t>
      </w:r>
      <w:r>
        <w:t xml:space="preserve"> table </w:t>
      </w:r>
      <w:proofErr w:type="spellStart"/>
      <w:r w:rsidRPr="0068254F">
        <w:rPr>
          <w:rStyle w:val="EmphasizeText"/>
        </w:rPr>
        <w:t>CustomerKey</w:t>
      </w:r>
      <w:proofErr w:type="spellEnd"/>
      <w:r>
        <w:t xml:space="preserve"> column</w:t>
      </w:r>
    </w:p>
    <w:p w14:paraId="4A2FCB8C" w14:textId="1CF718E6" w:rsidR="0068254F" w:rsidRDefault="0068254F" w:rsidP="0068254F">
      <w:pPr>
        <w:pStyle w:val="StepBullet"/>
      </w:pPr>
      <w:r w:rsidRPr="0068254F">
        <w:rPr>
          <w:rStyle w:val="EmphasizeText"/>
        </w:rPr>
        <w:t>Salesperson</w:t>
      </w:r>
      <w:r>
        <w:t xml:space="preserve"> table </w:t>
      </w:r>
      <w:proofErr w:type="spellStart"/>
      <w:r w:rsidRPr="0068254F">
        <w:rPr>
          <w:rStyle w:val="EmphasizeText"/>
        </w:rPr>
        <w:t>EmployeeKey</w:t>
      </w:r>
      <w:proofErr w:type="spellEnd"/>
      <w:r>
        <w:t xml:space="preserve"> column</w:t>
      </w:r>
    </w:p>
    <w:p w14:paraId="4E82EB92" w14:textId="43A16204" w:rsidR="0068254F" w:rsidRDefault="0068254F" w:rsidP="0068254F">
      <w:pPr>
        <w:pStyle w:val="StepBullet"/>
      </w:pPr>
      <w:r w:rsidRPr="0068254F">
        <w:rPr>
          <w:rStyle w:val="EmphasizeText"/>
        </w:rPr>
        <w:t>Product</w:t>
      </w:r>
      <w:r>
        <w:t xml:space="preserve"> table </w:t>
      </w:r>
      <w:proofErr w:type="spellStart"/>
      <w:r w:rsidRPr="0068254F">
        <w:rPr>
          <w:rStyle w:val="EmphasizeText"/>
        </w:rPr>
        <w:t>StockItemKey</w:t>
      </w:r>
      <w:proofErr w:type="spellEnd"/>
      <w:r>
        <w:t xml:space="preserve"> column</w:t>
      </w:r>
    </w:p>
    <w:p w14:paraId="2139FF5C" w14:textId="77A6F85D" w:rsidR="0068254F" w:rsidRDefault="0068254F" w:rsidP="0068254F">
      <w:pPr>
        <w:pStyle w:val="StepBullet"/>
      </w:pPr>
      <w:r w:rsidRPr="0068254F">
        <w:rPr>
          <w:rStyle w:val="EmphasizeText"/>
        </w:rPr>
        <w:t>Sale</w:t>
      </w:r>
      <w:r>
        <w:t xml:space="preserve"> table </w:t>
      </w:r>
      <w:proofErr w:type="spellStart"/>
      <w:r w:rsidRPr="0068254F">
        <w:rPr>
          <w:rStyle w:val="EmphasizeText"/>
        </w:rPr>
        <w:t>CityKey</w:t>
      </w:r>
      <w:proofErr w:type="spellEnd"/>
      <w:r>
        <w:t xml:space="preserve">, </w:t>
      </w:r>
      <w:proofErr w:type="spellStart"/>
      <w:r w:rsidRPr="0068254F">
        <w:rPr>
          <w:rStyle w:val="EmphasizeText"/>
        </w:rPr>
        <w:t>CustomerKey</w:t>
      </w:r>
      <w:proofErr w:type="spellEnd"/>
      <w:r>
        <w:t xml:space="preserve">, </w:t>
      </w:r>
      <w:proofErr w:type="spellStart"/>
      <w:r w:rsidRPr="0068254F">
        <w:rPr>
          <w:rStyle w:val="EmphasizeText"/>
        </w:rPr>
        <w:t>InvoiceDateKey</w:t>
      </w:r>
      <w:proofErr w:type="spellEnd"/>
      <w:r>
        <w:t xml:space="preserve">, </w:t>
      </w:r>
      <w:proofErr w:type="spellStart"/>
      <w:r w:rsidRPr="0068254F">
        <w:rPr>
          <w:rStyle w:val="EmphasizeText"/>
        </w:rPr>
        <w:t>SalespersonKey</w:t>
      </w:r>
      <w:proofErr w:type="spellEnd"/>
      <w:r>
        <w:t xml:space="preserve">, and </w:t>
      </w:r>
      <w:proofErr w:type="spellStart"/>
      <w:r w:rsidRPr="0068254F">
        <w:rPr>
          <w:rStyle w:val="EmphasizeText"/>
        </w:rPr>
        <w:t>StockItemKey</w:t>
      </w:r>
      <w:proofErr w:type="spellEnd"/>
      <w:r>
        <w:t xml:space="preserve"> columns</w:t>
      </w:r>
    </w:p>
    <w:p w14:paraId="07A50B8A" w14:textId="77777777" w:rsidR="00A42CC9" w:rsidRDefault="00A42CC9">
      <w:pPr>
        <w:spacing w:before="0" w:after="0"/>
      </w:pPr>
      <w:r>
        <w:br w:type="page"/>
      </w:r>
    </w:p>
    <w:p w14:paraId="3794F91E" w14:textId="63BA92F7" w:rsidR="0068254F" w:rsidRDefault="0068254F" w:rsidP="0068254F">
      <w:pPr>
        <w:pStyle w:val="Step"/>
      </w:pPr>
      <w:r>
        <w:lastRenderedPageBreak/>
        <w:t xml:space="preserve">In the </w:t>
      </w:r>
      <w:r w:rsidRPr="00E72D4E">
        <w:rPr>
          <w:rStyle w:val="EmphasizeText"/>
        </w:rPr>
        <w:t>Properties</w:t>
      </w:r>
      <w:r>
        <w:t xml:space="preserve"> pane, set the </w:t>
      </w:r>
      <w:r w:rsidRPr="0068254F">
        <w:rPr>
          <w:rStyle w:val="EmphasizeText"/>
        </w:rPr>
        <w:t>Is Hidden</w:t>
      </w:r>
      <w:r>
        <w:t xml:space="preserve"> property to </w:t>
      </w:r>
      <w:r w:rsidRPr="0068254F">
        <w:rPr>
          <w:rStyle w:val="EmphasizeText"/>
        </w:rPr>
        <w:t>Yes</w:t>
      </w:r>
      <w:r>
        <w:t>.</w:t>
      </w:r>
    </w:p>
    <w:p w14:paraId="33A4598E" w14:textId="52B7494D" w:rsidR="0068254F" w:rsidRDefault="0068254F" w:rsidP="0068254F">
      <w:pPr>
        <w:pStyle w:val="StepImage"/>
      </w:pPr>
      <w:r>
        <w:rPr>
          <w:noProof/>
        </w:rPr>
        <w:drawing>
          <wp:inline distT="0" distB="0" distL="0" distR="0" wp14:anchorId="3E1A4722" wp14:editId="6D3B5730">
            <wp:extent cx="2580952" cy="695238"/>
            <wp:effectExtent l="0" t="0" r="0" b="0"/>
            <wp:docPr id="5654" name="Picture 56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0952" cy="695238"/>
                    </a:xfrm>
                    <a:prstGeom prst="rect">
                      <a:avLst/>
                    </a:prstGeom>
                  </pic:spPr>
                </pic:pic>
              </a:graphicData>
            </a:graphic>
          </wp:inline>
        </w:drawing>
      </w:r>
    </w:p>
    <w:p w14:paraId="6BF4DBBD" w14:textId="71960255" w:rsidR="00B0470D" w:rsidRPr="004C258B" w:rsidRDefault="00B0470D" w:rsidP="00B0470D">
      <w:pPr>
        <w:pStyle w:val="Heading3"/>
      </w:pPr>
      <w:r>
        <w:t>Task 6: Mark the Date Table</w:t>
      </w:r>
    </w:p>
    <w:p w14:paraId="2B9EC205" w14:textId="53ABC931" w:rsidR="00B0470D" w:rsidRDefault="00B0470D" w:rsidP="00B0470D">
      <w:r w:rsidRPr="00F15EC2">
        <w:t xml:space="preserve">In this task, you will </w:t>
      </w:r>
      <w:r>
        <w:t xml:space="preserve">mark the </w:t>
      </w:r>
      <w:r w:rsidRPr="00B0470D">
        <w:rPr>
          <w:rStyle w:val="EmphasizeText"/>
        </w:rPr>
        <w:t>Date</w:t>
      </w:r>
      <w:r>
        <w:t xml:space="preserve"> table.</w:t>
      </w:r>
    </w:p>
    <w:p w14:paraId="00523871" w14:textId="52440DA1" w:rsidR="00B0470D" w:rsidRDefault="00B0470D" w:rsidP="00B0470D">
      <w:pPr>
        <w:pStyle w:val="Commentary"/>
      </w:pPr>
      <w:r>
        <w:t>Marking a date table is required to ensure the Data Analysis Expressions (DAX) time intelligence functions work correctly.</w:t>
      </w:r>
      <w:r w:rsidR="00990C1B">
        <w:t xml:space="preserve"> You’ll </w:t>
      </w:r>
      <w:r w:rsidR="00A42CC9">
        <w:t xml:space="preserve">create a measure and </w:t>
      </w:r>
      <w:r w:rsidR="00990C1B">
        <w:t>define a time intelligence calculation in the next task.</w:t>
      </w:r>
    </w:p>
    <w:p w14:paraId="04860413" w14:textId="6B5A637A" w:rsidR="00B0470D" w:rsidRDefault="00B0470D" w:rsidP="007A67C2">
      <w:pPr>
        <w:pStyle w:val="Step"/>
        <w:numPr>
          <w:ilvl w:val="0"/>
          <w:numId w:val="22"/>
        </w:numPr>
      </w:pPr>
      <w:r>
        <w:t>Switch to Report view.</w:t>
      </w:r>
    </w:p>
    <w:p w14:paraId="05A73290" w14:textId="7A4B7FDF" w:rsidR="00B0470D" w:rsidRDefault="00B0470D" w:rsidP="00B0470D">
      <w:pPr>
        <w:pStyle w:val="StepImage"/>
      </w:pPr>
      <w:r>
        <w:rPr>
          <w:noProof/>
        </w:rPr>
        <w:drawing>
          <wp:inline distT="0" distB="0" distL="0" distR="0" wp14:anchorId="3D758BBE" wp14:editId="188CABAD">
            <wp:extent cx="942857" cy="1152381"/>
            <wp:effectExtent l="0" t="0" r="0" b="0"/>
            <wp:docPr id="5655" name="Picture 56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2857" cy="1152381"/>
                    </a:xfrm>
                    <a:prstGeom prst="rect">
                      <a:avLst/>
                    </a:prstGeom>
                  </pic:spPr>
                </pic:pic>
              </a:graphicData>
            </a:graphic>
          </wp:inline>
        </w:drawing>
      </w:r>
    </w:p>
    <w:p w14:paraId="40B7C415" w14:textId="581AEA68" w:rsidR="00B0470D" w:rsidRDefault="00B0470D" w:rsidP="00B0470D">
      <w:pPr>
        <w:pStyle w:val="StepCommentary"/>
      </w:pPr>
      <w:r>
        <w:t>Marking a date table cannot be done in Model view.</w:t>
      </w:r>
    </w:p>
    <w:p w14:paraId="1B9F77C4" w14:textId="1952F424" w:rsidR="00B0470D" w:rsidRDefault="00B0470D" w:rsidP="00B0470D">
      <w:pPr>
        <w:pStyle w:val="Step"/>
      </w:pPr>
      <w:r>
        <w:t xml:space="preserve">In the </w:t>
      </w:r>
      <w:r w:rsidRPr="00B0470D">
        <w:rPr>
          <w:rStyle w:val="EmphasizeText"/>
        </w:rPr>
        <w:t>Fields</w:t>
      </w:r>
      <w:r>
        <w:t xml:space="preserve"> pane (located at the right), select the </w:t>
      </w:r>
      <w:r w:rsidRPr="00B0470D">
        <w:rPr>
          <w:rStyle w:val="EmphasizeText"/>
        </w:rPr>
        <w:t>Date</w:t>
      </w:r>
      <w:r>
        <w:t xml:space="preserve"> table.</w:t>
      </w:r>
    </w:p>
    <w:p w14:paraId="1E6CBDC1" w14:textId="705700CD" w:rsidR="00B0470D" w:rsidRDefault="00B0470D" w:rsidP="00B0470D">
      <w:pPr>
        <w:pStyle w:val="Step"/>
      </w:pPr>
      <w:r>
        <w:t xml:space="preserve">On the </w:t>
      </w:r>
      <w:r w:rsidRPr="00B0470D">
        <w:rPr>
          <w:rStyle w:val="EmphasizeText"/>
        </w:rPr>
        <w:t>Table Tools</w:t>
      </w:r>
      <w:r>
        <w:t xml:space="preserve"> contextual ribbon</w:t>
      </w:r>
      <w:r w:rsidR="004A3392">
        <w:t xml:space="preserve"> tab</w:t>
      </w:r>
      <w:r>
        <w:t xml:space="preserve">, from inside the </w:t>
      </w:r>
      <w:r w:rsidRPr="00B0470D">
        <w:rPr>
          <w:rStyle w:val="EmphasizeText"/>
        </w:rPr>
        <w:t>Calendars</w:t>
      </w:r>
      <w:r>
        <w:t xml:space="preserve"> group, click </w:t>
      </w:r>
      <w:r w:rsidRPr="00B0470D">
        <w:rPr>
          <w:rStyle w:val="EmphasizeText"/>
        </w:rPr>
        <w:t>Mark as Date Table</w:t>
      </w:r>
      <w:r>
        <w:t xml:space="preserve">, and then select </w:t>
      </w:r>
      <w:r w:rsidRPr="00B0470D">
        <w:rPr>
          <w:rStyle w:val="EmphasizeText"/>
        </w:rPr>
        <w:t>Mark as Date Table</w:t>
      </w:r>
      <w:r>
        <w:t>.</w:t>
      </w:r>
    </w:p>
    <w:p w14:paraId="5B505970" w14:textId="51E2123F" w:rsidR="00B0470D" w:rsidRDefault="00B0470D" w:rsidP="00B0470D">
      <w:pPr>
        <w:pStyle w:val="StepImage"/>
      </w:pPr>
      <w:r>
        <w:rPr>
          <w:noProof/>
        </w:rPr>
        <w:drawing>
          <wp:inline distT="0" distB="0" distL="0" distR="0" wp14:anchorId="2357DDFF" wp14:editId="67A2BA3A">
            <wp:extent cx="5638095" cy="1247619"/>
            <wp:effectExtent l="0" t="0" r="1270" b="0"/>
            <wp:docPr id="5656" name="Picture 56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8095" cy="1247619"/>
                    </a:xfrm>
                    <a:prstGeom prst="rect">
                      <a:avLst/>
                    </a:prstGeom>
                  </pic:spPr>
                </pic:pic>
              </a:graphicData>
            </a:graphic>
          </wp:inline>
        </w:drawing>
      </w:r>
    </w:p>
    <w:p w14:paraId="63EFF5E4" w14:textId="77777777" w:rsidR="004A3392" w:rsidRDefault="004A3392">
      <w:pPr>
        <w:spacing w:before="0" w:after="0"/>
      </w:pPr>
      <w:r>
        <w:br w:type="page"/>
      </w:r>
    </w:p>
    <w:p w14:paraId="68E2CE6E" w14:textId="54C6A68B" w:rsidR="00B0470D" w:rsidRDefault="00B0470D" w:rsidP="00B0470D">
      <w:pPr>
        <w:pStyle w:val="Step"/>
      </w:pPr>
      <w:r>
        <w:lastRenderedPageBreak/>
        <w:t xml:space="preserve">In the </w:t>
      </w:r>
      <w:r w:rsidRPr="00B0470D">
        <w:rPr>
          <w:rStyle w:val="EmphasizeText"/>
        </w:rPr>
        <w:t>Mark as Date Table</w:t>
      </w:r>
      <w:r>
        <w:t xml:space="preserve"> window, in the </w:t>
      </w:r>
      <w:r w:rsidRPr="00B0470D">
        <w:rPr>
          <w:rStyle w:val="EmphasizeText"/>
        </w:rPr>
        <w:t>Date Column</w:t>
      </w:r>
      <w:r>
        <w:t xml:space="preserve"> dropdown list, select </w:t>
      </w:r>
      <w:r w:rsidRPr="00B0470D">
        <w:rPr>
          <w:rStyle w:val="EmphasizeText"/>
        </w:rPr>
        <w:t>Date</w:t>
      </w:r>
      <w:r>
        <w:t>.</w:t>
      </w:r>
    </w:p>
    <w:p w14:paraId="6A40D95C" w14:textId="6920B74A" w:rsidR="00B0470D" w:rsidRDefault="00B0470D" w:rsidP="00B0470D">
      <w:pPr>
        <w:pStyle w:val="StepImage"/>
      </w:pPr>
      <w:r>
        <w:rPr>
          <w:noProof/>
        </w:rPr>
        <w:drawing>
          <wp:inline distT="0" distB="0" distL="0" distR="0" wp14:anchorId="272485A6" wp14:editId="68CF2D9E">
            <wp:extent cx="5733333" cy="2000000"/>
            <wp:effectExtent l="0" t="0" r="1270" b="635"/>
            <wp:docPr id="5657" name="Picture 56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333" cy="2000000"/>
                    </a:xfrm>
                    <a:prstGeom prst="rect">
                      <a:avLst/>
                    </a:prstGeom>
                  </pic:spPr>
                </pic:pic>
              </a:graphicData>
            </a:graphic>
          </wp:inline>
        </w:drawing>
      </w:r>
    </w:p>
    <w:p w14:paraId="38735DE9" w14:textId="6FD5A8F0" w:rsidR="00B0470D" w:rsidRDefault="00B0470D" w:rsidP="00B0470D">
      <w:pPr>
        <w:pStyle w:val="Step"/>
      </w:pPr>
      <w:r>
        <w:t xml:space="preserve">When validation has succeeded, click </w:t>
      </w:r>
      <w:r w:rsidRPr="00B0470D">
        <w:rPr>
          <w:rStyle w:val="EmphasizeText"/>
        </w:rPr>
        <w:t>OK</w:t>
      </w:r>
      <w:r>
        <w:t>.</w:t>
      </w:r>
    </w:p>
    <w:p w14:paraId="5BD1E8CA" w14:textId="1FAFD9F0" w:rsidR="00B0470D" w:rsidRDefault="00B0470D" w:rsidP="00B0470D">
      <w:pPr>
        <w:pStyle w:val="StepImage"/>
      </w:pPr>
      <w:r>
        <w:rPr>
          <w:noProof/>
        </w:rPr>
        <w:drawing>
          <wp:inline distT="0" distB="0" distL="0" distR="0" wp14:anchorId="38489937" wp14:editId="6F15EB79">
            <wp:extent cx="2447619" cy="676190"/>
            <wp:effectExtent l="0" t="0" r="0" b="0"/>
            <wp:docPr id="5659" name="Picture 56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7619" cy="676190"/>
                    </a:xfrm>
                    <a:prstGeom prst="rect">
                      <a:avLst/>
                    </a:prstGeom>
                  </pic:spPr>
                </pic:pic>
              </a:graphicData>
            </a:graphic>
          </wp:inline>
        </w:drawing>
      </w:r>
    </w:p>
    <w:p w14:paraId="6429B8B8" w14:textId="0B907324" w:rsidR="00B0470D" w:rsidRPr="00B0470D" w:rsidRDefault="00B0470D" w:rsidP="00B0470D">
      <w:pPr>
        <w:pStyle w:val="StepCommentary"/>
      </w:pPr>
      <w:r>
        <w:t xml:space="preserve">Validation ensures the column contains unique </w:t>
      </w:r>
      <w:r w:rsidR="00E84C11">
        <w:t>dates</w:t>
      </w:r>
      <w:r>
        <w:t xml:space="preserve">, no missing </w:t>
      </w:r>
      <w:r w:rsidR="00E84C11">
        <w:t>dates</w:t>
      </w:r>
      <w:r>
        <w:t>, and no gaps</w:t>
      </w:r>
      <w:r w:rsidR="00E84C11">
        <w:t xml:space="preserve"> between dates</w:t>
      </w:r>
      <w:r>
        <w:t>.</w:t>
      </w:r>
      <w:r w:rsidR="004A3392">
        <w:t xml:space="preserve"> These conditions are a prerequisite to ensure the DAX time intelligence filters work correctly.</w:t>
      </w:r>
    </w:p>
    <w:p w14:paraId="49DAF881" w14:textId="15FE337D" w:rsidR="00A806E2" w:rsidRPr="004C258B" w:rsidRDefault="00A806E2" w:rsidP="00A806E2">
      <w:pPr>
        <w:pStyle w:val="Heading3"/>
      </w:pPr>
      <w:r>
        <w:t xml:space="preserve">Task </w:t>
      </w:r>
      <w:r w:rsidR="00B0470D">
        <w:t>7</w:t>
      </w:r>
      <w:r>
        <w:t>: Create Measure</w:t>
      </w:r>
      <w:r w:rsidR="00ED22DF">
        <w:t>s</w:t>
      </w:r>
    </w:p>
    <w:p w14:paraId="707C467A" w14:textId="26640F40" w:rsidR="00A806E2" w:rsidRDefault="00A806E2" w:rsidP="00A806E2">
      <w:r w:rsidRPr="00F15EC2">
        <w:t xml:space="preserve">In this task, you will </w:t>
      </w:r>
      <w:r>
        <w:t xml:space="preserve">create </w:t>
      </w:r>
      <w:r w:rsidR="00B0470D">
        <w:t>two</w:t>
      </w:r>
      <w:r>
        <w:t xml:space="preserve"> measure</w:t>
      </w:r>
      <w:r w:rsidR="00B0470D">
        <w:t>s.</w:t>
      </w:r>
      <w:r w:rsidR="00193DF9">
        <w:t xml:space="preserve"> Measures are expressions that summarize model data.</w:t>
      </w:r>
    </w:p>
    <w:p w14:paraId="5C83DDA5" w14:textId="4CDB7493" w:rsidR="00A806E2" w:rsidRDefault="00ED22DF" w:rsidP="007A67C2">
      <w:pPr>
        <w:pStyle w:val="Step"/>
        <w:numPr>
          <w:ilvl w:val="0"/>
          <w:numId w:val="23"/>
        </w:numPr>
      </w:pPr>
      <w:r>
        <w:t xml:space="preserve">In the </w:t>
      </w:r>
      <w:r w:rsidRPr="00ED22DF">
        <w:rPr>
          <w:rStyle w:val="EmphasizeText"/>
        </w:rPr>
        <w:t>Fields</w:t>
      </w:r>
      <w:r>
        <w:t xml:space="preserve"> pane</w:t>
      </w:r>
      <w:r w:rsidR="00B0470D">
        <w:t xml:space="preserve">, </w:t>
      </w:r>
      <w:r>
        <w:t xml:space="preserve">right-click the </w:t>
      </w:r>
      <w:r w:rsidRPr="00ED22DF">
        <w:rPr>
          <w:rStyle w:val="EmphasizeText"/>
        </w:rPr>
        <w:t>Sale</w:t>
      </w:r>
      <w:r>
        <w:t xml:space="preserve"> table, and then select </w:t>
      </w:r>
      <w:r w:rsidRPr="00ED22DF">
        <w:rPr>
          <w:rStyle w:val="EmphasizeText"/>
        </w:rPr>
        <w:t>New Measure</w:t>
      </w:r>
      <w:r>
        <w:t>.</w:t>
      </w:r>
    </w:p>
    <w:p w14:paraId="559C1650" w14:textId="0C62156F" w:rsidR="00ED22DF" w:rsidRDefault="00BC3867" w:rsidP="00B0470D">
      <w:pPr>
        <w:pStyle w:val="StepImage"/>
      </w:pPr>
      <w:r>
        <w:rPr>
          <w:noProof/>
        </w:rPr>
        <w:drawing>
          <wp:inline distT="0" distB="0" distL="0" distR="0" wp14:anchorId="4C96FBAB" wp14:editId="36F7826F">
            <wp:extent cx="1752600" cy="1962150"/>
            <wp:effectExtent l="0" t="0" r="0" b="0"/>
            <wp:docPr id="5717" name="Picture 57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52600" cy="1962150"/>
                    </a:xfrm>
                    <a:prstGeom prst="rect">
                      <a:avLst/>
                    </a:prstGeom>
                    <a:noFill/>
                    <a:ln>
                      <a:noFill/>
                    </a:ln>
                  </pic:spPr>
                </pic:pic>
              </a:graphicData>
            </a:graphic>
          </wp:inline>
        </w:drawing>
      </w:r>
    </w:p>
    <w:p w14:paraId="7A1369DF" w14:textId="77777777" w:rsidR="00193DF9" w:rsidRDefault="00193DF9">
      <w:pPr>
        <w:spacing w:before="0" w:after="0"/>
      </w:pPr>
      <w:r>
        <w:br w:type="page"/>
      </w:r>
    </w:p>
    <w:p w14:paraId="4B2FEC39" w14:textId="67A9D9BF" w:rsidR="00B0470D" w:rsidRDefault="00B0470D" w:rsidP="00B0470D">
      <w:pPr>
        <w:pStyle w:val="Step"/>
      </w:pPr>
      <w:r>
        <w:lastRenderedPageBreak/>
        <w:t>In the formula bar (located directly beneath the ribbon), replace the text with the following measure definition</w:t>
      </w:r>
      <w:r w:rsidR="00BC3867">
        <w:t xml:space="preserve">, and then press </w:t>
      </w:r>
      <w:r w:rsidR="00BC3867" w:rsidRPr="00BC3867">
        <w:rPr>
          <w:rStyle w:val="EmphasizeText"/>
        </w:rPr>
        <w:t>Enter</w:t>
      </w:r>
      <w:r w:rsidR="00BC3867">
        <w:t>.</w:t>
      </w:r>
    </w:p>
    <w:p w14:paraId="64BB30D6" w14:textId="77777777" w:rsidR="006824AE" w:rsidRDefault="006824AE" w:rsidP="006824AE">
      <w:pPr>
        <w:pStyle w:val="StepCommentary"/>
        <w:rPr>
          <w:lang w:bidi="en-US"/>
        </w:rPr>
      </w:pPr>
      <w:r>
        <w:rPr>
          <w:lang w:bidi="en-US"/>
        </w:rPr>
        <w:t xml:space="preserve">Tip: When entering the formula, to enter a carriage return, press </w:t>
      </w:r>
      <w:proofErr w:type="spellStart"/>
      <w:r>
        <w:rPr>
          <w:rStyle w:val="EmphasizeText"/>
        </w:rPr>
        <w:t>Shift</w:t>
      </w:r>
      <w:r w:rsidRPr="00CB26DA">
        <w:rPr>
          <w:rStyle w:val="EmphasizeText"/>
        </w:rPr>
        <w:t>+Enter</w:t>
      </w:r>
      <w:proofErr w:type="spellEnd"/>
      <w:r>
        <w:rPr>
          <w:lang w:bidi="en-US"/>
        </w:rPr>
        <w:t>.</w:t>
      </w:r>
    </w:p>
    <w:p w14:paraId="1DAFF1C4" w14:textId="07B2926D" w:rsidR="00B0470D" w:rsidRDefault="00B0470D" w:rsidP="00B0470D">
      <w:pPr>
        <w:pStyle w:val="StepCodeHeader"/>
      </w:pPr>
      <w:r>
        <w:t>DAX</w:t>
      </w:r>
    </w:p>
    <w:p w14:paraId="68A809A1" w14:textId="4BC87C5A" w:rsidR="00B0470D" w:rsidRDefault="00B0470D" w:rsidP="000C13A9">
      <w:pPr>
        <w:pStyle w:val="StepCodeText"/>
      </w:pPr>
      <w:r w:rsidRPr="00B0470D">
        <w:t>Profit YTD =</w:t>
      </w:r>
      <w:r w:rsidR="006824AE">
        <w:br/>
      </w:r>
      <w:r w:rsidRPr="00B0470D">
        <w:t>TOTALYTD(</w:t>
      </w:r>
      <w:r w:rsidR="006824AE">
        <w:br/>
      </w:r>
      <w:r w:rsidR="006824AE">
        <w:tab/>
      </w:r>
      <w:r w:rsidRPr="00B0470D">
        <w:t>SUM(Sale[Profit Amount]),</w:t>
      </w:r>
      <w:r w:rsidR="006824AE">
        <w:br/>
      </w:r>
      <w:r w:rsidR="006824AE">
        <w:tab/>
      </w:r>
      <w:r w:rsidRPr="00B0470D">
        <w:t>'Date'[Date]</w:t>
      </w:r>
      <w:r w:rsidR="006824AE">
        <w:br/>
      </w:r>
      <w:r w:rsidRPr="00B0470D">
        <w:t>)</w:t>
      </w:r>
    </w:p>
    <w:p w14:paraId="0FA59F86" w14:textId="442253BE" w:rsidR="00CB26DA" w:rsidRPr="00CB26DA" w:rsidRDefault="00193DF9" w:rsidP="00CB26DA">
      <w:pPr>
        <w:pStyle w:val="StepCommentary"/>
        <w:rPr>
          <w:lang w:bidi="en-US"/>
        </w:rPr>
      </w:pPr>
      <w:r>
        <w:rPr>
          <w:lang w:bidi="en-US"/>
        </w:rPr>
        <w:t>This</w:t>
      </w:r>
      <w:r w:rsidR="00CB26DA">
        <w:rPr>
          <w:lang w:bidi="en-US"/>
        </w:rPr>
        <w:t xml:space="preserve"> formula uses a built-in DAX time intelligence function to accumulate the sum of the </w:t>
      </w:r>
      <w:r w:rsidR="00CB26DA" w:rsidRPr="00CB26DA">
        <w:rPr>
          <w:rStyle w:val="EmphasizeText"/>
        </w:rPr>
        <w:t>Sale</w:t>
      </w:r>
      <w:r w:rsidR="00CB26DA">
        <w:rPr>
          <w:lang w:bidi="en-US"/>
        </w:rPr>
        <w:t xml:space="preserve"> table </w:t>
      </w:r>
      <w:r w:rsidR="00CB26DA" w:rsidRPr="00CB26DA">
        <w:rPr>
          <w:rStyle w:val="EmphasizeText"/>
        </w:rPr>
        <w:t>Profit Amount</w:t>
      </w:r>
      <w:r w:rsidR="00CB26DA">
        <w:rPr>
          <w:lang w:bidi="en-US"/>
        </w:rPr>
        <w:t xml:space="preserve"> column values within the year to produce a year-to-date (YTD) result.</w:t>
      </w:r>
    </w:p>
    <w:p w14:paraId="5A9F0692" w14:textId="4B8F42A1" w:rsidR="006109DA" w:rsidRDefault="00CB26DA" w:rsidP="006109DA">
      <w:pPr>
        <w:pStyle w:val="Step"/>
        <w:rPr>
          <w:lang w:bidi="en-US"/>
        </w:rPr>
      </w:pPr>
      <w:r>
        <w:rPr>
          <w:lang w:bidi="en-US"/>
        </w:rPr>
        <w:t xml:space="preserve">In the </w:t>
      </w:r>
      <w:r w:rsidRPr="00CB26DA">
        <w:rPr>
          <w:rStyle w:val="EmphasizeText"/>
        </w:rPr>
        <w:t>Fields</w:t>
      </w:r>
      <w:r>
        <w:rPr>
          <w:lang w:bidi="en-US"/>
        </w:rPr>
        <w:t xml:space="preserve"> pane, notice the addition of the measure.</w:t>
      </w:r>
    </w:p>
    <w:p w14:paraId="3E81B062" w14:textId="04B9A93B" w:rsidR="00CB26DA" w:rsidRDefault="00CB26DA" w:rsidP="00CB26DA">
      <w:pPr>
        <w:pStyle w:val="StepImage"/>
        <w:rPr>
          <w:lang w:bidi="en-US"/>
        </w:rPr>
      </w:pPr>
      <w:r>
        <w:rPr>
          <w:noProof/>
        </w:rPr>
        <w:drawing>
          <wp:inline distT="0" distB="0" distL="0" distR="0" wp14:anchorId="619DFC32" wp14:editId="5053B15E">
            <wp:extent cx="1714286" cy="1495238"/>
            <wp:effectExtent l="0" t="0" r="635" b="0"/>
            <wp:docPr id="5662" name="Picture 56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286" cy="1495238"/>
                    </a:xfrm>
                    <a:prstGeom prst="rect">
                      <a:avLst/>
                    </a:prstGeom>
                  </pic:spPr>
                </pic:pic>
              </a:graphicData>
            </a:graphic>
          </wp:inline>
        </w:drawing>
      </w:r>
    </w:p>
    <w:p w14:paraId="0055F76E" w14:textId="1B46DF3F" w:rsidR="00CB26DA" w:rsidRDefault="00CB26DA" w:rsidP="00CB26DA">
      <w:pPr>
        <w:pStyle w:val="StepCommentary"/>
        <w:rPr>
          <w:lang w:bidi="en-US"/>
        </w:rPr>
      </w:pPr>
      <w:r>
        <w:rPr>
          <w:lang w:bidi="en-US"/>
        </w:rPr>
        <w:t xml:space="preserve">Measures are </w:t>
      </w:r>
      <w:r w:rsidR="00193DF9">
        <w:rPr>
          <w:lang w:bidi="en-US"/>
        </w:rPr>
        <w:t>identified by t</w:t>
      </w:r>
      <w:r>
        <w:rPr>
          <w:lang w:bidi="en-US"/>
        </w:rPr>
        <w:t>he calculator icon.</w:t>
      </w:r>
    </w:p>
    <w:p w14:paraId="53A3085E" w14:textId="50027703" w:rsidR="00CB26DA" w:rsidRDefault="00CB26DA" w:rsidP="00CB26DA">
      <w:pPr>
        <w:pStyle w:val="Step"/>
        <w:rPr>
          <w:lang w:bidi="en-US"/>
        </w:rPr>
      </w:pPr>
      <w:r>
        <w:rPr>
          <w:lang w:bidi="en-US"/>
        </w:rPr>
        <w:t xml:space="preserve">To configure formatting, in the </w:t>
      </w:r>
      <w:r w:rsidRPr="00CB26DA">
        <w:rPr>
          <w:rStyle w:val="EmphasizeText"/>
        </w:rPr>
        <w:t>Fields</w:t>
      </w:r>
      <w:r>
        <w:rPr>
          <w:lang w:bidi="en-US"/>
        </w:rPr>
        <w:t xml:space="preserve"> pane, ensure the measure is selected (not checked).</w:t>
      </w:r>
    </w:p>
    <w:p w14:paraId="099C811D" w14:textId="26042EB3" w:rsidR="00CB26DA" w:rsidRDefault="00CB26DA" w:rsidP="00CB26DA">
      <w:pPr>
        <w:pStyle w:val="Step"/>
        <w:rPr>
          <w:lang w:bidi="en-US"/>
        </w:rPr>
      </w:pPr>
      <w:r>
        <w:rPr>
          <w:lang w:bidi="en-US"/>
        </w:rPr>
        <w:t xml:space="preserve">On the </w:t>
      </w:r>
      <w:r w:rsidRPr="00CB26DA">
        <w:rPr>
          <w:rStyle w:val="EmphasizeText"/>
        </w:rPr>
        <w:t>Measure Tools</w:t>
      </w:r>
      <w:r>
        <w:rPr>
          <w:lang w:bidi="en-US"/>
        </w:rPr>
        <w:t xml:space="preserve"> contextual ribbon, from inside the </w:t>
      </w:r>
      <w:r w:rsidRPr="00CB26DA">
        <w:rPr>
          <w:rStyle w:val="EmphasizeText"/>
        </w:rPr>
        <w:t>Formatting</w:t>
      </w:r>
      <w:r>
        <w:rPr>
          <w:lang w:bidi="en-US"/>
        </w:rPr>
        <w:t xml:space="preserve"> group, in the dropdown list, select </w:t>
      </w:r>
      <w:r w:rsidRPr="00CB26DA">
        <w:rPr>
          <w:rStyle w:val="EmphasizeText"/>
        </w:rPr>
        <w:t>Currency</w:t>
      </w:r>
      <w:r>
        <w:rPr>
          <w:lang w:bidi="en-US"/>
        </w:rPr>
        <w:t xml:space="preserve">, and set the decimal places to </w:t>
      </w:r>
      <w:r w:rsidRPr="00CB26DA">
        <w:rPr>
          <w:rStyle w:val="EmphasizeText"/>
        </w:rPr>
        <w:t>2</w:t>
      </w:r>
      <w:r>
        <w:rPr>
          <w:lang w:bidi="en-US"/>
        </w:rPr>
        <w:t>.</w:t>
      </w:r>
    </w:p>
    <w:p w14:paraId="48E04C16" w14:textId="4966731F" w:rsidR="00CB26DA" w:rsidRDefault="00CB26DA" w:rsidP="00CB26DA">
      <w:pPr>
        <w:pStyle w:val="StepImage"/>
        <w:rPr>
          <w:lang w:bidi="en-US"/>
        </w:rPr>
      </w:pPr>
      <w:r>
        <w:rPr>
          <w:noProof/>
        </w:rPr>
        <w:drawing>
          <wp:inline distT="0" distB="0" distL="0" distR="0" wp14:anchorId="1809AED6" wp14:editId="35C84335">
            <wp:extent cx="2219048" cy="885714"/>
            <wp:effectExtent l="0" t="0" r="0" b="0"/>
            <wp:docPr id="5663" name="Picture 56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19048" cy="885714"/>
                    </a:xfrm>
                    <a:prstGeom prst="rect">
                      <a:avLst/>
                    </a:prstGeom>
                  </pic:spPr>
                </pic:pic>
              </a:graphicData>
            </a:graphic>
          </wp:inline>
        </w:drawing>
      </w:r>
    </w:p>
    <w:p w14:paraId="5B443B41" w14:textId="77777777" w:rsidR="00193DF9" w:rsidRDefault="00193DF9">
      <w:pPr>
        <w:spacing w:before="0" w:after="0"/>
        <w:rPr>
          <w:lang w:bidi="en-US"/>
        </w:rPr>
      </w:pPr>
      <w:r>
        <w:rPr>
          <w:lang w:bidi="en-US"/>
        </w:rPr>
        <w:br w:type="page"/>
      </w:r>
    </w:p>
    <w:p w14:paraId="7A5B559C" w14:textId="6A011FAF" w:rsidR="00CB26DA" w:rsidRDefault="00193DF9" w:rsidP="00CB26DA">
      <w:pPr>
        <w:pStyle w:val="Step"/>
        <w:rPr>
          <w:lang w:bidi="en-US"/>
        </w:rPr>
      </w:pPr>
      <w:r>
        <w:rPr>
          <w:lang w:bidi="en-US"/>
        </w:rPr>
        <w:lastRenderedPageBreak/>
        <w:t>A</w:t>
      </w:r>
      <w:r w:rsidR="00BC3867">
        <w:rPr>
          <w:lang w:bidi="en-US"/>
        </w:rPr>
        <w:t>dd</w:t>
      </w:r>
      <w:r w:rsidR="00CB26DA">
        <w:rPr>
          <w:lang w:bidi="en-US"/>
        </w:rPr>
        <w:t xml:space="preserve"> a second measure to the </w:t>
      </w:r>
      <w:r w:rsidR="00CB26DA" w:rsidRPr="00CB26DA">
        <w:rPr>
          <w:rStyle w:val="EmphasizeText"/>
        </w:rPr>
        <w:t>Sale</w:t>
      </w:r>
      <w:r w:rsidR="00CB26DA">
        <w:rPr>
          <w:lang w:bidi="en-US"/>
        </w:rPr>
        <w:t xml:space="preserve"> table</w:t>
      </w:r>
      <w:r>
        <w:rPr>
          <w:lang w:bidi="en-US"/>
        </w:rPr>
        <w:t xml:space="preserve"> using the following formula</w:t>
      </w:r>
      <w:r w:rsidR="00CB26DA">
        <w:rPr>
          <w:lang w:bidi="en-US"/>
        </w:rPr>
        <w:t>:</w:t>
      </w:r>
    </w:p>
    <w:p w14:paraId="79555BD5" w14:textId="56687A83" w:rsidR="00CB26DA" w:rsidRDefault="00CB26DA" w:rsidP="00CB26DA">
      <w:pPr>
        <w:pStyle w:val="StepCodeHeader"/>
      </w:pPr>
      <w:r>
        <w:t>DAX</w:t>
      </w:r>
    </w:p>
    <w:p w14:paraId="0130CC4F" w14:textId="7DD6B20D" w:rsidR="00CB26DA" w:rsidRDefault="00CB26DA" w:rsidP="000C13A9">
      <w:pPr>
        <w:pStyle w:val="StepCodeText"/>
      </w:pPr>
      <w:r>
        <w:t>Profit % All Geography =</w:t>
      </w:r>
      <w:r w:rsidR="006824AE">
        <w:br/>
      </w:r>
      <w:r>
        <w:t>DIVIDE(</w:t>
      </w:r>
      <w:r>
        <w:br/>
      </w:r>
      <w:r>
        <w:tab/>
        <w:t>SUM(Sale[Profit Amount]),</w:t>
      </w:r>
      <w:r>
        <w:br/>
      </w:r>
      <w:r>
        <w:tab/>
        <w:t>CALCULATE(</w:t>
      </w:r>
      <w:r>
        <w:br/>
      </w:r>
      <w:r>
        <w:tab/>
      </w:r>
      <w:r>
        <w:tab/>
        <w:t>SUM(Sale[Profit Amount]),</w:t>
      </w:r>
      <w:r>
        <w:br/>
      </w:r>
      <w:r>
        <w:tab/>
      </w:r>
      <w:r>
        <w:tab/>
        <w:t>REMOVEFILTERS(Geography)</w:t>
      </w:r>
      <w:r>
        <w:br/>
      </w:r>
      <w:r>
        <w:tab/>
        <w:t>)</w:t>
      </w:r>
      <w:r>
        <w:br/>
        <w:t>)</w:t>
      </w:r>
    </w:p>
    <w:p w14:paraId="1688BB81" w14:textId="18ABF456" w:rsidR="00CB26DA" w:rsidRDefault="00193DF9" w:rsidP="00CB26DA">
      <w:pPr>
        <w:pStyle w:val="StepCommentary"/>
        <w:rPr>
          <w:lang w:bidi="en-US"/>
        </w:rPr>
      </w:pPr>
      <w:r>
        <w:rPr>
          <w:lang w:bidi="en-US"/>
        </w:rPr>
        <w:t>This</w:t>
      </w:r>
      <w:r w:rsidR="00CB26DA">
        <w:rPr>
          <w:lang w:bidi="en-US"/>
        </w:rPr>
        <w:t xml:space="preserve"> formula divides the sum of the </w:t>
      </w:r>
      <w:r w:rsidR="00CB26DA" w:rsidRPr="00CB26DA">
        <w:rPr>
          <w:rStyle w:val="EmphasizeText"/>
        </w:rPr>
        <w:t>Sale</w:t>
      </w:r>
      <w:r w:rsidR="00CB26DA">
        <w:rPr>
          <w:lang w:bidi="en-US"/>
        </w:rPr>
        <w:t xml:space="preserve"> table </w:t>
      </w:r>
      <w:r w:rsidR="00CB26DA" w:rsidRPr="00CB26DA">
        <w:rPr>
          <w:rStyle w:val="EmphasizeText"/>
        </w:rPr>
        <w:t>Profit Amount</w:t>
      </w:r>
      <w:r w:rsidR="00CB26DA">
        <w:rPr>
          <w:lang w:bidi="en-US"/>
        </w:rPr>
        <w:t xml:space="preserve"> column by the same expression, but </w:t>
      </w:r>
      <w:r>
        <w:rPr>
          <w:lang w:bidi="en-US"/>
        </w:rPr>
        <w:t xml:space="preserve">by </w:t>
      </w:r>
      <w:r w:rsidR="00CB26DA">
        <w:rPr>
          <w:lang w:bidi="en-US"/>
        </w:rPr>
        <w:t xml:space="preserve">using a different filter context. The denominator removes any filters applied to the </w:t>
      </w:r>
      <w:r w:rsidR="00CB26DA" w:rsidRPr="00CB26DA">
        <w:rPr>
          <w:rStyle w:val="EmphasizeText"/>
        </w:rPr>
        <w:t>Geography</w:t>
      </w:r>
      <w:r w:rsidR="00CB26DA">
        <w:rPr>
          <w:lang w:bidi="en-US"/>
        </w:rPr>
        <w:t xml:space="preserve"> table.</w:t>
      </w:r>
    </w:p>
    <w:p w14:paraId="5E282779" w14:textId="005FCFBE" w:rsidR="00CB26DA" w:rsidRDefault="00CB26DA" w:rsidP="00CB26DA">
      <w:pPr>
        <w:pStyle w:val="Step"/>
        <w:rPr>
          <w:lang w:bidi="en-US"/>
        </w:rPr>
      </w:pPr>
      <w:r>
        <w:rPr>
          <w:lang w:bidi="en-US"/>
        </w:rPr>
        <w:t xml:space="preserve">Format the </w:t>
      </w:r>
      <w:r w:rsidRPr="00CB26DA">
        <w:rPr>
          <w:rStyle w:val="EmphasizeText"/>
          <w:lang w:bidi="en-US"/>
        </w:rPr>
        <w:t>Profit</w:t>
      </w:r>
      <w:r w:rsidRPr="00CB26DA">
        <w:rPr>
          <w:rStyle w:val="EmphasizeText"/>
        </w:rPr>
        <w:t> </w:t>
      </w:r>
      <w:r w:rsidRPr="00CB26DA">
        <w:rPr>
          <w:rStyle w:val="EmphasizeText"/>
          <w:lang w:bidi="en-US"/>
        </w:rPr>
        <w:t>%</w:t>
      </w:r>
      <w:r w:rsidRPr="00CB26DA">
        <w:rPr>
          <w:rStyle w:val="EmphasizeText"/>
        </w:rPr>
        <w:t> </w:t>
      </w:r>
      <w:r w:rsidRPr="00CB26DA">
        <w:rPr>
          <w:rStyle w:val="EmphasizeText"/>
          <w:lang w:bidi="en-US"/>
        </w:rPr>
        <w:t>All</w:t>
      </w:r>
      <w:r w:rsidRPr="00CB26DA">
        <w:rPr>
          <w:rStyle w:val="EmphasizeText"/>
        </w:rPr>
        <w:t> </w:t>
      </w:r>
      <w:r w:rsidRPr="00CB26DA">
        <w:rPr>
          <w:rStyle w:val="EmphasizeText"/>
          <w:lang w:bidi="en-US"/>
        </w:rPr>
        <w:t>Geography</w:t>
      </w:r>
      <w:r>
        <w:rPr>
          <w:lang w:bidi="en-US"/>
        </w:rPr>
        <w:t xml:space="preserve"> measure as a percentage.</w:t>
      </w:r>
    </w:p>
    <w:p w14:paraId="45CCB1A1" w14:textId="6AFCF569" w:rsidR="00CB26DA" w:rsidRDefault="00CB26DA" w:rsidP="00CB26DA">
      <w:pPr>
        <w:pStyle w:val="StepImage"/>
        <w:rPr>
          <w:lang w:bidi="en-US"/>
        </w:rPr>
      </w:pPr>
      <w:r>
        <w:rPr>
          <w:noProof/>
        </w:rPr>
        <w:drawing>
          <wp:inline distT="0" distB="0" distL="0" distR="0" wp14:anchorId="366462DA" wp14:editId="5EC71CD9">
            <wp:extent cx="2190476" cy="885714"/>
            <wp:effectExtent l="0" t="0" r="635" b="0"/>
            <wp:docPr id="5664" name="Picture 56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0476" cy="885714"/>
                    </a:xfrm>
                    <a:prstGeom prst="rect">
                      <a:avLst/>
                    </a:prstGeom>
                  </pic:spPr>
                </pic:pic>
              </a:graphicData>
            </a:graphic>
          </wp:inline>
        </w:drawing>
      </w:r>
    </w:p>
    <w:p w14:paraId="055FA4C6" w14:textId="4B7CB94E" w:rsidR="00CB26DA" w:rsidRDefault="00586EA4" w:rsidP="00CB26DA">
      <w:pPr>
        <w:pStyle w:val="Step"/>
        <w:rPr>
          <w:lang w:bidi="en-US"/>
        </w:rPr>
      </w:pPr>
      <w:r>
        <w:rPr>
          <w:lang w:bidi="en-US"/>
        </w:rPr>
        <w:t xml:space="preserve">Save the Power BI Desktop </w:t>
      </w:r>
      <w:r w:rsidR="0086740B">
        <w:rPr>
          <w:lang w:bidi="en-US"/>
        </w:rPr>
        <w:t>solution</w:t>
      </w:r>
      <w:r>
        <w:rPr>
          <w:lang w:bidi="en-US"/>
        </w:rPr>
        <w:t>.</w:t>
      </w:r>
    </w:p>
    <w:p w14:paraId="73432109" w14:textId="23D7D19E" w:rsidR="00586EA4" w:rsidRDefault="007C4ACF" w:rsidP="00586EA4">
      <w:pPr>
        <w:pStyle w:val="StepCommentary"/>
        <w:rPr>
          <w:lang w:bidi="en-US"/>
        </w:rPr>
      </w:pPr>
      <w:r>
        <w:rPr>
          <w:lang w:bidi="en-US"/>
        </w:rPr>
        <w:t>A</w:t>
      </w:r>
      <w:r w:rsidR="00586EA4">
        <w:rPr>
          <w:lang w:bidi="en-US"/>
        </w:rPr>
        <w:t>ll model configurations have</w:t>
      </w:r>
      <w:r>
        <w:rPr>
          <w:lang w:bidi="en-US"/>
        </w:rPr>
        <w:t xml:space="preserve"> now</w:t>
      </w:r>
      <w:r w:rsidR="00586EA4">
        <w:rPr>
          <w:lang w:bidi="en-US"/>
        </w:rPr>
        <w:t xml:space="preserve"> been made</w:t>
      </w:r>
      <w:r>
        <w:rPr>
          <w:lang w:bidi="en-US"/>
        </w:rPr>
        <w:t>. In the next exercise</w:t>
      </w:r>
      <w:r w:rsidR="00586EA4">
        <w:rPr>
          <w:lang w:bidi="en-US"/>
        </w:rPr>
        <w:t xml:space="preserve">, you’ll create a test report and </w:t>
      </w:r>
      <w:r>
        <w:rPr>
          <w:lang w:bidi="en-US"/>
        </w:rPr>
        <w:t>measure</w:t>
      </w:r>
      <w:r w:rsidR="00586EA4">
        <w:rPr>
          <w:lang w:bidi="en-US"/>
        </w:rPr>
        <w:t xml:space="preserve"> query performance.</w:t>
      </w:r>
    </w:p>
    <w:p w14:paraId="24028F85" w14:textId="00D5085A" w:rsidR="003564E5" w:rsidRDefault="00F53E1E" w:rsidP="003564E5">
      <w:pPr>
        <w:pStyle w:val="Heading2"/>
      </w:pPr>
      <w:r>
        <w:lastRenderedPageBreak/>
        <w:t xml:space="preserve">Section </w:t>
      </w:r>
      <w:r w:rsidR="003564E5">
        <w:t>3: Test the Model</w:t>
      </w:r>
    </w:p>
    <w:p w14:paraId="114894B8" w14:textId="07AE14BA" w:rsidR="003564E5" w:rsidRDefault="003564E5" w:rsidP="003564E5">
      <w:r w:rsidRPr="007169B5">
        <w:t xml:space="preserve">In this </w:t>
      </w:r>
      <w:r w:rsidR="00F53E1E">
        <w:t>section</w:t>
      </w:r>
      <w:r w:rsidRPr="007169B5">
        <w:t xml:space="preserve">, you will </w:t>
      </w:r>
      <w:r w:rsidR="00D81BAE">
        <w:t>create a test report. You will then use Performance Analyzer to measure query performance.</w:t>
      </w:r>
    </w:p>
    <w:p w14:paraId="287E218D" w14:textId="32CEDAA4" w:rsidR="003564E5" w:rsidRPr="004C258B" w:rsidRDefault="003564E5" w:rsidP="003564E5">
      <w:pPr>
        <w:pStyle w:val="Heading3"/>
      </w:pPr>
      <w:r>
        <w:t>Task 1: Create a Test Report</w:t>
      </w:r>
    </w:p>
    <w:p w14:paraId="09D9D560" w14:textId="4F38E35D" w:rsidR="003564E5" w:rsidRDefault="003564E5" w:rsidP="003564E5">
      <w:r w:rsidRPr="00F15EC2">
        <w:t xml:space="preserve">In this task, you will </w:t>
      </w:r>
      <w:r w:rsidR="001B08DA">
        <w:t>design a simple report to test query performance.</w:t>
      </w:r>
    </w:p>
    <w:p w14:paraId="04DB6B5E" w14:textId="14917BB0" w:rsidR="003564E5" w:rsidRDefault="003564E5" w:rsidP="007A67C2">
      <w:pPr>
        <w:pStyle w:val="Step"/>
        <w:numPr>
          <w:ilvl w:val="0"/>
          <w:numId w:val="24"/>
        </w:numPr>
      </w:pPr>
      <w:r>
        <w:t xml:space="preserve">In Power BI Desktop, in </w:t>
      </w:r>
      <w:r w:rsidR="001B08DA">
        <w:t xml:space="preserve">Report view, to add a slicer to the report canvas, in the </w:t>
      </w:r>
      <w:r w:rsidR="001B08DA" w:rsidRPr="001B08DA">
        <w:rPr>
          <w:rStyle w:val="EmphasizeText"/>
        </w:rPr>
        <w:t>Visualizations</w:t>
      </w:r>
      <w:r w:rsidR="001B08DA">
        <w:t xml:space="preserve"> pane, click the slicer icon.</w:t>
      </w:r>
    </w:p>
    <w:p w14:paraId="7706AD8D" w14:textId="444C7B7E" w:rsidR="001B08DA" w:rsidRDefault="001B08DA" w:rsidP="001B08DA">
      <w:pPr>
        <w:pStyle w:val="StepImage"/>
      </w:pPr>
      <w:r>
        <w:rPr>
          <w:noProof/>
        </w:rPr>
        <w:drawing>
          <wp:inline distT="0" distB="0" distL="0" distR="0" wp14:anchorId="25B28DF6" wp14:editId="17AA8D72">
            <wp:extent cx="1733333" cy="1866667"/>
            <wp:effectExtent l="0" t="0" r="635" b="635"/>
            <wp:docPr id="5665" name="Picture 56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33333" cy="1866667"/>
                    </a:xfrm>
                    <a:prstGeom prst="rect">
                      <a:avLst/>
                    </a:prstGeom>
                  </pic:spPr>
                </pic:pic>
              </a:graphicData>
            </a:graphic>
          </wp:inline>
        </w:drawing>
      </w:r>
    </w:p>
    <w:p w14:paraId="452A727B" w14:textId="5D2ED80A" w:rsidR="001B08DA" w:rsidRPr="001B08DA" w:rsidRDefault="001B08DA" w:rsidP="001B08DA">
      <w:pPr>
        <w:pStyle w:val="Step"/>
      </w:pPr>
      <w:r>
        <w:t xml:space="preserve">In the </w:t>
      </w:r>
      <w:r w:rsidRPr="001B08DA">
        <w:rPr>
          <w:rStyle w:val="EmphasizeText"/>
        </w:rPr>
        <w:t>Fields</w:t>
      </w:r>
      <w:r>
        <w:t xml:space="preserve"> pane, </w:t>
      </w:r>
      <w:r w:rsidR="00C62931">
        <w:t>from</w:t>
      </w:r>
      <w:r>
        <w:t xml:space="preserve"> the </w:t>
      </w:r>
      <w:r w:rsidRPr="001B08DA">
        <w:rPr>
          <w:rStyle w:val="EmphasizeText"/>
        </w:rPr>
        <w:t>Date</w:t>
      </w:r>
      <w:r>
        <w:t xml:space="preserve"> table, drag the </w:t>
      </w:r>
      <w:r w:rsidRPr="001B08DA">
        <w:rPr>
          <w:rStyle w:val="EmphasizeText"/>
        </w:rPr>
        <w:t>Year</w:t>
      </w:r>
      <w:r>
        <w:t xml:space="preserve"> field (not the year level of the </w:t>
      </w:r>
      <w:r w:rsidRPr="001B08DA">
        <w:rPr>
          <w:rStyle w:val="EmphasizeText"/>
        </w:rPr>
        <w:t>Calendar</w:t>
      </w:r>
      <w:r>
        <w:t xml:space="preserve"> hierarchy)</w:t>
      </w:r>
      <w:r w:rsidR="00C62931">
        <w:t xml:space="preserve"> to the </w:t>
      </w:r>
      <w:r>
        <w:t>slicer.</w:t>
      </w:r>
    </w:p>
    <w:p w14:paraId="5B8C3FFD" w14:textId="60CBC5A7" w:rsidR="001B08DA" w:rsidRDefault="001B08DA" w:rsidP="007A67C2">
      <w:pPr>
        <w:pStyle w:val="Step"/>
        <w:numPr>
          <w:ilvl w:val="0"/>
          <w:numId w:val="24"/>
        </w:numPr>
      </w:pPr>
      <w:r>
        <w:t xml:space="preserve">Filter the slicer by </w:t>
      </w:r>
      <w:r w:rsidRPr="001B08DA">
        <w:rPr>
          <w:rStyle w:val="EmphasizeText"/>
        </w:rPr>
        <w:t>CY2012</w:t>
      </w:r>
      <w:r>
        <w:t>.</w:t>
      </w:r>
    </w:p>
    <w:p w14:paraId="046A87C4" w14:textId="7CBA7135" w:rsidR="001B08DA" w:rsidRDefault="001B08DA" w:rsidP="001B08DA">
      <w:pPr>
        <w:pStyle w:val="StepImage"/>
      </w:pPr>
      <w:r>
        <w:rPr>
          <w:noProof/>
        </w:rPr>
        <w:drawing>
          <wp:inline distT="0" distB="0" distL="0" distR="0" wp14:anchorId="17960A39" wp14:editId="05011560">
            <wp:extent cx="2933333" cy="1552381"/>
            <wp:effectExtent l="0" t="0" r="635" b="0"/>
            <wp:docPr id="5666" name="Picture 56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33333" cy="1552381"/>
                    </a:xfrm>
                    <a:prstGeom prst="rect">
                      <a:avLst/>
                    </a:prstGeom>
                  </pic:spPr>
                </pic:pic>
              </a:graphicData>
            </a:graphic>
          </wp:inline>
        </w:drawing>
      </w:r>
    </w:p>
    <w:p w14:paraId="079E5912" w14:textId="08E9F44E" w:rsidR="001B08DA" w:rsidRDefault="001B08DA" w:rsidP="007A67C2">
      <w:pPr>
        <w:pStyle w:val="Step"/>
        <w:numPr>
          <w:ilvl w:val="0"/>
          <w:numId w:val="24"/>
        </w:numPr>
      </w:pPr>
      <w:r>
        <w:t>To create a new visual, first select a</w:t>
      </w:r>
      <w:r w:rsidR="003208DB">
        <w:t xml:space="preserve">n empty </w:t>
      </w:r>
      <w:r>
        <w:t>area of the report canvas.</w:t>
      </w:r>
    </w:p>
    <w:p w14:paraId="124DFF93" w14:textId="5309EE04" w:rsidR="000764FD" w:rsidRDefault="000764FD" w:rsidP="000764FD">
      <w:pPr>
        <w:pStyle w:val="StepCommentary"/>
      </w:pPr>
      <w:r>
        <w:t>Selecting the report canvas de-selects the slicer visual.</w:t>
      </w:r>
    </w:p>
    <w:p w14:paraId="7BD2D233" w14:textId="77777777" w:rsidR="00C62931" w:rsidRDefault="00C62931">
      <w:pPr>
        <w:spacing w:before="0" w:after="0"/>
      </w:pPr>
      <w:r>
        <w:br w:type="page"/>
      </w:r>
    </w:p>
    <w:p w14:paraId="4B1703D8" w14:textId="6922EC5E" w:rsidR="001B08DA" w:rsidRDefault="001B08DA" w:rsidP="007A67C2">
      <w:pPr>
        <w:pStyle w:val="Step"/>
        <w:numPr>
          <w:ilvl w:val="0"/>
          <w:numId w:val="24"/>
        </w:numPr>
      </w:pPr>
      <w:r>
        <w:lastRenderedPageBreak/>
        <w:t xml:space="preserve">To add a table visual to the report canvas, in the </w:t>
      </w:r>
      <w:r w:rsidRPr="001B08DA">
        <w:rPr>
          <w:rStyle w:val="EmphasizeText"/>
        </w:rPr>
        <w:t>Visualizations</w:t>
      </w:r>
      <w:r>
        <w:t xml:space="preserve"> pane, click the table visual icon.</w:t>
      </w:r>
    </w:p>
    <w:p w14:paraId="76CA8BEB" w14:textId="767A0548" w:rsidR="001B08DA" w:rsidRDefault="001B08DA" w:rsidP="001B08DA">
      <w:pPr>
        <w:pStyle w:val="StepImage"/>
      </w:pPr>
      <w:r>
        <w:rPr>
          <w:noProof/>
        </w:rPr>
        <w:drawing>
          <wp:inline distT="0" distB="0" distL="0" distR="0" wp14:anchorId="42299A76" wp14:editId="159DB7E1">
            <wp:extent cx="1733333" cy="1866667"/>
            <wp:effectExtent l="0" t="0" r="635" b="635"/>
            <wp:docPr id="5667" name="Picture 56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33333" cy="1866667"/>
                    </a:xfrm>
                    <a:prstGeom prst="rect">
                      <a:avLst/>
                    </a:prstGeom>
                  </pic:spPr>
                </pic:pic>
              </a:graphicData>
            </a:graphic>
          </wp:inline>
        </w:drawing>
      </w:r>
    </w:p>
    <w:p w14:paraId="171954C2" w14:textId="5CD4C4DE" w:rsidR="001B08DA" w:rsidRDefault="00C62931" w:rsidP="007A67C2">
      <w:pPr>
        <w:pStyle w:val="Step"/>
        <w:numPr>
          <w:ilvl w:val="0"/>
          <w:numId w:val="24"/>
        </w:numPr>
      </w:pPr>
      <w:r>
        <w:t xml:space="preserve">Position </w:t>
      </w:r>
      <w:r w:rsidR="000764FD">
        <w:t xml:space="preserve">the table visual to the right of the slicer, </w:t>
      </w:r>
      <w:r>
        <w:t xml:space="preserve">and </w:t>
      </w:r>
      <w:r w:rsidR="000764FD">
        <w:t>then re</w:t>
      </w:r>
      <w:r w:rsidR="001B08DA">
        <w:t>size it as large as possible.</w:t>
      </w:r>
    </w:p>
    <w:p w14:paraId="063872CE" w14:textId="77777777" w:rsidR="00C62931" w:rsidRDefault="00C62931" w:rsidP="007A67C2">
      <w:pPr>
        <w:pStyle w:val="Step"/>
        <w:numPr>
          <w:ilvl w:val="0"/>
          <w:numId w:val="24"/>
        </w:numPr>
      </w:pPr>
      <w:r>
        <w:t>Drag and drop the following visuals into the table visual:</w:t>
      </w:r>
    </w:p>
    <w:p w14:paraId="3E990D06" w14:textId="730FBB69" w:rsidR="00C62931" w:rsidRDefault="00C62931" w:rsidP="00C62931">
      <w:pPr>
        <w:pStyle w:val="StepBullet"/>
      </w:pPr>
      <w:r>
        <w:rPr>
          <w:rStyle w:val="EmphasizeText"/>
        </w:rPr>
        <w:t>Date</w:t>
      </w:r>
      <w:r>
        <w:t xml:space="preserve"> table </w:t>
      </w:r>
      <w:r>
        <w:rPr>
          <w:rStyle w:val="EmphasizeText"/>
        </w:rPr>
        <w:t>Month</w:t>
      </w:r>
      <w:r>
        <w:t xml:space="preserve"> field (not the </w:t>
      </w:r>
      <w:r>
        <w:rPr>
          <w:rStyle w:val="EmphasizeText"/>
        </w:rPr>
        <w:t>Month</w:t>
      </w:r>
      <w:r>
        <w:t xml:space="preserve"> hierarchy level)</w:t>
      </w:r>
    </w:p>
    <w:p w14:paraId="10956C45" w14:textId="77777777" w:rsidR="00C62931" w:rsidRDefault="00C62931" w:rsidP="00C62931">
      <w:pPr>
        <w:pStyle w:val="StepBullet"/>
      </w:pPr>
      <w:r w:rsidRPr="001B08DA">
        <w:rPr>
          <w:rStyle w:val="EmphasizeText"/>
        </w:rPr>
        <w:t>Sale</w:t>
      </w:r>
      <w:r>
        <w:t xml:space="preserve"> table </w:t>
      </w:r>
      <w:r w:rsidRPr="001B08DA">
        <w:rPr>
          <w:rStyle w:val="EmphasizeText"/>
        </w:rPr>
        <w:t>Profit Amount</w:t>
      </w:r>
      <w:r>
        <w:t xml:space="preserve"> field</w:t>
      </w:r>
    </w:p>
    <w:p w14:paraId="4F675288" w14:textId="6D9A409A" w:rsidR="00C62931" w:rsidRDefault="00C62931" w:rsidP="00C62931">
      <w:pPr>
        <w:pStyle w:val="StepBullet"/>
      </w:pPr>
      <w:r w:rsidRPr="001B08DA">
        <w:rPr>
          <w:rStyle w:val="EmphasizeText"/>
        </w:rPr>
        <w:t>Sale</w:t>
      </w:r>
      <w:r>
        <w:t xml:space="preserve"> table </w:t>
      </w:r>
      <w:r w:rsidRPr="001B08DA">
        <w:rPr>
          <w:rStyle w:val="EmphasizeText"/>
        </w:rPr>
        <w:t>Profit</w:t>
      </w:r>
      <w:r>
        <w:rPr>
          <w:rStyle w:val="EmphasizeText"/>
        </w:rPr>
        <w:t> YTD</w:t>
      </w:r>
      <w:r>
        <w:t xml:space="preserve"> field</w:t>
      </w:r>
    </w:p>
    <w:p w14:paraId="51AD490F" w14:textId="1EDC8781" w:rsidR="0002277D" w:rsidRDefault="00022285" w:rsidP="0002277D">
      <w:pPr>
        <w:pStyle w:val="StepImage"/>
      </w:pPr>
      <w:r>
        <w:rPr>
          <w:noProof/>
        </w:rPr>
        <w:drawing>
          <wp:inline distT="0" distB="0" distL="0" distR="0" wp14:anchorId="0D472879" wp14:editId="5EA3E876">
            <wp:extent cx="3809524" cy="2990476"/>
            <wp:effectExtent l="0" t="0" r="635" b="635"/>
            <wp:docPr id="5718" name="Picture 57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09524" cy="2990476"/>
                    </a:xfrm>
                    <a:prstGeom prst="rect">
                      <a:avLst/>
                    </a:prstGeom>
                  </pic:spPr>
                </pic:pic>
              </a:graphicData>
            </a:graphic>
          </wp:inline>
        </w:drawing>
      </w:r>
    </w:p>
    <w:p w14:paraId="0060375C" w14:textId="3E054726" w:rsidR="00C62931" w:rsidRDefault="00C62931" w:rsidP="00C62931">
      <w:pPr>
        <w:pStyle w:val="StepCommentary"/>
      </w:pPr>
      <w:r>
        <w:t xml:space="preserve">Performance is likely to be slow, </w:t>
      </w:r>
      <w:r w:rsidR="0002277D">
        <w:t>as the model hasn’t yet been optimized.</w:t>
      </w:r>
      <w:r w:rsidR="000764FD">
        <w:t xml:space="preserve"> You’ll be optimizing the model with aggregations in </w:t>
      </w:r>
      <w:r w:rsidR="00F233DB">
        <w:rPr>
          <w:rStyle w:val="EmphasizeText"/>
        </w:rPr>
        <w:t>Exercise 07</w:t>
      </w:r>
      <w:r w:rsidR="000764FD">
        <w:t>.</w:t>
      </w:r>
    </w:p>
    <w:p w14:paraId="456ADE0E" w14:textId="77777777" w:rsidR="00022285" w:rsidRDefault="00022285">
      <w:pPr>
        <w:spacing w:before="0" w:after="0"/>
      </w:pPr>
      <w:r>
        <w:br w:type="page"/>
      </w:r>
    </w:p>
    <w:p w14:paraId="330E8B8E" w14:textId="33F82585" w:rsidR="006807EC" w:rsidRDefault="006807EC" w:rsidP="007A67C2">
      <w:pPr>
        <w:pStyle w:val="Step"/>
        <w:numPr>
          <w:ilvl w:val="0"/>
          <w:numId w:val="24"/>
        </w:numPr>
      </w:pPr>
      <w:r>
        <w:lastRenderedPageBreak/>
        <w:t xml:space="preserve">In the </w:t>
      </w:r>
      <w:r w:rsidRPr="006807EC">
        <w:rPr>
          <w:rStyle w:val="EmphasizeText"/>
        </w:rPr>
        <w:t>Visualizations</w:t>
      </w:r>
      <w:r>
        <w:t xml:space="preserve"> pane, in the </w:t>
      </w:r>
      <w:r w:rsidRPr="006807EC">
        <w:rPr>
          <w:rStyle w:val="EmphasizeText"/>
        </w:rPr>
        <w:t>Values</w:t>
      </w:r>
      <w:r>
        <w:t xml:space="preserve"> well, to remove the fields, click </w:t>
      </w:r>
      <w:r w:rsidRPr="006807EC">
        <w:rPr>
          <w:rStyle w:val="EmphasizeText"/>
        </w:rPr>
        <w:t xml:space="preserve">X </w:t>
      </w:r>
      <w:r>
        <w:t>next to each field.</w:t>
      </w:r>
    </w:p>
    <w:p w14:paraId="51C43077" w14:textId="13121638" w:rsidR="006807EC" w:rsidRDefault="006807EC" w:rsidP="006807EC">
      <w:pPr>
        <w:pStyle w:val="StepImage"/>
      </w:pPr>
      <w:r>
        <w:rPr>
          <w:noProof/>
        </w:rPr>
        <w:drawing>
          <wp:inline distT="0" distB="0" distL="0" distR="0" wp14:anchorId="37EB0C74" wp14:editId="73BF7404">
            <wp:extent cx="1733333" cy="1580952"/>
            <wp:effectExtent l="0" t="0" r="635" b="635"/>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3333" cy="1580952"/>
                    </a:xfrm>
                    <a:prstGeom prst="rect">
                      <a:avLst/>
                    </a:prstGeom>
                  </pic:spPr>
                </pic:pic>
              </a:graphicData>
            </a:graphic>
          </wp:inline>
        </w:drawing>
      </w:r>
    </w:p>
    <w:p w14:paraId="0433998C" w14:textId="6FB77936" w:rsidR="001B08DA" w:rsidRDefault="006807EC" w:rsidP="007A67C2">
      <w:pPr>
        <w:pStyle w:val="Step"/>
        <w:numPr>
          <w:ilvl w:val="0"/>
          <w:numId w:val="24"/>
        </w:numPr>
      </w:pPr>
      <w:r>
        <w:t>D</w:t>
      </w:r>
      <w:r w:rsidR="001B08DA">
        <w:t xml:space="preserve">rag and drop the following </w:t>
      </w:r>
      <w:r>
        <w:t>fields</w:t>
      </w:r>
      <w:r w:rsidR="001B08DA">
        <w:t xml:space="preserve"> into the </w:t>
      </w:r>
      <w:r>
        <w:t xml:space="preserve">table </w:t>
      </w:r>
      <w:r w:rsidR="001B08DA">
        <w:t>visual:</w:t>
      </w:r>
    </w:p>
    <w:p w14:paraId="36AAE472" w14:textId="07C2FC58" w:rsidR="001B08DA" w:rsidRDefault="001B08DA" w:rsidP="001B08DA">
      <w:pPr>
        <w:pStyle w:val="StepBullet"/>
      </w:pPr>
      <w:r w:rsidRPr="001B08DA">
        <w:rPr>
          <w:rStyle w:val="EmphasizeText"/>
        </w:rPr>
        <w:t>Geography</w:t>
      </w:r>
      <w:r>
        <w:t xml:space="preserve"> table </w:t>
      </w:r>
      <w:r w:rsidRPr="001B08DA">
        <w:rPr>
          <w:rStyle w:val="EmphasizeText"/>
        </w:rPr>
        <w:t>State-Province</w:t>
      </w:r>
      <w:r>
        <w:t xml:space="preserve"> field (</w:t>
      </w:r>
      <w:r w:rsidR="007051A6">
        <w:t xml:space="preserve">it is second from the bottom—do </w:t>
      </w:r>
      <w:r>
        <w:t xml:space="preserve">not </w:t>
      </w:r>
      <w:r w:rsidR="007051A6">
        <w:t>use the</w:t>
      </w:r>
      <w:r>
        <w:t xml:space="preserve"> </w:t>
      </w:r>
      <w:r w:rsidRPr="001B08DA">
        <w:rPr>
          <w:rStyle w:val="EmphasizeText"/>
        </w:rPr>
        <w:t>State-Province</w:t>
      </w:r>
      <w:r>
        <w:t xml:space="preserve"> hierarchy level)</w:t>
      </w:r>
    </w:p>
    <w:p w14:paraId="73EB20D9" w14:textId="257270AC" w:rsidR="001B08DA" w:rsidRDefault="001B08DA" w:rsidP="001B08DA">
      <w:pPr>
        <w:pStyle w:val="StepBullet"/>
      </w:pPr>
      <w:r w:rsidRPr="001B08DA">
        <w:rPr>
          <w:rStyle w:val="EmphasizeText"/>
        </w:rPr>
        <w:t>Sale</w:t>
      </w:r>
      <w:r>
        <w:t xml:space="preserve"> table </w:t>
      </w:r>
      <w:r w:rsidRPr="001B08DA">
        <w:rPr>
          <w:rStyle w:val="EmphasizeText"/>
        </w:rPr>
        <w:t>Profit Amount</w:t>
      </w:r>
      <w:r>
        <w:t xml:space="preserve"> field</w:t>
      </w:r>
    </w:p>
    <w:p w14:paraId="377217FA" w14:textId="7D840AFC" w:rsidR="001B08DA" w:rsidRDefault="001B08DA" w:rsidP="001B08DA">
      <w:pPr>
        <w:pStyle w:val="StepBullet"/>
      </w:pPr>
      <w:r w:rsidRPr="001B08DA">
        <w:rPr>
          <w:rStyle w:val="EmphasizeText"/>
        </w:rPr>
        <w:t>Sale</w:t>
      </w:r>
      <w:r>
        <w:t xml:space="preserve"> table </w:t>
      </w:r>
      <w:r w:rsidRPr="001B08DA">
        <w:rPr>
          <w:rStyle w:val="EmphasizeText"/>
        </w:rPr>
        <w:t>Profit % Total Geography</w:t>
      </w:r>
      <w:r>
        <w:t xml:space="preserve"> field</w:t>
      </w:r>
    </w:p>
    <w:p w14:paraId="4DA661B4" w14:textId="7A1117DB" w:rsidR="001B08DA" w:rsidRDefault="001B08DA" w:rsidP="001B08DA">
      <w:pPr>
        <w:pStyle w:val="StepImage"/>
      </w:pPr>
      <w:r>
        <w:rPr>
          <w:noProof/>
        </w:rPr>
        <w:drawing>
          <wp:inline distT="0" distB="0" distL="0" distR="0" wp14:anchorId="354ADB33" wp14:editId="5119D9C6">
            <wp:extent cx="4419048" cy="1704762"/>
            <wp:effectExtent l="0" t="0" r="635" b="0"/>
            <wp:docPr id="5668" name="Picture 56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9048" cy="1704762"/>
                    </a:xfrm>
                    <a:prstGeom prst="rect">
                      <a:avLst/>
                    </a:prstGeom>
                  </pic:spPr>
                </pic:pic>
              </a:graphicData>
            </a:graphic>
          </wp:inline>
        </w:drawing>
      </w:r>
    </w:p>
    <w:p w14:paraId="5B5E19F5" w14:textId="77777777" w:rsidR="007051A6" w:rsidRDefault="007051A6">
      <w:pPr>
        <w:spacing w:before="0" w:after="0"/>
        <w:rPr>
          <w:rFonts w:eastAsiaTheme="majorEastAsia" w:cstheme="majorBidi"/>
          <w:b/>
          <w:sz w:val="28"/>
          <w:szCs w:val="20"/>
        </w:rPr>
      </w:pPr>
      <w:r>
        <w:br w:type="page"/>
      </w:r>
    </w:p>
    <w:p w14:paraId="57149D95" w14:textId="5E576F85" w:rsidR="001B08DA" w:rsidRPr="004C258B" w:rsidRDefault="001B08DA" w:rsidP="001B08DA">
      <w:pPr>
        <w:pStyle w:val="Heading3"/>
      </w:pPr>
      <w:r>
        <w:lastRenderedPageBreak/>
        <w:t>Task 2: Measure Query Performance</w:t>
      </w:r>
    </w:p>
    <w:p w14:paraId="4CEE450E" w14:textId="082AF90B" w:rsidR="001B08DA" w:rsidRDefault="001B08DA" w:rsidP="001B08DA">
      <w:r w:rsidRPr="00F15EC2">
        <w:t xml:space="preserve">In this task, you will </w:t>
      </w:r>
      <w:r>
        <w:t>use Performance Analyzer to measure query performance.</w:t>
      </w:r>
    </w:p>
    <w:p w14:paraId="7CCD1AB3" w14:textId="761532CB" w:rsidR="001B08DA" w:rsidRDefault="001B08DA" w:rsidP="007A67C2">
      <w:pPr>
        <w:pStyle w:val="Step"/>
        <w:numPr>
          <w:ilvl w:val="0"/>
          <w:numId w:val="25"/>
        </w:numPr>
      </w:pPr>
      <w:r>
        <w:t xml:space="preserve">On the </w:t>
      </w:r>
      <w:r w:rsidRPr="001B08DA">
        <w:rPr>
          <w:rStyle w:val="EmphasizeText"/>
        </w:rPr>
        <w:t>View</w:t>
      </w:r>
      <w:r>
        <w:t xml:space="preserve"> ribbon tab, from inside </w:t>
      </w:r>
      <w:r w:rsidRPr="001B08DA">
        <w:rPr>
          <w:rStyle w:val="EmphasizeText"/>
        </w:rPr>
        <w:t>Show Panes</w:t>
      </w:r>
      <w:r>
        <w:t xml:space="preserve"> group, select </w:t>
      </w:r>
      <w:r w:rsidRPr="001B08DA">
        <w:rPr>
          <w:rStyle w:val="EmphasizeText"/>
        </w:rPr>
        <w:t>Performance Analyzer</w:t>
      </w:r>
      <w:r>
        <w:t>.</w:t>
      </w:r>
    </w:p>
    <w:p w14:paraId="264A98DF" w14:textId="425AD8B5" w:rsidR="001B08DA" w:rsidRDefault="001B08DA" w:rsidP="001B08DA">
      <w:pPr>
        <w:pStyle w:val="StepImage"/>
      </w:pPr>
      <w:r>
        <w:rPr>
          <w:noProof/>
        </w:rPr>
        <w:drawing>
          <wp:inline distT="0" distB="0" distL="0" distR="0" wp14:anchorId="3A7FE01A" wp14:editId="67C451C6">
            <wp:extent cx="3942857" cy="885714"/>
            <wp:effectExtent l="0" t="0" r="635" b="0"/>
            <wp:docPr id="5669" name="Picture 56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2857" cy="885714"/>
                    </a:xfrm>
                    <a:prstGeom prst="rect">
                      <a:avLst/>
                    </a:prstGeom>
                  </pic:spPr>
                </pic:pic>
              </a:graphicData>
            </a:graphic>
          </wp:inline>
        </w:drawing>
      </w:r>
    </w:p>
    <w:p w14:paraId="323878DD" w14:textId="421AA905" w:rsidR="001B08DA" w:rsidRDefault="001B08DA" w:rsidP="001B08DA">
      <w:pPr>
        <w:pStyle w:val="Step"/>
      </w:pPr>
      <w:r>
        <w:t xml:space="preserve">In the </w:t>
      </w:r>
      <w:r w:rsidRPr="001B08DA">
        <w:rPr>
          <w:rStyle w:val="EmphasizeText"/>
        </w:rPr>
        <w:t>Performance Analyzer</w:t>
      </w:r>
      <w:r>
        <w:t xml:space="preserve"> pane, click </w:t>
      </w:r>
      <w:r w:rsidRPr="001B08DA">
        <w:rPr>
          <w:rStyle w:val="EmphasizeText"/>
        </w:rPr>
        <w:t>Start Recording</w:t>
      </w:r>
      <w:r>
        <w:t>.</w:t>
      </w:r>
    </w:p>
    <w:p w14:paraId="13D2FBA9" w14:textId="3335C908" w:rsidR="001B08DA" w:rsidRDefault="001B08DA" w:rsidP="001B08DA">
      <w:pPr>
        <w:pStyle w:val="StepImage"/>
      </w:pPr>
      <w:r>
        <w:rPr>
          <w:noProof/>
        </w:rPr>
        <w:drawing>
          <wp:inline distT="0" distB="0" distL="0" distR="0" wp14:anchorId="603879B0" wp14:editId="718218C1">
            <wp:extent cx="4009524" cy="1485714"/>
            <wp:effectExtent l="0" t="0" r="0" b="635"/>
            <wp:docPr id="5670" name="Picture 56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9524" cy="1485714"/>
                    </a:xfrm>
                    <a:prstGeom prst="rect">
                      <a:avLst/>
                    </a:prstGeom>
                  </pic:spPr>
                </pic:pic>
              </a:graphicData>
            </a:graphic>
          </wp:inline>
        </w:drawing>
      </w:r>
    </w:p>
    <w:p w14:paraId="316E0023" w14:textId="11AC4D0B" w:rsidR="007051A6" w:rsidRPr="007051A6" w:rsidRDefault="007051A6" w:rsidP="007051A6">
      <w:pPr>
        <w:pStyle w:val="StepCommentary"/>
      </w:pPr>
      <w:r>
        <w:t>When recording, Performance Analyzer captures statistics when visual query data.</w:t>
      </w:r>
    </w:p>
    <w:p w14:paraId="0A4854D6" w14:textId="2FD59781" w:rsidR="007C4ACF" w:rsidRDefault="007C4ACF" w:rsidP="007C4ACF">
      <w:pPr>
        <w:pStyle w:val="Step"/>
      </w:pPr>
      <w:r>
        <w:t xml:space="preserve">In the </w:t>
      </w:r>
      <w:r w:rsidRPr="001B08DA">
        <w:rPr>
          <w:rStyle w:val="EmphasizeText"/>
        </w:rPr>
        <w:t>Performance Analyzer</w:t>
      </w:r>
      <w:r>
        <w:t xml:space="preserve"> pane, click </w:t>
      </w:r>
      <w:r>
        <w:rPr>
          <w:rStyle w:val="EmphasizeText"/>
        </w:rPr>
        <w:t>Refresh</w:t>
      </w:r>
      <w:r w:rsidRPr="001B08DA">
        <w:rPr>
          <w:rStyle w:val="EmphasizeText"/>
        </w:rPr>
        <w:t> </w:t>
      </w:r>
      <w:r>
        <w:rPr>
          <w:rStyle w:val="EmphasizeText"/>
        </w:rPr>
        <w:t>Visuals</w:t>
      </w:r>
      <w:r>
        <w:t>.</w:t>
      </w:r>
    </w:p>
    <w:p w14:paraId="2A84FFF9" w14:textId="673084ED" w:rsidR="001B08DA" w:rsidRDefault="007C4ACF" w:rsidP="007C4ACF">
      <w:pPr>
        <w:pStyle w:val="StepImage"/>
      </w:pPr>
      <w:r>
        <w:rPr>
          <w:noProof/>
        </w:rPr>
        <w:drawing>
          <wp:inline distT="0" distB="0" distL="0" distR="0" wp14:anchorId="5D45CD8E" wp14:editId="26FC9FAC">
            <wp:extent cx="4019048" cy="1847619"/>
            <wp:effectExtent l="0" t="0" r="635" b="635"/>
            <wp:docPr id="5671" name="Picture 56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9048" cy="1847619"/>
                    </a:xfrm>
                    <a:prstGeom prst="rect">
                      <a:avLst/>
                    </a:prstGeom>
                  </pic:spPr>
                </pic:pic>
              </a:graphicData>
            </a:graphic>
          </wp:inline>
        </w:drawing>
      </w:r>
    </w:p>
    <w:p w14:paraId="4B6861D2" w14:textId="65C8B11E" w:rsidR="007C4ACF" w:rsidRDefault="007C4ACF" w:rsidP="007C4ACF">
      <w:pPr>
        <w:pStyle w:val="Step"/>
      </w:pPr>
      <w:r>
        <w:t>In the list, notice the duration statistics, which are recorded in milliseconds.</w:t>
      </w:r>
    </w:p>
    <w:p w14:paraId="5F3FB95E" w14:textId="3C5DE79B" w:rsidR="007C4ACF" w:rsidRDefault="007C4ACF" w:rsidP="007C4ACF">
      <w:pPr>
        <w:pStyle w:val="Step"/>
      </w:pPr>
      <w:r>
        <w:t xml:space="preserve">Expand the </w:t>
      </w:r>
      <w:r w:rsidRPr="007C4ACF">
        <w:rPr>
          <w:rStyle w:val="EmphasizeText"/>
        </w:rPr>
        <w:t>Table</w:t>
      </w:r>
      <w:r>
        <w:t xml:space="preserve"> </w:t>
      </w:r>
      <w:r w:rsidR="008138ED">
        <w:t>node</w:t>
      </w:r>
      <w:r>
        <w:t>.</w:t>
      </w:r>
    </w:p>
    <w:p w14:paraId="2DB41608" w14:textId="275219C2" w:rsidR="007C4ACF" w:rsidRDefault="007C4ACF" w:rsidP="007C4ACF">
      <w:pPr>
        <w:pStyle w:val="Step"/>
      </w:pPr>
      <w:r>
        <w:t xml:space="preserve">Notice that it is possible to determine the duration of the DirectQuery process, and that </w:t>
      </w:r>
      <w:r w:rsidR="00935C5B">
        <w:t xml:space="preserve">presently </w:t>
      </w:r>
      <w:r>
        <w:t xml:space="preserve">it is </w:t>
      </w:r>
      <w:r w:rsidR="007051A6">
        <w:t>several</w:t>
      </w:r>
      <w:r>
        <w:t xml:space="preserve"> seconds.</w:t>
      </w:r>
    </w:p>
    <w:p w14:paraId="13D4EB77" w14:textId="0FF620B8" w:rsidR="007C4ACF" w:rsidRDefault="007C4ACF" w:rsidP="007C4ACF">
      <w:pPr>
        <w:pStyle w:val="StepCommentary"/>
      </w:pPr>
      <w:r>
        <w:t xml:space="preserve">Report users </w:t>
      </w:r>
      <w:r w:rsidR="00935C5B">
        <w:t>demand</w:t>
      </w:r>
      <w:r>
        <w:t xml:space="preserve"> fast responses. </w:t>
      </w:r>
      <w:r w:rsidR="00935C5B">
        <w:t>Usually, they’re very happy when visuals refresh in</w:t>
      </w:r>
      <w:r>
        <w:t xml:space="preserve"> less than </w:t>
      </w:r>
      <w:r w:rsidR="00935C5B">
        <w:t>one</w:t>
      </w:r>
      <w:r>
        <w:t xml:space="preserve"> second, but </w:t>
      </w:r>
      <w:r w:rsidR="00935C5B">
        <w:t xml:space="preserve">are still happy when it takes </w:t>
      </w:r>
      <w:r>
        <w:t>no more than</w:t>
      </w:r>
      <w:r w:rsidR="007051A6">
        <w:t xml:space="preserve"> about</w:t>
      </w:r>
      <w:r>
        <w:t xml:space="preserve"> five seconds.</w:t>
      </w:r>
    </w:p>
    <w:p w14:paraId="1128C786" w14:textId="77777777" w:rsidR="007051A6" w:rsidRDefault="007051A6">
      <w:pPr>
        <w:spacing w:before="0" w:after="0"/>
      </w:pPr>
      <w:r>
        <w:br w:type="page"/>
      </w:r>
    </w:p>
    <w:p w14:paraId="502869DB" w14:textId="7051E771" w:rsidR="007C4ACF" w:rsidRDefault="007C4ACF" w:rsidP="007C4ACF">
      <w:pPr>
        <w:pStyle w:val="Step"/>
      </w:pPr>
      <w:r>
        <w:lastRenderedPageBreak/>
        <w:t xml:space="preserve">To copy the SQL query to the clipboard, click the </w:t>
      </w:r>
      <w:r w:rsidRPr="007C4ACF">
        <w:rPr>
          <w:rStyle w:val="EmphasizeText"/>
        </w:rPr>
        <w:t>Copy Query</w:t>
      </w:r>
      <w:r>
        <w:t>.</w:t>
      </w:r>
    </w:p>
    <w:p w14:paraId="1A2CFAD1" w14:textId="22F215B6" w:rsidR="007C4ACF" w:rsidRDefault="007C4ACF" w:rsidP="007C4ACF">
      <w:pPr>
        <w:pStyle w:val="StepImage"/>
      </w:pPr>
      <w:r>
        <w:rPr>
          <w:noProof/>
        </w:rPr>
        <w:drawing>
          <wp:inline distT="0" distB="0" distL="0" distR="0" wp14:anchorId="210B6245" wp14:editId="44865131">
            <wp:extent cx="3847619" cy="1942857"/>
            <wp:effectExtent l="0" t="0" r="635" b="635"/>
            <wp:docPr id="5672" name="Picture 56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7619" cy="1942857"/>
                    </a:xfrm>
                    <a:prstGeom prst="rect">
                      <a:avLst/>
                    </a:prstGeom>
                  </pic:spPr>
                </pic:pic>
              </a:graphicData>
            </a:graphic>
          </wp:inline>
        </w:drawing>
      </w:r>
    </w:p>
    <w:p w14:paraId="3C379A25" w14:textId="2A675F0A" w:rsidR="007C4ACF" w:rsidRDefault="007C4ACF" w:rsidP="007C4ACF">
      <w:pPr>
        <w:pStyle w:val="Step"/>
      </w:pPr>
      <w:r>
        <w:t>Open a text editor, like Notepad, and paste in the query.</w:t>
      </w:r>
    </w:p>
    <w:p w14:paraId="5AB5DB32" w14:textId="7F15FAE0" w:rsidR="007C4ACF" w:rsidRDefault="007C4ACF" w:rsidP="007C4ACF">
      <w:pPr>
        <w:pStyle w:val="Step"/>
      </w:pPr>
      <w:r>
        <w:t>Review the query.</w:t>
      </w:r>
    </w:p>
    <w:p w14:paraId="0946521F" w14:textId="7D12473E" w:rsidR="007C4ACF" w:rsidRDefault="007C4ACF" w:rsidP="007C4ACF">
      <w:pPr>
        <w:pStyle w:val="StepCommentary"/>
      </w:pPr>
      <w:r>
        <w:t>The query</w:t>
      </w:r>
      <w:r w:rsidR="00935C5B">
        <w:t xml:space="preserve"> statement</w:t>
      </w:r>
      <w:r>
        <w:t xml:space="preserve"> provides you </w:t>
      </w:r>
      <w:r w:rsidR="00935C5B">
        <w:t>with</w:t>
      </w:r>
      <w:r>
        <w:t xml:space="preserve"> insight into how Power BI queries </w:t>
      </w:r>
      <w:r w:rsidR="007051A6">
        <w:t>Azure Synapse Analytics</w:t>
      </w:r>
      <w:r>
        <w:t xml:space="preserve">. It </w:t>
      </w:r>
      <w:r w:rsidR="00935C5B">
        <w:t>can</w:t>
      </w:r>
      <w:r>
        <w:t xml:space="preserve"> lead to you to apply </w:t>
      </w:r>
      <w:r w:rsidR="007051A6">
        <w:t xml:space="preserve">specific </w:t>
      </w:r>
      <w:r>
        <w:t>optimizations</w:t>
      </w:r>
      <w:r w:rsidR="00935C5B">
        <w:t xml:space="preserve"> in the data source</w:t>
      </w:r>
      <w:r>
        <w:t>, like indexes</w:t>
      </w:r>
      <w:r w:rsidR="007051A6">
        <w:t xml:space="preserve"> or materialized views</w:t>
      </w:r>
      <w:r>
        <w:t>, to improve query performance.</w:t>
      </w:r>
    </w:p>
    <w:p w14:paraId="4BB077C8" w14:textId="51CFAB02" w:rsidR="007C4ACF" w:rsidRDefault="007C4ACF" w:rsidP="007C4ACF">
      <w:pPr>
        <w:pStyle w:val="Step"/>
      </w:pPr>
      <w:r>
        <w:t>Close the text editor, without saving changes.</w:t>
      </w:r>
    </w:p>
    <w:p w14:paraId="3D2FCED5" w14:textId="7D56C0EB" w:rsidR="007C4ACF" w:rsidRDefault="007C4ACF" w:rsidP="007C4ACF">
      <w:pPr>
        <w:pStyle w:val="Step"/>
      </w:pPr>
      <w:r>
        <w:t xml:space="preserve">In the </w:t>
      </w:r>
      <w:r w:rsidRPr="001B08DA">
        <w:rPr>
          <w:rStyle w:val="EmphasizeText"/>
        </w:rPr>
        <w:t>Performance Analyzer</w:t>
      </w:r>
      <w:r>
        <w:t xml:space="preserve"> pane, click </w:t>
      </w:r>
      <w:r>
        <w:rPr>
          <w:rStyle w:val="EmphasizeText"/>
        </w:rPr>
        <w:t>Stop</w:t>
      </w:r>
      <w:r>
        <w:t>.</w:t>
      </w:r>
    </w:p>
    <w:p w14:paraId="26E0457E" w14:textId="49015698" w:rsidR="007C4ACF" w:rsidRDefault="007C4ACF" w:rsidP="007C4ACF">
      <w:pPr>
        <w:pStyle w:val="StepImage"/>
      </w:pPr>
      <w:r>
        <w:rPr>
          <w:noProof/>
        </w:rPr>
        <w:drawing>
          <wp:inline distT="0" distB="0" distL="0" distR="0" wp14:anchorId="69B60BE5" wp14:editId="6FE5981E">
            <wp:extent cx="4019048" cy="1038095"/>
            <wp:effectExtent l="0" t="0" r="635" b="0"/>
            <wp:docPr id="5673" name="Picture 56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048" cy="1038095"/>
                    </a:xfrm>
                    <a:prstGeom prst="rect">
                      <a:avLst/>
                    </a:prstGeom>
                  </pic:spPr>
                </pic:pic>
              </a:graphicData>
            </a:graphic>
          </wp:inline>
        </w:drawing>
      </w:r>
    </w:p>
    <w:p w14:paraId="5363D491" w14:textId="7FDC1D07" w:rsidR="00FE26D9" w:rsidRDefault="00FE26D9" w:rsidP="00FE26D9">
      <w:pPr>
        <w:pStyle w:val="Step"/>
      </w:pPr>
      <w:r>
        <w:t xml:space="preserve">Save the Power BI Desktop </w:t>
      </w:r>
      <w:r w:rsidR="0086740B">
        <w:rPr>
          <w:lang w:bidi="en-US"/>
        </w:rPr>
        <w:t>solution</w:t>
      </w:r>
      <w:r>
        <w:t>.</w:t>
      </w:r>
    </w:p>
    <w:p w14:paraId="3A528543" w14:textId="6EAC7A6E" w:rsidR="0040193D" w:rsidRPr="00FE26D9" w:rsidRDefault="0040193D" w:rsidP="0040193D">
      <w:pPr>
        <w:pStyle w:val="StepCommentary"/>
      </w:pPr>
      <w:r>
        <w:t>The lab is now complete. Leave your Power BI Desktop solution open ready to start the next lab (when instructed to do so).</w:t>
      </w:r>
    </w:p>
    <w:p w14:paraId="138E16EC" w14:textId="397BB681" w:rsidR="007C4ACF" w:rsidRPr="007C4ACF" w:rsidRDefault="007C4ACF" w:rsidP="007C4ACF">
      <w:pPr>
        <w:pStyle w:val="StepCommentary"/>
      </w:pPr>
      <w:r>
        <w:t xml:space="preserve">In </w:t>
      </w:r>
      <w:r w:rsidR="00F233DB">
        <w:rPr>
          <w:rStyle w:val="EmphasizeText"/>
        </w:rPr>
        <w:t>Exercise 07</w:t>
      </w:r>
      <w:r>
        <w:t>, you’ll improve query performance by creating an aggregation table.</w:t>
      </w:r>
    </w:p>
    <w:p w14:paraId="260CDC6D" w14:textId="77777777" w:rsidR="003C369E" w:rsidRDefault="00C24DEE" w:rsidP="002D4F58">
      <w:pPr>
        <w:pStyle w:val="Heading2"/>
      </w:pPr>
      <w:r>
        <w:lastRenderedPageBreak/>
        <w:t>Summary</w:t>
      </w:r>
    </w:p>
    <w:p w14:paraId="159192AB" w14:textId="798B07F3" w:rsidR="00EC617F" w:rsidRDefault="00DE0472" w:rsidP="000876AA">
      <w:r>
        <w:t xml:space="preserve">In this </w:t>
      </w:r>
      <w:r w:rsidR="00F53E1E">
        <w:t>exercise</w:t>
      </w:r>
      <w:r>
        <w:t xml:space="preserve">, you used </w:t>
      </w:r>
      <w:r w:rsidRPr="004A0318">
        <w:t xml:space="preserve">Power BI Desktop to develop a data model over your Azure Synapse </w:t>
      </w:r>
      <w:r>
        <w:t xml:space="preserve">Wide World Importers (WWI) </w:t>
      </w:r>
      <w:r w:rsidRPr="004A0318">
        <w:t>data warehouse.</w:t>
      </w:r>
      <w:r>
        <w:t xml:space="preserve"> It</w:t>
      </w:r>
      <w:r w:rsidRPr="004A0318">
        <w:t xml:space="preserve"> comprise</w:t>
      </w:r>
      <w:r>
        <w:t>s</w:t>
      </w:r>
      <w:r w:rsidRPr="004A0318">
        <w:t xml:space="preserve"> </w:t>
      </w:r>
      <w:r w:rsidR="00EC617F">
        <w:t>six</w:t>
      </w:r>
      <w:r w:rsidRPr="004A0318">
        <w:t xml:space="preserve"> tables</w:t>
      </w:r>
      <w:r w:rsidR="00EC617F">
        <w:t>.</w:t>
      </w:r>
    </w:p>
    <w:p w14:paraId="48BB5173" w14:textId="77777777" w:rsidR="001702C2" w:rsidRPr="00B206DE" w:rsidRDefault="00083C49" w:rsidP="002D4F58">
      <w:pPr>
        <w:pStyle w:val="Heading2"/>
      </w:pPr>
      <w:bookmarkStart w:id="10" w:name="_Toc428363866"/>
      <w:bookmarkStart w:id="11" w:name="_Toc428368897"/>
      <w:bookmarkEnd w:id="5"/>
      <w:bookmarkEnd w:id="6"/>
      <w:bookmarkEnd w:id="7"/>
      <w:bookmarkEnd w:id="8"/>
      <w:r>
        <w:lastRenderedPageBreak/>
        <w:t>Terms of U</w:t>
      </w:r>
      <w:r w:rsidR="00B206DE">
        <w:t>se</w:t>
      </w:r>
      <w:bookmarkEnd w:id="10"/>
      <w:bookmarkEnd w:id="11"/>
    </w:p>
    <w:p w14:paraId="55308DB4" w14:textId="7F6545B9" w:rsidR="00DE4F4B" w:rsidRPr="00DA31BC" w:rsidRDefault="00DE4F4B" w:rsidP="00DE4F4B">
      <w:r w:rsidRPr="00DA31BC">
        <w:t xml:space="preserve">© </w:t>
      </w:r>
      <w:r w:rsidR="00BD350A">
        <w:t>2020</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You also give to third parties, without charge, any patent rights needed for their products, technologies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footerReference w:type="default" r:id="rId88"/>
      <w:footerReference w:type="first" r:id="rId89"/>
      <w:pgSz w:w="12240" w:h="15840" w:code="1"/>
      <w:pgMar w:top="680" w:right="1134" w:bottom="680" w:left="1134" w:header="289" w:footer="544" w:gutter="0"/>
      <w:cols w:space="36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11EB3" w16cex:dateUtc="2020-08-14T18:31:00Z"/>
  <w16cex:commentExtensible w16cex:durableId="22E10BF5" w16cex:dateUtc="2020-08-14T17:11:00Z"/>
  <w16cex:commentExtensible w16cex:durableId="22E10EC9" w16cex:dateUtc="2020-08-14T17:23:00Z"/>
  <w16cex:commentExtensible w16cex:durableId="22E1126A" w16cex:dateUtc="2020-08-14T17:3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0134C" w14:textId="77777777" w:rsidR="00E53581" w:rsidRDefault="00E53581" w:rsidP="004A71C7">
      <w:r>
        <w:separator/>
      </w:r>
    </w:p>
    <w:p w14:paraId="62212678" w14:textId="77777777" w:rsidR="00E53581" w:rsidRDefault="00E53581"/>
  </w:endnote>
  <w:endnote w:type="continuationSeparator" w:id="0">
    <w:p w14:paraId="6BFD3D36" w14:textId="77777777" w:rsidR="00E53581" w:rsidRDefault="00E53581" w:rsidP="004A71C7">
      <w:r>
        <w:continuationSeparator/>
      </w:r>
    </w:p>
    <w:p w14:paraId="6D223F52" w14:textId="77777777" w:rsidR="00E53581" w:rsidRDefault="00E535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E1042E81-1377-4025-A90B-718EBF6C29D0}"/>
    <w:embedBold r:id="rId2" w:fontKey="{60169161-2010-42B7-A520-0D3EBF4FBA46}"/>
    <w:embedItalic r:id="rId3" w:fontKey="{F9D58BCA-AA48-4844-BB10-C4D11A202C8C}"/>
    <w:embedBoldItalic r:id="rId4" w:fontKey="{9B053A62-5FAC-4984-9DD4-A4EDAE491E5C}"/>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5" w:fontKey="{70ED3F38-DB34-4D94-8313-C5D8FC840F4D}"/>
    <w:embedBold r:id="rId6" w:fontKey="{FCAEC567-892F-4BBC-A409-46E3BD9F1EC8}"/>
    <w:embedItalic r:id="rId7" w:fontKey="{0C1132FA-BCA9-47EF-872E-70F2EBB2F626}"/>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2D032DE3-58D3-4F8A-9800-5BD8D1B76561}"/>
  </w:font>
  <w:font w:name="Calibri">
    <w:panose1 w:val="020F0502020204030204"/>
    <w:charset w:val="00"/>
    <w:family w:val="swiss"/>
    <w:pitch w:val="variable"/>
    <w:sig w:usb0="E4002EFF" w:usb1="C000247B" w:usb2="00000009" w:usb3="00000000" w:csb0="000001FF" w:csb1="00000000"/>
    <w:embedRegular r:id="rId9" w:fontKey="{53575014-AE40-427E-9B34-222FC15EB63F}"/>
    <w:embedBold r:id="rId10" w:fontKey="{F983D539-5533-4CF2-B242-78A9CB414B9C}"/>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1" w:fontKey="{5381DAB9-0B0E-426E-846C-FD8AC67E516F}"/>
  </w:font>
  <w:font w:name="Cambria">
    <w:panose1 w:val="02040503050406030204"/>
    <w:charset w:val="00"/>
    <w:family w:val="roman"/>
    <w:pitch w:val="variable"/>
    <w:sig w:usb0="E00006FF" w:usb1="420024FF" w:usb2="02000000" w:usb3="00000000" w:csb0="0000019F" w:csb1="00000000"/>
    <w:embedBold r:id="rId12" w:fontKey="{47CB5C59-27BB-4B06-AFA3-8AF1F545913F}"/>
  </w:font>
  <w:font w:name="Segoe Pro">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FBE7A" w14:textId="77777777" w:rsidR="005C0FB0" w:rsidRDefault="005C0FB0" w:rsidP="006668DF">
    <w:pPr>
      <w:pBdr>
        <w:bottom w:val="single" w:sz="4" w:space="1" w:color="auto"/>
      </w:pBdr>
      <w:tabs>
        <w:tab w:val="right" w:pos="10800"/>
      </w:tabs>
    </w:pPr>
  </w:p>
  <w:p w14:paraId="416B07A4" w14:textId="44B8505B" w:rsidR="005C0FB0" w:rsidRDefault="005C0FB0" w:rsidP="00A14D5D">
    <w:pPr>
      <w:tabs>
        <w:tab w:val="center" w:pos="4990"/>
        <w:tab w:val="right" w:pos="10800"/>
      </w:tabs>
    </w:pPr>
    <w:proofErr w:type="spellStart"/>
    <w:r w:rsidRPr="00C52727">
      <w:t>Synapse+Power</w:t>
    </w:r>
    <w:proofErr w:type="spellEnd"/>
    <w:r w:rsidRPr="00C52727">
      <w:t xml:space="preserve"> BI: Ex</w:t>
    </w:r>
    <w:r w:rsidRPr="007C0BC0">
      <w:t>ercise</w:t>
    </w:r>
    <w:r w:rsidR="007C0BC0">
      <w:t> </w:t>
    </w:r>
    <w:r w:rsidRPr="007C0BC0">
      <w:t>06</w:t>
    </w:r>
    <w:r w:rsidRPr="00C52727">
      <w:tab/>
    </w:r>
    <w:r w:rsidRPr="00C52727">
      <w:rPr>
        <w:sz w:val="16"/>
      </w:rPr>
      <w:t xml:space="preserve">© 2020 Microsoft. </w:t>
    </w:r>
    <w:r w:rsidRPr="00A14D5D">
      <w:rPr>
        <w:sz w:val="16"/>
      </w:rPr>
      <w:t>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4D585" w14:textId="3971575B" w:rsidR="005C0FB0" w:rsidRPr="00A14D5D" w:rsidRDefault="005C0FB0" w:rsidP="00A14D5D">
    <w:pPr>
      <w:pStyle w:val="Footer"/>
      <w:jc w:val="center"/>
      <w:rPr>
        <w:sz w:val="16"/>
      </w:rPr>
    </w:pPr>
    <w:r w:rsidRPr="00A14D5D">
      <w:rPr>
        <w:sz w:val="16"/>
        <w:lang w:val="en-AU"/>
      </w:rPr>
      <w:t xml:space="preserve">© </w:t>
    </w:r>
    <w:r>
      <w:rPr>
        <w:sz w:val="16"/>
        <w:lang w:val="en-AU"/>
      </w:rPr>
      <w:t>2020</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881FE8" w14:textId="77777777" w:rsidR="00E53581" w:rsidRDefault="00E53581" w:rsidP="004A71C7">
      <w:r>
        <w:separator/>
      </w:r>
    </w:p>
    <w:p w14:paraId="273CF979" w14:textId="77777777" w:rsidR="00E53581" w:rsidRDefault="00E53581"/>
  </w:footnote>
  <w:footnote w:type="continuationSeparator" w:id="0">
    <w:p w14:paraId="275A9FAE" w14:textId="77777777" w:rsidR="00E53581" w:rsidRDefault="00E53581" w:rsidP="004A71C7">
      <w:r>
        <w:continuationSeparator/>
      </w:r>
    </w:p>
    <w:p w14:paraId="5AACAB1A" w14:textId="77777777" w:rsidR="00E53581" w:rsidRDefault="00E535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7"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9"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8"/>
  </w:num>
  <w:num w:numId="2">
    <w:abstractNumId w:val="9"/>
  </w:num>
  <w:num w:numId="3">
    <w:abstractNumId w:val="2"/>
  </w:num>
  <w:num w:numId="4">
    <w:abstractNumId w:val="12"/>
  </w:num>
  <w:num w:numId="5">
    <w:abstractNumId w:val="3"/>
  </w:num>
  <w:num w:numId="6">
    <w:abstractNumId w:val="0"/>
  </w:num>
  <w:num w:numId="7">
    <w:abstractNumId w:val="5"/>
  </w:num>
  <w:num w:numId="8">
    <w:abstractNumId w:val="7"/>
  </w:num>
  <w:num w:numId="9">
    <w:abstractNumId w:val="1"/>
  </w:num>
  <w:num w:numId="10">
    <w:abstractNumId w:val="11"/>
  </w:num>
  <w:num w:numId="11">
    <w:abstractNumId w:val="10"/>
  </w:num>
  <w:num w:numId="12">
    <w:abstractNumId w:val="13"/>
  </w:num>
  <w:num w:numId="13">
    <w:abstractNumId w:val="4"/>
  </w:num>
  <w:num w:numId="14">
    <w:abstractNumId w:val="6"/>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hideGrammaticalError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2F09"/>
    <w:rsid w:val="000038FE"/>
    <w:rsid w:val="00003CCA"/>
    <w:rsid w:val="00004ABB"/>
    <w:rsid w:val="00005F2A"/>
    <w:rsid w:val="00007431"/>
    <w:rsid w:val="00007636"/>
    <w:rsid w:val="00007B8B"/>
    <w:rsid w:val="00007DFB"/>
    <w:rsid w:val="00010563"/>
    <w:rsid w:val="00013BB5"/>
    <w:rsid w:val="000148A3"/>
    <w:rsid w:val="000177E7"/>
    <w:rsid w:val="00022285"/>
    <w:rsid w:val="0002277D"/>
    <w:rsid w:val="00022972"/>
    <w:rsid w:val="00025312"/>
    <w:rsid w:val="000301EF"/>
    <w:rsid w:val="000342C4"/>
    <w:rsid w:val="0003440F"/>
    <w:rsid w:val="00035193"/>
    <w:rsid w:val="0003575D"/>
    <w:rsid w:val="000363FC"/>
    <w:rsid w:val="0003657E"/>
    <w:rsid w:val="000365E4"/>
    <w:rsid w:val="00042C95"/>
    <w:rsid w:val="00042F54"/>
    <w:rsid w:val="0004341F"/>
    <w:rsid w:val="00043D99"/>
    <w:rsid w:val="0004405E"/>
    <w:rsid w:val="000442AF"/>
    <w:rsid w:val="000454C1"/>
    <w:rsid w:val="00045ED9"/>
    <w:rsid w:val="000463ED"/>
    <w:rsid w:val="0004742B"/>
    <w:rsid w:val="00051510"/>
    <w:rsid w:val="000530A5"/>
    <w:rsid w:val="00055214"/>
    <w:rsid w:val="00057D5A"/>
    <w:rsid w:val="00057ED3"/>
    <w:rsid w:val="0006129D"/>
    <w:rsid w:val="00062420"/>
    <w:rsid w:val="00065085"/>
    <w:rsid w:val="00066DDA"/>
    <w:rsid w:val="00070A5F"/>
    <w:rsid w:val="00072810"/>
    <w:rsid w:val="0007288C"/>
    <w:rsid w:val="00072941"/>
    <w:rsid w:val="00074FAA"/>
    <w:rsid w:val="000751C7"/>
    <w:rsid w:val="00075762"/>
    <w:rsid w:val="00075B58"/>
    <w:rsid w:val="000764FD"/>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1A9C"/>
    <w:rsid w:val="00093247"/>
    <w:rsid w:val="00093AA6"/>
    <w:rsid w:val="00093CAF"/>
    <w:rsid w:val="000965D5"/>
    <w:rsid w:val="000A0D7D"/>
    <w:rsid w:val="000A100C"/>
    <w:rsid w:val="000A1BAD"/>
    <w:rsid w:val="000A31B0"/>
    <w:rsid w:val="000A4417"/>
    <w:rsid w:val="000A48CA"/>
    <w:rsid w:val="000A5D39"/>
    <w:rsid w:val="000A5F8D"/>
    <w:rsid w:val="000B1140"/>
    <w:rsid w:val="000B2164"/>
    <w:rsid w:val="000B32F9"/>
    <w:rsid w:val="000B4532"/>
    <w:rsid w:val="000B4F2D"/>
    <w:rsid w:val="000B5E8C"/>
    <w:rsid w:val="000B7275"/>
    <w:rsid w:val="000C07D1"/>
    <w:rsid w:val="000C13A9"/>
    <w:rsid w:val="000C13E5"/>
    <w:rsid w:val="000C1571"/>
    <w:rsid w:val="000C17E8"/>
    <w:rsid w:val="000C2097"/>
    <w:rsid w:val="000C39C9"/>
    <w:rsid w:val="000C3F13"/>
    <w:rsid w:val="000C4A92"/>
    <w:rsid w:val="000C52B2"/>
    <w:rsid w:val="000C63BD"/>
    <w:rsid w:val="000C69C3"/>
    <w:rsid w:val="000C76EF"/>
    <w:rsid w:val="000D1386"/>
    <w:rsid w:val="000D1531"/>
    <w:rsid w:val="000D28F0"/>
    <w:rsid w:val="000D2EAC"/>
    <w:rsid w:val="000D326F"/>
    <w:rsid w:val="000D4468"/>
    <w:rsid w:val="000D5279"/>
    <w:rsid w:val="000D6021"/>
    <w:rsid w:val="000D7002"/>
    <w:rsid w:val="000E07DE"/>
    <w:rsid w:val="000E0C1B"/>
    <w:rsid w:val="000E23F0"/>
    <w:rsid w:val="000E2B4F"/>
    <w:rsid w:val="000E706E"/>
    <w:rsid w:val="000E7AB4"/>
    <w:rsid w:val="000F0163"/>
    <w:rsid w:val="000F0F4D"/>
    <w:rsid w:val="000F40A6"/>
    <w:rsid w:val="000F4879"/>
    <w:rsid w:val="000F5017"/>
    <w:rsid w:val="000F537B"/>
    <w:rsid w:val="000F5D2B"/>
    <w:rsid w:val="000F604B"/>
    <w:rsid w:val="000F786F"/>
    <w:rsid w:val="00100697"/>
    <w:rsid w:val="001037AF"/>
    <w:rsid w:val="001042AF"/>
    <w:rsid w:val="00104B04"/>
    <w:rsid w:val="0010557C"/>
    <w:rsid w:val="00107F97"/>
    <w:rsid w:val="00113AB6"/>
    <w:rsid w:val="00114041"/>
    <w:rsid w:val="00114B58"/>
    <w:rsid w:val="00114BE1"/>
    <w:rsid w:val="001151FE"/>
    <w:rsid w:val="00117584"/>
    <w:rsid w:val="00117814"/>
    <w:rsid w:val="00120192"/>
    <w:rsid w:val="00120EF4"/>
    <w:rsid w:val="00121891"/>
    <w:rsid w:val="001219E4"/>
    <w:rsid w:val="00122BA3"/>
    <w:rsid w:val="00123D9B"/>
    <w:rsid w:val="00126608"/>
    <w:rsid w:val="00126B05"/>
    <w:rsid w:val="001301AE"/>
    <w:rsid w:val="00131425"/>
    <w:rsid w:val="00133942"/>
    <w:rsid w:val="00134C10"/>
    <w:rsid w:val="00136F19"/>
    <w:rsid w:val="00137B59"/>
    <w:rsid w:val="00137DFE"/>
    <w:rsid w:val="00141619"/>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605DD"/>
    <w:rsid w:val="00160BDF"/>
    <w:rsid w:val="00161E3F"/>
    <w:rsid w:val="0016230A"/>
    <w:rsid w:val="00162A47"/>
    <w:rsid w:val="0016309E"/>
    <w:rsid w:val="00165F4B"/>
    <w:rsid w:val="001663D1"/>
    <w:rsid w:val="00167256"/>
    <w:rsid w:val="001702C2"/>
    <w:rsid w:val="00170389"/>
    <w:rsid w:val="001712AE"/>
    <w:rsid w:val="00171A82"/>
    <w:rsid w:val="00171CC0"/>
    <w:rsid w:val="001742A4"/>
    <w:rsid w:val="001750E3"/>
    <w:rsid w:val="00176571"/>
    <w:rsid w:val="001765E9"/>
    <w:rsid w:val="00176811"/>
    <w:rsid w:val="00176E66"/>
    <w:rsid w:val="0018021B"/>
    <w:rsid w:val="001804B8"/>
    <w:rsid w:val="00180C47"/>
    <w:rsid w:val="001819A9"/>
    <w:rsid w:val="00181AD0"/>
    <w:rsid w:val="0018276D"/>
    <w:rsid w:val="00182BA3"/>
    <w:rsid w:val="00184156"/>
    <w:rsid w:val="00185BF5"/>
    <w:rsid w:val="001871BE"/>
    <w:rsid w:val="001917D5"/>
    <w:rsid w:val="00192B86"/>
    <w:rsid w:val="00193DF9"/>
    <w:rsid w:val="00197856"/>
    <w:rsid w:val="00197964"/>
    <w:rsid w:val="001A1852"/>
    <w:rsid w:val="001A1ECC"/>
    <w:rsid w:val="001A32C3"/>
    <w:rsid w:val="001A3718"/>
    <w:rsid w:val="001A5A7F"/>
    <w:rsid w:val="001A69C3"/>
    <w:rsid w:val="001A786D"/>
    <w:rsid w:val="001B0253"/>
    <w:rsid w:val="001B08DA"/>
    <w:rsid w:val="001B2388"/>
    <w:rsid w:val="001B4044"/>
    <w:rsid w:val="001B50A5"/>
    <w:rsid w:val="001B790A"/>
    <w:rsid w:val="001C05B6"/>
    <w:rsid w:val="001C0DE8"/>
    <w:rsid w:val="001C1049"/>
    <w:rsid w:val="001C20DB"/>
    <w:rsid w:val="001C29E5"/>
    <w:rsid w:val="001C30D0"/>
    <w:rsid w:val="001C3493"/>
    <w:rsid w:val="001C3714"/>
    <w:rsid w:val="001C39EC"/>
    <w:rsid w:val="001C52BE"/>
    <w:rsid w:val="001C58B1"/>
    <w:rsid w:val="001D0D47"/>
    <w:rsid w:val="001D2ACE"/>
    <w:rsid w:val="001D3881"/>
    <w:rsid w:val="001D462A"/>
    <w:rsid w:val="001D64BA"/>
    <w:rsid w:val="001D6DFA"/>
    <w:rsid w:val="001D6EB5"/>
    <w:rsid w:val="001D7744"/>
    <w:rsid w:val="001E1A4C"/>
    <w:rsid w:val="001E1CF3"/>
    <w:rsid w:val="001E240C"/>
    <w:rsid w:val="001E390C"/>
    <w:rsid w:val="001E3AF7"/>
    <w:rsid w:val="001E6AA6"/>
    <w:rsid w:val="001E6D9D"/>
    <w:rsid w:val="001E7774"/>
    <w:rsid w:val="001F3253"/>
    <w:rsid w:val="001F3594"/>
    <w:rsid w:val="001F3AD6"/>
    <w:rsid w:val="00202D54"/>
    <w:rsid w:val="00202ED4"/>
    <w:rsid w:val="00204328"/>
    <w:rsid w:val="002049A9"/>
    <w:rsid w:val="00206AB6"/>
    <w:rsid w:val="00206AFD"/>
    <w:rsid w:val="00207816"/>
    <w:rsid w:val="00207EF2"/>
    <w:rsid w:val="00212178"/>
    <w:rsid w:val="002133F1"/>
    <w:rsid w:val="00220BD3"/>
    <w:rsid w:val="00221059"/>
    <w:rsid w:val="002219C1"/>
    <w:rsid w:val="00223AE7"/>
    <w:rsid w:val="00224F2F"/>
    <w:rsid w:val="00227007"/>
    <w:rsid w:val="00227548"/>
    <w:rsid w:val="00232C27"/>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31BA"/>
    <w:rsid w:val="00253581"/>
    <w:rsid w:val="00253608"/>
    <w:rsid w:val="00253CAB"/>
    <w:rsid w:val="00254CCD"/>
    <w:rsid w:val="00257BC8"/>
    <w:rsid w:val="00260214"/>
    <w:rsid w:val="0026131D"/>
    <w:rsid w:val="00262942"/>
    <w:rsid w:val="00262D9D"/>
    <w:rsid w:val="00264A43"/>
    <w:rsid w:val="00265259"/>
    <w:rsid w:val="00265355"/>
    <w:rsid w:val="00266E90"/>
    <w:rsid w:val="002675E1"/>
    <w:rsid w:val="00273898"/>
    <w:rsid w:val="00273C29"/>
    <w:rsid w:val="00274F64"/>
    <w:rsid w:val="00275768"/>
    <w:rsid w:val="00275A5C"/>
    <w:rsid w:val="00275C05"/>
    <w:rsid w:val="00276444"/>
    <w:rsid w:val="00277E6F"/>
    <w:rsid w:val="00280976"/>
    <w:rsid w:val="00282C84"/>
    <w:rsid w:val="002833F3"/>
    <w:rsid w:val="00285A2D"/>
    <w:rsid w:val="00286851"/>
    <w:rsid w:val="002871F7"/>
    <w:rsid w:val="00292432"/>
    <w:rsid w:val="002925E1"/>
    <w:rsid w:val="002932F2"/>
    <w:rsid w:val="00293454"/>
    <w:rsid w:val="00294A52"/>
    <w:rsid w:val="00297AB3"/>
    <w:rsid w:val="002A0A13"/>
    <w:rsid w:val="002A43AD"/>
    <w:rsid w:val="002A7A19"/>
    <w:rsid w:val="002B0174"/>
    <w:rsid w:val="002B217C"/>
    <w:rsid w:val="002B2C11"/>
    <w:rsid w:val="002B2EE1"/>
    <w:rsid w:val="002B4844"/>
    <w:rsid w:val="002B59E6"/>
    <w:rsid w:val="002B61FE"/>
    <w:rsid w:val="002C027A"/>
    <w:rsid w:val="002C1C6D"/>
    <w:rsid w:val="002C4BF3"/>
    <w:rsid w:val="002C61E6"/>
    <w:rsid w:val="002C6E3D"/>
    <w:rsid w:val="002D0646"/>
    <w:rsid w:val="002D3395"/>
    <w:rsid w:val="002D36C5"/>
    <w:rsid w:val="002D4E6D"/>
    <w:rsid w:val="002D4F58"/>
    <w:rsid w:val="002D5449"/>
    <w:rsid w:val="002D5B9D"/>
    <w:rsid w:val="002D6D71"/>
    <w:rsid w:val="002E098B"/>
    <w:rsid w:val="002E0C2D"/>
    <w:rsid w:val="002E0C9E"/>
    <w:rsid w:val="002E11BD"/>
    <w:rsid w:val="002E20D4"/>
    <w:rsid w:val="002E20E3"/>
    <w:rsid w:val="002E22FC"/>
    <w:rsid w:val="002E2ECE"/>
    <w:rsid w:val="002E34A3"/>
    <w:rsid w:val="002E68F3"/>
    <w:rsid w:val="002E698C"/>
    <w:rsid w:val="002E7974"/>
    <w:rsid w:val="002F03BB"/>
    <w:rsid w:val="002F05DD"/>
    <w:rsid w:val="002F19A6"/>
    <w:rsid w:val="002F51B9"/>
    <w:rsid w:val="002F5210"/>
    <w:rsid w:val="002F5653"/>
    <w:rsid w:val="002F62D4"/>
    <w:rsid w:val="002F6347"/>
    <w:rsid w:val="002F6F2F"/>
    <w:rsid w:val="002F70B1"/>
    <w:rsid w:val="003012E9"/>
    <w:rsid w:val="00301470"/>
    <w:rsid w:val="003014E1"/>
    <w:rsid w:val="00301F11"/>
    <w:rsid w:val="00302A34"/>
    <w:rsid w:val="003033F6"/>
    <w:rsid w:val="003039D6"/>
    <w:rsid w:val="003060DE"/>
    <w:rsid w:val="003068FD"/>
    <w:rsid w:val="00307A3E"/>
    <w:rsid w:val="00310E62"/>
    <w:rsid w:val="00312087"/>
    <w:rsid w:val="003148D0"/>
    <w:rsid w:val="00314D96"/>
    <w:rsid w:val="003150EF"/>
    <w:rsid w:val="00316058"/>
    <w:rsid w:val="003208DB"/>
    <w:rsid w:val="00321714"/>
    <w:rsid w:val="003218EB"/>
    <w:rsid w:val="00321948"/>
    <w:rsid w:val="003232D8"/>
    <w:rsid w:val="00323886"/>
    <w:rsid w:val="00323A7F"/>
    <w:rsid w:val="0032523A"/>
    <w:rsid w:val="0032588E"/>
    <w:rsid w:val="00325A85"/>
    <w:rsid w:val="00326EA1"/>
    <w:rsid w:val="00327A31"/>
    <w:rsid w:val="00331E88"/>
    <w:rsid w:val="00333A9C"/>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57B2"/>
    <w:rsid w:val="003564E5"/>
    <w:rsid w:val="003600FA"/>
    <w:rsid w:val="00362222"/>
    <w:rsid w:val="0036243C"/>
    <w:rsid w:val="003632AA"/>
    <w:rsid w:val="0036340C"/>
    <w:rsid w:val="00363892"/>
    <w:rsid w:val="0036584E"/>
    <w:rsid w:val="00365C8F"/>
    <w:rsid w:val="00367572"/>
    <w:rsid w:val="00367590"/>
    <w:rsid w:val="00367CA0"/>
    <w:rsid w:val="003708A3"/>
    <w:rsid w:val="00372F26"/>
    <w:rsid w:val="0037536E"/>
    <w:rsid w:val="00376A30"/>
    <w:rsid w:val="003770A3"/>
    <w:rsid w:val="00377695"/>
    <w:rsid w:val="003803D7"/>
    <w:rsid w:val="00380CEE"/>
    <w:rsid w:val="00383523"/>
    <w:rsid w:val="003870D8"/>
    <w:rsid w:val="0038734D"/>
    <w:rsid w:val="00387F6E"/>
    <w:rsid w:val="003907E5"/>
    <w:rsid w:val="00391020"/>
    <w:rsid w:val="00391B3A"/>
    <w:rsid w:val="00391C21"/>
    <w:rsid w:val="003933AC"/>
    <w:rsid w:val="003959AB"/>
    <w:rsid w:val="0039685C"/>
    <w:rsid w:val="00397255"/>
    <w:rsid w:val="003A1628"/>
    <w:rsid w:val="003A1858"/>
    <w:rsid w:val="003A2271"/>
    <w:rsid w:val="003A2A36"/>
    <w:rsid w:val="003A2EF1"/>
    <w:rsid w:val="003A31DC"/>
    <w:rsid w:val="003A41F9"/>
    <w:rsid w:val="003A44CA"/>
    <w:rsid w:val="003A56C0"/>
    <w:rsid w:val="003A59FC"/>
    <w:rsid w:val="003A6BF9"/>
    <w:rsid w:val="003A6C07"/>
    <w:rsid w:val="003A7C1F"/>
    <w:rsid w:val="003B0FAD"/>
    <w:rsid w:val="003B18CB"/>
    <w:rsid w:val="003B2E7E"/>
    <w:rsid w:val="003B35BF"/>
    <w:rsid w:val="003B35C9"/>
    <w:rsid w:val="003B687F"/>
    <w:rsid w:val="003B6925"/>
    <w:rsid w:val="003B716C"/>
    <w:rsid w:val="003C1472"/>
    <w:rsid w:val="003C34EA"/>
    <w:rsid w:val="003C369E"/>
    <w:rsid w:val="003C4128"/>
    <w:rsid w:val="003C41A9"/>
    <w:rsid w:val="003C4251"/>
    <w:rsid w:val="003C4991"/>
    <w:rsid w:val="003C52D9"/>
    <w:rsid w:val="003C5FAF"/>
    <w:rsid w:val="003C67F0"/>
    <w:rsid w:val="003D0CC4"/>
    <w:rsid w:val="003D1823"/>
    <w:rsid w:val="003D1A37"/>
    <w:rsid w:val="003D20BE"/>
    <w:rsid w:val="003D3034"/>
    <w:rsid w:val="003D3D77"/>
    <w:rsid w:val="003D5852"/>
    <w:rsid w:val="003D6DAA"/>
    <w:rsid w:val="003D789B"/>
    <w:rsid w:val="003D78AB"/>
    <w:rsid w:val="003E10E4"/>
    <w:rsid w:val="003E1B18"/>
    <w:rsid w:val="003E2D9D"/>
    <w:rsid w:val="003E3705"/>
    <w:rsid w:val="003E5AEC"/>
    <w:rsid w:val="003E72E6"/>
    <w:rsid w:val="003F01FE"/>
    <w:rsid w:val="003F0736"/>
    <w:rsid w:val="003F15CA"/>
    <w:rsid w:val="003F2C34"/>
    <w:rsid w:val="003F3159"/>
    <w:rsid w:val="003F5088"/>
    <w:rsid w:val="003F5281"/>
    <w:rsid w:val="003F53A7"/>
    <w:rsid w:val="003F7A54"/>
    <w:rsid w:val="003F7E35"/>
    <w:rsid w:val="00400B68"/>
    <w:rsid w:val="00400B91"/>
    <w:rsid w:val="0040193D"/>
    <w:rsid w:val="00403CD1"/>
    <w:rsid w:val="00404FB5"/>
    <w:rsid w:val="004055EF"/>
    <w:rsid w:val="00405B1F"/>
    <w:rsid w:val="00412772"/>
    <w:rsid w:val="004134B5"/>
    <w:rsid w:val="0041387C"/>
    <w:rsid w:val="00414D2C"/>
    <w:rsid w:val="00415F78"/>
    <w:rsid w:val="004160B3"/>
    <w:rsid w:val="00417599"/>
    <w:rsid w:val="00422A4B"/>
    <w:rsid w:val="004234CA"/>
    <w:rsid w:val="004234EC"/>
    <w:rsid w:val="004238E0"/>
    <w:rsid w:val="00426B78"/>
    <w:rsid w:val="00426E9D"/>
    <w:rsid w:val="00431F4F"/>
    <w:rsid w:val="00433E49"/>
    <w:rsid w:val="0043656D"/>
    <w:rsid w:val="00436A62"/>
    <w:rsid w:val="00437486"/>
    <w:rsid w:val="00437B99"/>
    <w:rsid w:val="004409F1"/>
    <w:rsid w:val="00443DA0"/>
    <w:rsid w:val="004447D4"/>
    <w:rsid w:val="00444C49"/>
    <w:rsid w:val="00445081"/>
    <w:rsid w:val="00445226"/>
    <w:rsid w:val="004464F4"/>
    <w:rsid w:val="0044757B"/>
    <w:rsid w:val="004478FF"/>
    <w:rsid w:val="00447A21"/>
    <w:rsid w:val="00450C2F"/>
    <w:rsid w:val="00452618"/>
    <w:rsid w:val="00452D4A"/>
    <w:rsid w:val="0045527B"/>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CD0"/>
    <w:rsid w:val="00480EAF"/>
    <w:rsid w:val="00481FC8"/>
    <w:rsid w:val="00483ECF"/>
    <w:rsid w:val="00484C50"/>
    <w:rsid w:val="004879DE"/>
    <w:rsid w:val="0049095D"/>
    <w:rsid w:val="00491D38"/>
    <w:rsid w:val="0049263D"/>
    <w:rsid w:val="00492D58"/>
    <w:rsid w:val="00492F1D"/>
    <w:rsid w:val="00494596"/>
    <w:rsid w:val="0049524E"/>
    <w:rsid w:val="00497B7B"/>
    <w:rsid w:val="004A0318"/>
    <w:rsid w:val="004A1775"/>
    <w:rsid w:val="004A1BBE"/>
    <w:rsid w:val="004A3392"/>
    <w:rsid w:val="004A41C2"/>
    <w:rsid w:val="004A446A"/>
    <w:rsid w:val="004A5DFC"/>
    <w:rsid w:val="004A622E"/>
    <w:rsid w:val="004A7054"/>
    <w:rsid w:val="004A71C7"/>
    <w:rsid w:val="004B0959"/>
    <w:rsid w:val="004B0DC3"/>
    <w:rsid w:val="004B1645"/>
    <w:rsid w:val="004B2C49"/>
    <w:rsid w:val="004B4640"/>
    <w:rsid w:val="004B4681"/>
    <w:rsid w:val="004B56BD"/>
    <w:rsid w:val="004B6201"/>
    <w:rsid w:val="004C0F82"/>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F12CB"/>
    <w:rsid w:val="004F130F"/>
    <w:rsid w:val="004F41A8"/>
    <w:rsid w:val="004F4A6C"/>
    <w:rsid w:val="004F5034"/>
    <w:rsid w:val="004F547B"/>
    <w:rsid w:val="004F6AB8"/>
    <w:rsid w:val="004F6EB9"/>
    <w:rsid w:val="004F70D1"/>
    <w:rsid w:val="00500192"/>
    <w:rsid w:val="00501AF2"/>
    <w:rsid w:val="00502715"/>
    <w:rsid w:val="00502CA5"/>
    <w:rsid w:val="00502D8F"/>
    <w:rsid w:val="00505461"/>
    <w:rsid w:val="00505557"/>
    <w:rsid w:val="0050628A"/>
    <w:rsid w:val="005069AA"/>
    <w:rsid w:val="00506CFE"/>
    <w:rsid w:val="0051088F"/>
    <w:rsid w:val="0051237A"/>
    <w:rsid w:val="00513BF6"/>
    <w:rsid w:val="00516A15"/>
    <w:rsid w:val="005172DC"/>
    <w:rsid w:val="0052478E"/>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9C3"/>
    <w:rsid w:val="00554F8B"/>
    <w:rsid w:val="00563DE9"/>
    <w:rsid w:val="00563EB3"/>
    <w:rsid w:val="005649E8"/>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8008B"/>
    <w:rsid w:val="0058059F"/>
    <w:rsid w:val="00583BF6"/>
    <w:rsid w:val="00584100"/>
    <w:rsid w:val="005841DA"/>
    <w:rsid w:val="005856DB"/>
    <w:rsid w:val="00586EA4"/>
    <w:rsid w:val="00587A20"/>
    <w:rsid w:val="00590DD5"/>
    <w:rsid w:val="005913F4"/>
    <w:rsid w:val="00592D79"/>
    <w:rsid w:val="00592FF5"/>
    <w:rsid w:val="00593D71"/>
    <w:rsid w:val="005945F1"/>
    <w:rsid w:val="00594BE5"/>
    <w:rsid w:val="00594DF7"/>
    <w:rsid w:val="00594FC5"/>
    <w:rsid w:val="0059675E"/>
    <w:rsid w:val="005A00FF"/>
    <w:rsid w:val="005A06FC"/>
    <w:rsid w:val="005A07D5"/>
    <w:rsid w:val="005A10D2"/>
    <w:rsid w:val="005A633F"/>
    <w:rsid w:val="005A6F9E"/>
    <w:rsid w:val="005B011C"/>
    <w:rsid w:val="005B0A77"/>
    <w:rsid w:val="005B47D1"/>
    <w:rsid w:val="005B51A7"/>
    <w:rsid w:val="005B71DB"/>
    <w:rsid w:val="005B78E8"/>
    <w:rsid w:val="005C0B0C"/>
    <w:rsid w:val="005C0FB0"/>
    <w:rsid w:val="005C1BDD"/>
    <w:rsid w:val="005C5283"/>
    <w:rsid w:val="005C5B1A"/>
    <w:rsid w:val="005C5E74"/>
    <w:rsid w:val="005C65CB"/>
    <w:rsid w:val="005C7123"/>
    <w:rsid w:val="005C7C02"/>
    <w:rsid w:val="005D02A0"/>
    <w:rsid w:val="005D3F3C"/>
    <w:rsid w:val="005D42E8"/>
    <w:rsid w:val="005D4CAC"/>
    <w:rsid w:val="005D6794"/>
    <w:rsid w:val="005E0B3B"/>
    <w:rsid w:val="005E1003"/>
    <w:rsid w:val="005E1EC4"/>
    <w:rsid w:val="005E27BC"/>
    <w:rsid w:val="005E2AD6"/>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B0"/>
    <w:rsid w:val="006005EF"/>
    <w:rsid w:val="00601B99"/>
    <w:rsid w:val="00602F06"/>
    <w:rsid w:val="0060321B"/>
    <w:rsid w:val="00603FC7"/>
    <w:rsid w:val="00610703"/>
    <w:rsid w:val="006109DA"/>
    <w:rsid w:val="006139E8"/>
    <w:rsid w:val="00613DBF"/>
    <w:rsid w:val="00616727"/>
    <w:rsid w:val="00616C6F"/>
    <w:rsid w:val="00617388"/>
    <w:rsid w:val="0062385E"/>
    <w:rsid w:val="00623913"/>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55DF"/>
    <w:rsid w:val="00645EFD"/>
    <w:rsid w:val="00645F0B"/>
    <w:rsid w:val="006467D4"/>
    <w:rsid w:val="00651516"/>
    <w:rsid w:val="00651E1A"/>
    <w:rsid w:val="006521E0"/>
    <w:rsid w:val="006548DD"/>
    <w:rsid w:val="00655013"/>
    <w:rsid w:val="00656CBC"/>
    <w:rsid w:val="00656F11"/>
    <w:rsid w:val="00661611"/>
    <w:rsid w:val="00661BF0"/>
    <w:rsid w:val="00664021"/>
    <w:rsid w:val="0066454A"/>
    <w:rsid w:val="00665951"/>
    <w:rsid w:val="006668DF"/>
    <w:rsid w:val="0066779F"/>
    <w:rsid w:val="00670CDA"/>
    <w:rsid w:val="00671CC9"/>
    <w:rsid w:val="00672AB1"/>
    <w:rsid w:val="006745F4"/>
    <w:rsid w:val="00674CC2"/>
    <w:rsid w:val="0067506F"/>
    <w:rsid w:val="00675ADE"/>
    <w:rsid w:val="00675D15"/>
    <w:rsid w:val="006760DD"/>
    <w:rsid w:val="00676AA9"/>
    <w:rsid w:val="00676B50"/>
    <w:rsid w:val="006807EC"/>
    <w:rsid w:val="006818FE"/>
    <w:rsid w:val="006824AE"/>
    <w:rsid w:val="0068254F"/>
    <w:rsid w:val="0068267C"/>
    <w:rsid w:val="00684387"/>
    <w:rsid w:val="00684AFE"/>
    <w:rsid w:val="0068622E"/>
    <w:rsid w:val="00686436"/>
    <w:rsid w:val="00690831"/>
    <w:rsid w:val="006908A1"/>
    <w:rsid w:val="00691C7F"/>
    <w:rsid w:val="00691CB0"/>
    <w:rsid w:val="00692E5B"/>
    <w:rsid w:val="00693C91"/>
    <w:rsid w:val="006942E6"/>
    <w:rsid w:val="0069496F"/>
    <w:rsid w:val="00694C32"/>
    <w:rsid w:val="006953BE"/>
    <w:rsid w:val="00696DD0"/>
    <w:rsid w:val="00697AF0"/>
    <w:rsid w:val="006A0A8D"/>
    <w:rsid w:val="006A20DF"/>
    <w:rsid w:val="006A25AF"/>
    <w:rsid w:val="006A7926"/>
    <w:rsid w:val="006A7E0B"/>
    <w:rsid w:val="006B102E"/>
    <w:rsid w:val="006B48FA"/>
    <w:rsid w:val="006B4B10"/>
    <w:rsid w:val="006B5A1D"/>
    <w:rsid w:val="006B769B"/>
    <w:rsid w:val="006C0B61"/>
    <w:rsid w:val="006C2189"/>
    <w:rsid w:val="006C27CB"/>
    <w:rsid w:val="006C2EF3"/>
    <w:rsid w:val="006C34DC"/>
    <w:rsid w:val="006C4B2A"/>
    <w:rsid w:val="006C56AF"/>
    <w:rsid w:val="006C7DDC"/>
    <w:rsid w:val="006D00E0"/>
    <w:rsid w:val="006D0E91"/>
    <w:rsid w:val="006D1FA4"/>
    <w:rsid w:val="006D26E6"/>
    <w:rsid w:val="006D3271"/>
    <w:rsid w:val="006D3A3E"/>
    <w:rsid w:val="006D3BFB"/>
    <w:rsid w:val="006D56AA"/>
    <w:rsid w:val="006D674A"/>
    <w:rsid w:val="006E2932"/>
    <w:rsid w:val="006E2EDD"/>
    <w:rsid w:val="006E35C3"/>
    <w:rsid w:val="006E727A"/>
    <w:rsid w:val="006F1066"/>
    <w:rsid w:val="006F2EAE"/>
    <w:rsid w:val="006F3CE3"/>
    <w:rsid w:val="006F4AE8"/>
    <w:rsid w:val="006F5D80"/>
    <w:rsid w:val="006F7CEE"/>
    <w:rsid w:val="0070052F"/>
    <w:rsid w:val="007006AB"/>
    <w:rsid w:val="00700F0B"/>
    <w:rsid w:val="00701529"/>
    <w:rsid w:val="007026B6"/>
    <w:rsid w:val="00702876"/>
    <w:rsid w:val="00703387"/>
    <w:rsid w:val="00703527"/>
    <w:rsid w:val="007051A6"/>
    <w:rsid w:val="00706328"/>
    <w:rsid w:val="007063AF"/>
    <w:rsid w:val="0070655B"/>
    <w:rsid w:val="00710833"/>
    <w:rsid w:val="00711F66"/>
    <w:rsid w:val="0071200C"/>
    <w:rsid w:val="007152F3"/>
    <w:rsid w:val="007169B5"/>
    <w:rsid w:val="007202FA"/>
    <w:rsid w:val="00722BC3"/>
    <w:rsid w:val="00722BD4"/>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400AB"/>
    <w:rsid w:val="0074059D"/>
    <w:rsid w:val="00740C57"/>
    <w:rsid w:val="0074223F"/>
    <w:rsid w:val="00743B87"/>
    <w:rsid w:val="00745518"/>
    <w:rsid w:val="00747D71"/>
    <w:rsid w:val="00750782"/>
    <w:rsid w:val="007509F6"/>
    <w:rsid w:val="00751A6F"/>
    <w:rsid w:val="00752C86"/>
    <w:rsid w:val="00753771"/>
    <w:rsid w:val="00753E32"/>
    <w:rsid w:val="00755A88"/>
    <w:rsid w:val="0076077C"/>
    <w:rsid w:val="007607FD"/>
    <w:rsid w:val="00760942"/>
    <w:rsid w:val="007609E2"/>
    <w:rsid w:val="00760F71"/>
    <w:rsid w:val="0076209C"/>
    <w:rsid w:val="007624D4"/>
    <w:rsid w:val="00763222"/>
    <w:rsid w:val="007639EA"/>
    <w:rsid w:val="00764A9B"/>
    <w:rsid w:val="00764B05"/>
    <w:rsid w:val="00765C39"/>
    <w:rsid w:val="007708BC"/>
    <w:rsid w:val="00772FD3"/>
    <w:rsid w:val="00774945"/>
    <w:rsid w:val="00775D78"/>
    <w:rsid w:val="00777787"/>
    <w:rsid w:val="00780336"/>
    <w:rsid w:val="0078176E"/>
    <w:rsid w:val="007827B3"/>
    <w:rsid w:val="00784744"/>
    <w:rsid w:val="00786637"/>
    <w:rsid w:val="007867BF"/>
    <w:rsid w:val="007869F7"/>
    <w:rsid w:val="0078759F"/>
    <w:rsid w:val="007879C6"/>
    <w:rsid w:val="00787FC0"/>
    <w:rsid w:val="0079025D"/>
    <w:rsid w:val="00790C52"/>
    <w:rsid w:val="00791259"/>
    <w:rsid w:val="00792E6A"/>
    <w:rsid w:val="007954FB"/>
    <w:rsid w:val="007972C4"/>
    <w:rsid w:val="007978C8"/>
    <w:rsid w:val="007A034D"/>
    <w:rsid w:val="007A0486"/>
    <w:rsid w:val="007A0493"/>
    <w:rsid w:val="007A1F1E"/>
    <w:rsid w:val="007A3CEF"/>
    <w:rsid w:val="007A3F38"/>
    <w:rsid w:val="007A67C2"/>
    <w:rsid w:val="007A73AC"/>
    <w:rsid w:val="007A775D"/>
    <w:rsid w:val="007B1A94"/>
    <w:rsid w:val="007B28D2"/>
    <w:rsid w:val="007B2B41"/>
    <w:rsid w:val="007B2E59"/>
    <w:rsid w:val="007B5D91"/>
    <w:rsid w:val="007B603C"/>
    <w:rsid w:val="007B666D"/>
    <w:rsid w:val="007B6D91"/>
    <w:rsid w:val="007B7694"/>
    <w:rsid w:val="007C0BC0"/>
    <w:rsid w:val="007C0EAE"/>
    <w:rsid w:val="007C2DF3"/>
    <w:rsid w:val="007C4452"/>
    <w:rsid w:val="007C450D"/>
    <w:rsid w:val="007C4933"/>
    <w:rsid w:val="007C4AB9"/>
    <w:rsid w:val="007C4ACF"/>
    <w:rsid w:val="007C4C37"/>
    <w:rsid w:val="007C50EC"/>
    <w:rsid w:val="007C5474"/>
    <w:rsid w:val="007C7874"/>
    <w:rsid w:val="007C7985"/>
    <w:rsid w:val="007C7ECA"/>
    <w:rsid w:val="007D089E"/>
    <w:rsid w:val="007D1FC0"/>
    <w:rsid w:val="007D23E5"/>
    <w:rsid w:val="007D3048"/>
    <w:rsid w:val="007D333F"/>
    <w:rsid w:val="007D370B"/>
    <w:rsid w:val="007D4CB1"/>
    <w:rsid w:val="007D5DF2"/>
    <w:rsid w:val="007D670F"/>
    <w:rsid w:val="007E0E51"/>
    <w:rsid w:val="007E18CB"/>
    <w:rsid w:val="007E1DEC"/>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377B"/>
    <w:rsid w:val="00803E34"/>
    <w:rsid w:val="00805B76"/>
    <w:rsid w:val="00805F33"/>
    <w:rsid w:val="00806924"/>
    <w:rsid w:val="008100CF"/>
    <w:rsid w:val="008107E5"/>
    <w:rsid w:val="00811007"/>
    <w:rsid w:val="0081193B"/>
    <w:rsid w:val="00811CC9"/>
    <w:rsid w:val="00812C39"/>
    <w:rsid w:val="00812DFF"/>
    <w:rsid w:val="00812E57"/>
    <w:rsid w:val="00813059"/>
    <w:rsid w:val="008138C4"/>
    <w:rsid w:val="008138ED"/>
    <w:rsid w:val="00813BAA"/>
    <w:rsid w:val="00813EB0"/>
    <w:rsid w:val="0081433A"/>
    <w:rsid w:val="0081440C"/>
    <w:rsid w:val="0081457D"/>
    <w:rsid w:val="00815527"/>
    <w:rsid w:val="00815BA0"/>
    <w:rsid w:val="00816DD3"/>
    <w:rsid w:val="00817FBE"/>
    <w:rsid w:val="00820046"/>
    <w:rsid w:val="008245EF"/>
    <w:rsid w:val="0082594C"/>
    <w:rsid w:val="00826023"/>
    <w:rsid w:val="008273A4"/>
    <w:rsid w:val="00827B11"/>
    <w:rsid w:val="008312BB"/>
    <w:rsid w:val="00833BCE"/>
    <w:rsid w:val="008340BA"/>
    <w:rsid w:val="00835309"/>
    <w:rsid w:val="00844A72"/>
    <w:rsid w:val="00846E46"/>
    <w:rsid w:val="00846F3E"/>
    <w:rsid w:val="00850CA1"/>
    <w:rsid w:val="00851851"/>
    <w:rsid w:val="008525B5"/>
    <w:rsid w:val="0085262E"/>
    <w:rsid w:val="00853592"/>
    <w:rsid w:val="00856123"/>
    <w:rsid w:val="0085637F"/>
    <w:rsid w:val="00856A52"/>
    <w:rsid w:val="008578EB"/>
    <w:rsid w:val="0086091D"/>
    <w:rsid w:val="00860EF5"/>
    <w:rsid w:val="00861D29"/>
    <w:rsid w:val="008631BA"/>
    <w:rsid w:val="00863856"/>
    <w:rsid w:val="0086415A"/>
    <w:rsid w:val="00864DEE"/>
    <w:rsid w:val="0086740B"/>
    <w:rsid w:val="008676FC"/>
    <w:rsid w:val="00867B69"/>
    <w:rsid w:val="00871454"/>
    <w:rsid w:val="00871484"/>
    <w:rsid w:val="00871F8A"/>
    <w:rsid w:val="008727F6"/>
    <w:rsid w:val="00872845"/>
    <w:rsid w:val="00873BED"/>
    <w:rsid w:val="008741C9"/>
    <w:rsid w:val="0087544E"/>
    <w:rsid w:val="00875A01"/>
    <w:rsid w:val="00875A8D"/>
    <w:rsid w:val="00876B4F"/>
    <w:rsid w:val="008800EE"/>
    <w:rsid w:val="00880DF1"/>
    <w:rsid w:val="00881138"/>
    <w:rsid w:val="00883D64"/>
    <w:rsid w:val="00884219"/>
    <w:rsid w:val="00886AB1"/>
    <w:rsid w:val="00887445"/>
    <w:rsid w:val="0089006E"/>
    <w:rsid w:val="00893289"/>
    <w:rsid w:val="0089463C"/>
    <w:rsid w:val="008949EB"/>
    <w:rsid w:val="00894D2D"/>
    <w:rsid w:val="00895C7A"/>
    <w:rsid w:val="00896299"/>
    <w:rsid w:val="008966E1"/>
    <w:rsid w:val="00897BEC"/>
    <w:rsid w:val="008A128F"/>
    <w:rsid w:val="008A17B8"/>
    <w:rsid w:val="008A28C2"/>
    <w:rsid w:val="008A3D82"/>
    <w:rsid w:val="008A3E8F"/>
    <w:rsid w:val="008A49CE"/>
    <w:rsid w:val="008A6304"/>
    <w:rsid w:val="008A6B38"/>
    <w:rsid w:val="008A79F2"/>
    <w:rsid w:val="008B010B"/>
    <w:rsid w:val="008B155C"/>
    <w:rsid w:val="008B233E"/>
    <w:rsid w:val="008B4002"/>
    <w:rsid w:val="008B6D6F"/>
    <w:rsid w:val="008B7A4A"/>
    <w:rsid w:val="008B7C34"/>
    <w:rsid w:val="008B7C9B"/>
    <w:rsid w:val="008C0452"/>
    <w:rsid w:val="008C14E7"/>
    <w:rsid w:val="008C2AB2"/>
    <w:rsid w:val="008C4E27"/>
    <w:rsid w:val="008C74C8"/>
    <w:rsid w:val="008C7E4A"/>
    <w:rsid w:val="008D0713"/>
    <w:rsid w:val="008D149E"/>
    <w:rsid w:val="008D1605"/>
    <w:rsid w:val="008D1941"/>
    <w:rsid w:val="008D2A85"/>
    <w:rsid w:val="008D3530"/>
    <w:rsid w:val="008D3B3A"/>
    <w:rsid w:val="008D4FD7"/>
    <w:rsid w:val="008D5E62"/>
    <w:rsid w:val="008D6941"/>
    <w:rsid w:val="008E316B"/>
    <w:rsid w:val="008E4547"/>
    <w:rsid w:val="008E486A"/>
    <w:rsid w:val="008E518B"/>
    <w:rsid w:val="008E7C0B"/>
    <w:rsid w:val="008F106E"/>
    <w:rsid w:val="008F1AA6"/>
    <w:rsid w:val="008F3E0F"/>
    <w:rsid w:val="008F625C"/>
    <w:rsid w:val="008F6BA7"/>
    <w:rsid w:val="008F7A59"/>
    <w:rsid w:val="008F7CCA"/>
    <w:rsid w:val="0090032E"/>
    <w:rsid w:val="00900EA6"/>
    <w:rsid w:val="00905AE4"/>
    <w:rsid w:val="00906734"/>
    <w:rsid w:val="00907604"/>
    <w:rsid w:val="00913353"/>
    <w:rsid w:val="009153B8"/>
    <w:rsid w:val="0091715E"/>
    <w:rsid w:val="00917C72"/>
    <w:rsid w:val="00917C81"/>
    <w:rsid w:val="00920016"/>
    <w:rsid w:val="00922E6A"/>
    <w:rsid w:val="0092320C"/>
    <w:rsid w:val="009252A8"/>
    <w:rsid w:val="009313E8"/>
    <w:rsid w:val="0093248A"/>
    <w:rsid w:val="00933994"/>
    <w:rsid w:val="0093409C"/>
    <w:rsid w:val="00934C31"/>
    <w:rsid w:val="00935C5B"/>
    <w:rsid w:val="00936A35"/>
    <w:rsid w:val="009372D0"/>
    <w:rsid w:val="00937EA5"/>
    <w:rsid w:val="00940514"/>
    <w:rsid w:val="00942E7F"/>
    <w:rsid w:val="009431D1"/>
    <w:rsid w:val="00944A62"/>
    <w:rsid w:val="00947912"/>
    <w:rsid w:val="00950439"/>
    <w:rsid w:val="0095045B"/>
    <w:rsid w:val="009510EA"/>
    <w:rsid w:val="00952848"/>
    <w:rsid w:val="00953AAB"/>
    <w:rsid w:val="009554CB"/>
    <w:rsid w:val="00955525"/>
    <w:rsid w:val="009555F2"/>
    <w:rsid w:val="009558A6"/>
    <w:rsid w:val="00956F6A"/>
    <w:rsid w:val="00963D1F"/>
    <w:rsid w:val="009641B3"/>
    <w:rsid w:val="0096523B"/>
    <w:rsid w:val="009667BB"/>
    <w:rsid w:val="009667F0"/>
    <w:rsid w:val="00966910"/>
    <w:rsid w:val="00966DC3"/>
    <w:rsid w:val="009672BB"/>
    <w:rsid w:val="009706E0"/>
    <w:rsid w:val="00970EF6"/>
    <w:rsid w:val="00972167"/>
    <w:rsid w:val="0097318D"/>
    <w:rsid w:val="009736E6"/>
    <w:rsid w:val="009747CB"/>
    <w:rsid w:val="00974BDB"/>
    <w:rsid w:val="00974C9B"/>
    <w:rsid w:val="00975493"/>
    <w:rsid w:val="00975ED7"/>
    <w:rsid w:val="009765FD"/>
    <w:rsid w:val="0097798B"/>
    <w:rsid w:val="00981FDE"/>
    <w:rsid w:val="00982735"/>
    <w:rsid w:val="00982892"/>
    <w:rsid w:val="009848B1"/>
    <w:rsid w:val="009866DF"/>
    <w:rsid w:val="0098708D"/>
    <w:rsid w:val="00987982"/>
    <w:rsid w:val="00990186"/>
    <w:rsid w:val="00990C1B"/>
    <w:rsid w:val="00991129"/>
    <w:rsid w:val="00992032"/>
    <w:rsid w:val="009923BB"/>
    <w:rsid w:val="00993283"/>
    <w:rsid w:val="00993F68"/>
    <w:rsid w:val="009949DC"/>
    <w:rsid w:val="00995FF7"/>
    <w:rsid w:val="00996E73"/>
    <w:rsid w:val="009972D1"/>
    <w:rsid w:val="00997421"/>
    <w:rsid w:val="009979DC"/>
    <w:rsid w:val="009A090D"/>
    <w:rsid w:val="009A0E31"/>
    <w:rsid w:val="009A1DF6"/>
    <w:rsid w:val="009A2A5E"/>
    <w:rsid w:val="009A36EB"/>
    <w:rsid w:val="009A3AE1"/>
    <w:rsid w:val="009A576C"/>
    <w:rsid w:val="009A7D34"/>
    <w:rsid w:val="009B11AB"/>
    <w:rsid w:val="009B42F3"/>
    <w:rsid w:val="009B5EEB"/>
    <w:rsid w:val="009B63CF"/>
    <w:rsid w:val="009B6E21"/>
    <w:rsid w:val="009C03BD"/>
    <w:rsid w:val="009C0C05"/>
    <w:rsid w:val="009C1138"/>
    <w:rsid w:val="009C1481"/>
    <w:rsid w:val="009C4BA4"/>
    <w:rsid w:val="009C58B5"/>
    <w:rsid w:val="009C5992"/>
    <w:rsid w:val="009C71D7"/>
    <w:rsid w:val="009D04E4"/>
    <w:rsid w:val="009D1223"/>
    <w:rsid w:val="009D1E59"/>
    <w:rsid w:val="009D31E6"/>
    <w:rsid w:val="009D4FF7"/>
    <w:rsid w:val="009D5D7F"/>
    <w:rsid w:val="009D7F3E"/>
    <w:rsid w:val="009E0EFD"/>
    <w:rsid w:val="009E10B7"/>
    <w:rsid w:val="009E13E5"/>
    <w:rsid w:val="009E1A17"/>
    <w:rsid w:val="009E3630"/>
    <w:rsid w:val="009E67FB"/>
    <w:rsid w:val="009E6F5F"/>
    <w:rsid w:val="009E78A5"/>
    <w:rsid w:val="009F09B9"/>
    <w:rsid w:val="009F0D3E"/>
    <w:rsid w:val="009F1078"/>
    <w:rsid w:val="009F1B2B"/>
    <w:rsid w:val="009F1DB7"/>
    <w:rsid w:val="009F369C"/>
    <w:rsid w:val="009F5F7A"/>
    <w:rsid w:val="009F6F02"/>
    <w:rsid w:val="009F71A2"/>
    <w:rsid w:val="009F78CD"/>
    <w:rsid w:val="00A00541"/>
    <w:rsid w:val="00A0071E"/>
    <w:rsid w:val="00A01108"/>
    <w:rsid w:val="00A0165C"/>
    <w:rsid w:val="00A0409D"/>
    <w:rsid w:val="00A04183"/>
    <w:rsid w:val="00A04964"/>
    <w:rsid w:val="00A0588F"/>
    <w:rsid w:val="00A05B8A"/>
    <w:rsid w:val="00A06644"/>
    <w:rsid w:val="00A06EA9"/>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F29"/>
    <w:rsid w:val="00A262F7"/>
    <w:rsid w:val="00A277AD"/>
    <w:rsid w:val="00A3081C"/>
    <w:rsid w:val="00A30BD6"/>
    <w:rsid w:val="00A30F40"/>
    <w:rsid w:val="00A3182B"/>
    <w:rsid w:val="00A32454"/>
    <w:rsid w:val="00A33546"/>
    <w:rsid w:val="00A33581"/>
    <w:rsid w:val="00A337A6"/>
    <w:rsid w:val="00A339D2"/>
    <w:rsid w:val="00A348CF"/>
    <w:rsid w:val="00A35670"/>
    <w:rsid w:val="00A37550"/>
    <w:rsid w:val="00A37BAC"/>
    <w:rsid w:val="00A407A5"/>
    <w:rsid w:val="00A40956"/>
    <w:rsid w:val="00A415BF"/>
    <w:rsid w:val="00A4202C"/>
    <w:rsid w:val="00A421D2"/>
    <w:rsid w:val="00A42CC9"/>
    <w:rsid w:val="00A44958"/>
    <w:rsid w:val="00A50D76"/>
    <w:rsid w:val="00A51034"/>
    <w:rsid w:val="00A529F2"/>
    <w:rsid w:val="00A531D7"/>
    <w:rsid w:val="00A54589"/>
    <w:rsid w:val="00A5477D"/>
    <w:rsid w:val="00A551FB"/>
    <w:rsid w:val="00A55A09"/>
    <w:rsid w:val="00A56320"/>
    <w:rsid w:val="00A56495"/>
    <w:rsid w:val="00A567FC"/>
    <w:rsid w:val="00A57CA1"/>
    <w:rsid w:val="00A60A29"/>
    <w:rsid w:val="00A61445"/>
    <w:rsid w:val="00A633BF"/>
    <w:rsid w:val="00A6353A"/>
    <w:rsid w:val="00A63892"/>
    <w:rsid w:val="00A6500E"/>
    <w:rsid w:val="00A65129"/>
    <w:rsid w:val="00A65ED5"/>
    <w:rsid w:val="00A6625B"/>
    <w:rsid w:val="00A663E1"/>
    <w:rsid w:val="00A66F32"/>
    <w:rsid w:val="00A70952"/>
    <w:rsid w:val="00A711FA"/>
    <w:rsid w:val="00A73EF2"/>
    <w:rsid w:val="00A74EA5"/>
    <w:rsid w:val="00A75877"/>
    <w:rsid w:val="00A75CCD"/>
    <w:rsid w:val="00A76AFD"/>
    <w:rsid w:val="00A775A5"/>
    <w:rsid w:val="00A800E6"/>
    <w:rsid w:val="00A806E2"/>
    <w:rsid w:val="00A83F62"/>
    <w:rsid w:val="00A846D9"/>
    <w:rsid w:val="00A85485"/>
    <w:rsid w:val="00A85AC8"/>
    <w:rsid w:val="00A85CA2"/>
    <w:rsid w:val="00A85D2F"/>
    <w:rsid w:val="00A85D5B"/>
    <w:rsid w:val="00A86010"/>
    <w:rsid w:val="00A8671B"/>
    <w:rsid w:val="00A87994"/>
    <w:rsid w:val="00A90BAF"/>
    <w:rsid w:val="00A92197"/>
    <w:rsid w:val="00A94087"/>
    <w:rsid w:val="00A94BF3"/>
    <w:rsid w:val="00A95DC7"/>
    <w:rsid w:val="00A961A0"/>
    <w:rsid w:val="00A96A9E"/>
    <w:rsid w:val="00AA0CE9"/>
    <w:rsid w:val="00AA0F6C"/>
    <w:rsid w:val="00AA1EDB"/>
    <w:rsid w:val="00AA4C6B"/>
    <w:rsid w:val="00AA561D"/>
    <w:rsid w:val="00AA7F38"/>
    <w:rsid w:val="00AA7FCA"/>
    <w:rsid w:val="00AB008F"/>
    <w:rsid w:val="00AB0BFA"/>
    <w:rsid w:val="00AB1933"/>
    <w:rsid w:val="00AB1B57"/>
    <w:rsid w:val="00AB2908"/>
    <w:rsid w:val="00AB4BAE"/>
    <w:rsid w:val="00AB75D3"/>
    <w:rsid w:val="00AC09CC"/>
    <w:rsid w:val="00AC2DC3"/>
    <w:rsid w:val="00AC3C88"/>
    <w:rsid w:val="00AC3F2C"/>
    <w:rsid w:val="00AC434B"/>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7B96"/>
    <w:rsid w:val="00B012A7"/>
    <w:rsid w:val="00B01D32"/>
    <w:rsid w:val="00B0470D"/>
    <w:rsid w:val="00B04A9C"/>
    <w:rsid w:val="00B05410"/>
    <w:rsid w:val="00B05463"/>
    <w:rsid w:val="00B065C2"/>
    <w:rsid w:val="00B071B5"/>
    <w:rsid w:val="00B10E91"/>
    <w:rsid w:val="00B121E2"/>
    <w:rsid w:val="00B128F5"/>
    <w:rsid w:val="00B12FDA"/>
    <w:rsid w:val="00B13FA0"/>
    <w:rsid w:val="00B14979"/>
    <w:rsid w:val="00B206DE"/>
    <w:rsid w:val="00B2138B"/>
    <w:rsid w:val="00B220C0"/>
    <w:rsid w:val="00B2234F"/>
    <w:rsid w:val="00B239FB"/>
    <w:rsid w:val="00B24811"/>
    <w:rsid w:val="00B267B8"/>
    <w:rsid w:val="00B26D38"/>
    <w:rsid w:val="00B274A9"/>
    <w:rsid w:val="00B27F30"/>
    <w:rsid w:val="00B34AD2"/>
    <w:rsid w:val="00B34CB1"/>
    <w:rsid w:val="00B35E59"/>
    <w:rsid w:val="00B36A35"/>
    <w:rsid w:val="00B378D3"/>
    <w:rsid w:val="00B4165D"/>
    <w:rsid w:val="00B422BB"/>
    <w:rsid w:val="00B45383"/>
    <w:rsid w:val="00B45F2D"/>
    <w:rsid w:val="00B4666B"/>
    <w:rsid w:val="00B476E2"/>
    <w:rsid w:val="00B513A5"/>
    <w:rsid w:val="00B51B47"/>
    <w:rsid w:val="00B520AE"/>
    <w:rsid w:val="00B529C4"/>
    <w:rsid w:val="00B52F1E"/>
    <w:rsid w:val="00B546BE"/>
    <w:rsid w:val="00B56475"/>
    <w:rsid w:val="00B5678F"/>
    <w:rsid w:val="00B6222C"/>
    <w:rsid w:val="00B62EFC"/>
    <w:rsid w:val="00B640E9"/>
    <w:rsid w:val="00B664A6"/>
    <w:rsid w:val="00B664E1"/>
    <w:rsid w:val="00B7279C"/>
    <w:rsid w:val="00B730FD"/>
    <w:rsid w:val="00B735BD"/>
    <w:rsid w:val="00B764CB"/>
    <w:rsid w:val="00B769D1"/>
    <w:rsid w:val="00B76C97"/>
    <w:rsid w:val="00B7797F"/>
    <w:rsid w:val="00B77EAC"/>
    <w:rsid w:val="00B82784"/>
    <w:rsid w:val="00B8455A"/>
    <w:rsid w:val="00B85889"/>
    <w:rsid w:val="00B86C7C"/>
    <w:rsid w:val="00B9093A"/>
    <w:rsid w:val="00B921B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47F"/>
    <w:rsid w:val="00BA778C"/>
    <w:rsid w:val="00BB1DD0"/>
    <w:rsid w:val="00BB2EA3"/>
    <w:rsid w:val="00BB30F8"/>
    <w:rsid w:val="00BB4065"/>
    <w:rsid w:val="00BB6817"/>
    <w:rsid w:val="00BB70B9"/>
    <w:rsid w:val="00BC00AC"/>
    <w:rsid w:val="00BC310E"/>
    <w:rsid w:val="00BC3867"/>
    <w:rsid w:val="00BC3E17"/>
    <w:rsid w:val="00BD089B"/>
    <w:rsid w:val="00BD0F8F"/>
    <w:rsid w:val="00BD2232"/>
    <w:rsid w:val="00BD226F"/>
    <w:rsid w:val="00BD350A"/>
    <w:rsid w:val="00BD4E74"/>
    <w:rsid w:val="00BD6281"/>
    <w:rsid w:val="00BE04A5"/>
    <w:rsid w:val="00BE1348"/>
    <w:rsid w:val="00BE14A8"/>
    <w:rsid w:val="00BE1E26"/>
    <w:rsid w:val="00BE28D6"/>
    <w:rsid w:val="00BE3319"/>
    <w:rsid w:val="00BE4998"/>
    <w:rsid w:val="00BE4B5B"/>
    <w:rsid w:val="00BE4FF8"/>
    <w:rsid w:val="00BE6089"/>
    <w:rsid w:val="00BF092C"/>
    <w:rsid w:val="00BF0B7F"/>
    <w:rsid w:val="00BF322D"/>
    <w:rsid w:val="00BF3CDB"/>
    <w:rsid w:val="00BF5182"/>
    <w:rsid w:val="00BF7851"/>
    <w:rsid w:val="00C00C00"/>
    <w:rsid w:val="00C02050"/>
    <w:rsid w:val="00C0259B"/>
    <w:rsid w:val="00C038AA"/>
    <w:rsid w:val="00C06529"/>
    <w:rsid w:val="00C0764A"/>
    <w:rsid w:val="00C10DF5"/>
    <w:rsid w:val="00C11250"/>
    <w:rsid w:val="00C1267A"/>
    <w:rsid w:val="00C131EA"/>
    <w:rsid w:val="00C13E8B"/>
    <w:rsid w:val="00C14BC1"/>
    <w:rsid w:val="00C14C75"/>
    <w:rsid w:val="00C169C8"/>
    <w:rsid w:val="00C16B82"/>
    <w:rsid w:val="00C22462"/>
    <w:rsid w:val="00C2377B"/>
    <w:rsid w:val="00C2460F"/>
    <w:rsid w:val="00C24890"/>
    <w:rsid w:val="00C24DC4"/>
    <w:rsid w:val="00C24DEE"/>
    <w:rsid w:val="00C26460"/>
    <w:rsid w:val="00C26F63"/>
    <w:rsid w:val="00C27A1D"/>
    <w:rsid w:val="00C35785"/>
    <w:rsid w:val="00C369A7"/>
    <w:rsid w:val="00C3758D"/>
    <w:rsid w:val="00C37F85"/>
    <w:rsid w:val="00C43685"/>
    <w:rsid w:val="00C43989"/>
    <w:rsid w:val="00C43ACE"/>
    <w:rsid w:val="00C44050"/>
    <w:rsid w:val="00C445FE"/>
    <w:rsid w:val="00C46610"/>
    <w:rsid w:val="00C46741"/>
    <w:rsid w:val="00C46819"/>
    <w:rsid w:val="00C50056"/>
    <w:rsid w:val="00C505B7"/>
    <w:rsid w:val="00C5181B"/>
    <w:rsid w:val="00C524E0"/>
    <w:rsid w:val="00C52727"/>
    <w:rsid w:val="00C53624"/>
    <w:rsid w:val="00C55059"/>
    <w:rsid w:val="00C55DBD"/>
    <w:rsid w:val="00C60A08"/>
    <w:rsid w:val="00C60FC2"/>
    <w:rsid w:val="00C61709"/>
    <w:rsid w:val="00C61923"/>
    <w:rsid w:val="00C61D62"/>
    <w:rsid w:val="00C62134"/>
    <w:rsid w:val="00C62931"/>
    <w:rsid w:val="00C62AEE"/>
    <w:rsid w:val="00C64456"/>
    <w:rsid w:val="00C6727E"/>
    <w:rsid w:val="00C710FB"/>
    <w:rsid w:val="00C73232"/>
    <w:rsid w:val="00C74D35"/>
    <w:rsid w:val="00C7667C"/>
    <w:rsid w:val="00C772BC"/>
    <w:rsid w:val="00C77546"/>
    <w:rsid w:val="00C80050"/>
    <w:rsid w:val="00C812C8"/>
    <w:rsid w:val="00C840BE"/>
    <w:rsid w:val="00C84D61"/>
    <w:rsid w:val="00C85F1A"/>
    <w:rsid w:val="00C9025B"/>
    <w:rsid w:val="00C9060A"/>
    <w:rsid w:val="00C91AE3"/>
    <w:rsid w:val="00C91BBF"/>
    <w:rsid w:val="00C93343"/>
    <w:rsid w:val="00C93D7D"/>
    <w:rsid w:val="00C9651A"/>
    <w:rsid w:val="00C96797"/>
    <w:rsid w:val="00CA0A52"/>
    <w:rsid w:val="00CA1D22"/>
    <w:rsid w:val="00CA2577"/>
    <w:rsid w:val="00CA27C9"/>
    <w:rsid w:val="00CA3A19"/>
    <w:rsid w:val="00CA5A06"/>
    <w:rsid w:val="00CA672E"/>
    <w:rsid w:val="00CA701B"/>
    <w:rsid w:val="00CB0D2C"/>
    <w:rsid w:val="00CB26DA"/>
    <w:rsid w:val="00CB2C05"/>
    <w:rsid w:val="00CB4976"/>
    <w:rsid w:val="00CB5417"/>
    <w:rsid w:val="00CB5710"/>
    <w:rsid w:val="00CB5897"/>
    <w:rsid w:val="00CB5F9D"/>
    <w:rsid w:val="00CB636F"/>
    <w:rsid w:val="00CB7806"/>
    <w:rsid w:val="00CB7CF2"/>
    <w:rsid w:val="00CB7F1E"/>
    <w:rsid w:val="00CC1C58"/>
    <w:rsid w:val="00CC328F"/>
    <w:rsid w:val="00CD0583"/>
    <w:rsid w:val="00CD0A76"/>
    <w:rsid w:val="00CD1415"/>
    <w:rsid w:val="00CD1742"/>
    <w:rsid w:val="00CD19A6"/>
    <w:rsid w:val="00CD275F"/>
    <w:rsid w:val="00CD4F82"/>
    <w:rsid w:val="00CD5EC9"/>
    <w:rsid w:val="00CD7136"/>
    <w:rsid w:val="00CD7542"/>
    <w:rsid w:val="00CD7D1E"/>
    <w:rsid w:val="00CE16BB"/>
    <w:rsid w:val="00CE18EA"/>
    <w:rsid w:val="00CE1B22"/>
    <w:rsid w:val="00CE1D8D"/>
    <w:rsid w:val="00CE20F4"/>
    <w:rsid w:val="00CE4C17"/>
    <w:rsid w:val="00CE5D15"/>
    <w:rsid w:val="00CE6B08"/>
    <w:rsid w:val="00CE77AD"/>
    <w:rsid w:val="00CF0388"/>
    <w:rsid w:val="00CF10F4"/>
    <w:rsid w:val="00CF262F"/>
    <w:rsid w:val="00CF482C"/>
    <w:rsid w:val="00CF4EEB"/>
    <w:rsid w:val="00CF5ECC"/>
    <w:rsid w:val="00CF6D67"/>
    <w:rsid w:val="00D00041"/>
    <w:rsid w:val="00D0020E"/>
    <w:rsid w:val="00D0143B"/>
    <w:rsid w:val="00D01B15"/>
    <w:rsid w:val="00D02DDC"/>
    <w:rsid w:val="00D03270"/>
    <w:rsid w:val="00D052DB"/>
    <w:rsid w:val="00D06CDB"/>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2782A"/>
    <w:rsid w:val="00D30CB6"/>
    <w:rsid w:val="00D30F51"/>
    <w:rsid w:val="00D3145A"/>
    <w:rsid w:val="00D31476"/>
    <w:rsid w:val="00D31B85"/>
    <w:rsid w:val="00D32499"/>
    <w:rsid w:val="00D3594C"/>
    <w:rsid w:val="00D36A31"/>
    <w:rsid w:val="00D36B79"/>
    <w:rsid w:val="00D40ADB"/>
    <w:rsid w:val="00D42CFC"/>
    <w:rsid w:val="00D42F5E"/>
    <w:rsid w:val="00D44C8C"/>
    <w:rsid w:val="00D45831"/>
    <w:rsid w:val="00D45FF5"/>
    <w:rsid w:val="00D47215"/>
    <w:rsid w:val="00D47E00"/>
    <w:rsid w:val="00D50A65"/>
    <w:rsid w:val="00D556A0"/>
    <w:rsid w:val="00D57257"/>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A5"/>
    <w:rsid w:val="00D76971"/>
    <w:rsid w:val="00D76F2D"/>
    <w:rsid w:val="00D80EE2"/>
    <w:rsid w:val="00D81BAE"/>
    <w:rsid w:val="00D83A4F"/>
    <w:rsid w:val="00D83EA2"/>
    <w:rsid w:val="00D85305"/>
    <w:rsid w:val="00D8604D"/>
    <w:rsid w:val="00D86D76"/>
    <w:rsid w:val="00D90393"/>
    <w:rsid w:val="00D90958"/>
    <w:rsid w:val="00D90F9A"/>
    <w:rsid w:val="00D91938"/>
    <w:rsid w:val="00D92287"/>
    <w:rsid w:val="00D94D41"/>
    <w:rsid w:val="00D95B4B"/>
    <w:rsid w:val="00D96BBD"/>
    <w:rsid w:val="00D9704C"/>
    <w:rsid w:val="00DA1183"/>
    <w:rsid w:val="00DA2F52"/>
    <w:rsid w:val="00DA31BC"/>
    <w:rsid w:val="00DA360E"/>
    <w:rsid w:val="00DA3B1A"/>
    <w:rsid w:val="00DA568D"/>
    <w:rsid w:val="00DA6D6F"/>
    <w:rsid w:val="00DA70F4"/>
    <w:rsid w:val="00DA713F"/>
    <w:rsid w:val="00DB1650"/>
    <w:rsid w:val="00DB26A1"/>
    <w:rsid w:val="00DB334D"/>
    <w:rsid w:val="00DB3933"/>
    <w:rsid w:val="00DB5552"/>
    <w:rsid w:val="00DB5EEA"/>
    <w:rsid w:val="00DB5F71"/>
    <w:rsid w:val="00DB6E5B"/>
    <w:rsid w:val="00DB7E20"/>
    <w:rsid w:val="00DC1549"/>
    <w:rsid w:val="00DC1C8B"/>
    <w:rsid w:val="00DC2978"/>
    <w:rsid w:val="00DC3371"/>
    <w:rsid w:val="00DC3D23"/>
    <w:rsid w:val="00DC45F1"/>
    <w:rsid w:val="00DC5471"/>
    <w:rsid w:val="00DC6A8C"/>
    <w:rsid w:val="00DC73B5"/>
    <w:rsid w:val="00DD0330"/>
    <w:rsid w:val="00DD11C0"/>
    <w:rsid w:val="00DD17BD"/>
    <w:rsid w:val="00DD1A6E"/>
    <w:rsid w:val="00DD1CA4"/>
    <w:rsid w:val="00DD2326"/>
    <w:rsid w:val="00DD23C4"/>
    <w:rsid w:val="00DD2C11"/>
    <w:rsid w:val="00DD375E"/>
    <w:rsid w:val="00DD4C75"/>
    <w:rsid w:val="00DD59CB"/>
    <w:rsid w:val="00DD5C43"/>
    <w:rsid w:val="00DE0472"/>
    <w:rsid w:val="00DE1708"/>
    <w:rsid w:val="00DE29A3"/>
    <w:rsid w:val="00DE2D02"/>
    <w:rsid w:val="00DE328D"/>
    <w:rsid w:val="00DE410B"/>
    <w:rsid w:val="00DE4E41"/>
    <w:rsid w:val="00DE4F4B"/>
    <w:rsid w:val="00DE6161"/>
    <w:rsid w:val="00DE7416"/>
    <w:rsid w:val="00DE74E9"/>
    <w:rsid w:val="00DF13E3"/>
    <w:rsid w:val="00DF32A4"/>
    <w:rsid w:val="00DF383F"/>
    <w:rsid w:val="00DF3B43"/>
    <w:rsid w:val="00DF44C9"/>
    <w:rsid w:val="00DF4644"/>
    <w:rsid w:val="00E00327"/>
    <w:rsid w:val="00E02DEC"/>
    <w:rsid w:val="00E03B9A"/>
    <w:rsid w:val="00E0581B"/>
    <w:rsid w:val="00E06664"/>
    <w:rsid w:val="00E077DF"/>
    <w:rsid w:val="00E111CA"/>
    <w:rsid w:val="00E11DD6"/>
    <w:rsid w:val="00E1305E"/>
    <w:rsid w:val="00E13321"/>
    <w:rsid w:val="00E13A85"/>
    <w:rsid w:val="00E141E8"/>
    <w:rsid w:val="00E153FC"/>
    <w:rsid w:val="00E20965"/>
    <w:rsid w:val="00E2228B"/>
    <w:rsid w:val="00E2538D"/>
    <w:rsid w:val="00E25A59"/>
    <w:rsid w:val="00E25B37"/>
    <w:rsid w:val="00E26273"/>
    <w:rsid w:val="00E26730"/>
    <w:rsid w:val="00E269E5"/>
    <w:rsid w:val="00E27C8A"/>
    <w:rsid w:val="00E32DC6"/>
    <w:rsid w:val="00E32EE3"/>
    <w:rsid w:val="00E336B1"/>
    <w:rsid w:val="00E337AB"/>
    <w:rsid w:val="00E33EF0"/>
    <w:rsid w:val="00E343C1"/>
    <w:rsid w:val="00E35479"/>
    <w:rsid w:val="00E3735D"/>
    <w:rsid w:val="00E40CD4"/>
    <w:rsid w:val="00E415FA"/>
    <w:rsid w:val="00E41738"/>
    <w:rsid w:val="00E41FE3"/>
    <w:rsid w:val="00E4360C"/>
    <w:rsid w:val="00E44E25"/>
    <w:rsid w:val="00E44E85"/>
    <w:rsid w:val="00E45F97"/>
    <w:rsid w:val="00E46FE7"/>
    <w:rsid w:val="00E50908"/>
    <w:rsid w:val="00E510F0"/>
    <w:rsid w:val="00E51E31"/>
    <w:rsid w:val="00E53447"/>
    <w:rsid w:val="00E53581"/>
    <w:rsid w:val="00E53FB3"/>
    <w:rsid w:val="00E54E32"/>
    <w:rsid w:val="00E55499"/>
    <w:rsid w:val="00E55812"/>
    <w:rsid w:val="00E55F3F"/>
    <w:rsid w:val="00E56C1D"/>
    <w:rsid w:val="00E56E52"/>
    <w:rsid w:val="00E57B21"/>
    <w:rsid w:val="00E62312"/>
    <w:rsid w:val="00E6289D"/>
    <w:rsid w:val="00E63065"/>
    <w:rsid w:val="00E651C9"/>
    <w:rsid w:val="00E67669"/>
    <w:rsid w:val="00E67AE8"/>
    <w:rsid w:val="00E72D4E"/>
    <w:rsid w:val="00E72F87"/>
    <w:rsid w:val="00E73400"/>
    <w:rsid w:val="00E73DBA"/>
    <w:rsid w:val="00E73F99"/>
    <w:rsid w:val="00E7581C"/>
    <w:rsid w:val="00E77676"/>
    <w:rsid w:val="00E8113B"/>
    <w:rsid w:val="00E82A75"/>
    <w:rsid w:val="00E83E2D"/>
    <w:rsid w:val="00E84C11"/>
    <w:rsid w:val="00E9110E"/>
    <w:rsid w:val="00E93E56"/>
    <w:rsid w:val="00E94EC4"/>
    <w:rsid w:val="00E95166"/>
    <w:rsid w:val="00EA071F"/>
    <w:rsid w:val="00EA0962"/>
    <w:rsid w:val="00EA0CB2"/>
    <w:rsid w:val="00EA0F8A"/>
    <w:rsid w:val="00EA1581"/>
    <w:rsid w:val="00EA37C9"/>
    <w:rsid w:val="00EA3978"/>
    <w:rsid w:val="00EA3C0C"/>
    <w:rsid w:val="00EA4927"/>
    <w:rsid w:val="00EA6B5A"/>
    <w:rsid w:val="00EB031C"/>
    <w:rsid w:val="00EB31F7"/>
    <w:rsid w:val="00EB5C5E"/>
    <w:rsid w:val="00EB78C5"/>
    <w:rsid w:val="00EC0D59"/>
    <w:rsid w:val="00EC2C33"/>
    <w:rsid w:val="00EC2D47"/>
    <w:rsid w:val="00EC56B9"/>
    <w:rsid w:val="00EC5AFB"/>
    <w:rsid w:val="00EC5F9D"/>
    <w:rsid w:val="00EC6143"/>
    <w:rsid w:val="00EC617F"/>
    <w:rsid w:val="00EC6743"/>
    <w:rsid w:val="00EC7AB2"/>
    <w:rsid w:val="00ED0B94"/>
    <w:rsid w:val="00ED0F53"/>
    <w:rsid w:val="00ED22DF"/>
    <w:rsid w:val="00ED3BFF"/>
    <w:rsid w:val="00ED52D0"/>
    <w:rsid w:val="00ED6835"/>
    <w:rsid w:val="00ED6C70"/>
    <w:rsid w:val="00ED6FE9"/>
    <w:rsid w:val="00ED729D"/>
    <w:rsid w:val="00EE0221"/>
    <w:rsid w:val="00EE0D7B"/>
    <w:rsid w:val="00EE22A3"/>
    <w:rsid w:val="00EE2A6B"/>
    <w:rsid w:val="00EE2D6B"/>
    <w:rsid w:val="00EE31F8"/>
    <w:rsid w:val="00EE39E5"/>
    <w:rsid w:val="00EF174E"/>
    <w:rsid w:val="00EF3635"/>
    <w:rsid w:val="00EF3B21"/>
    <w:rsid w:val="00EF4999"/>
    <w:rsid w:val="00EF4AA3"/>
    <w:rsid w:val="00EF5F82"/>
    <w:rsid w:val="00F05C9F"/>
    <w:rsid w:val="00F106DB"/>
    <w:rsid w:val="00F14FF1"/>
    <w:rsid w:val="00F15E86"/>
    <w:rsid w:val="00F2061E"/>
    <w:rsid w:val="00F2103C"/>
    <w:rsid w:val="00F2125E"/>
    <w:rsid w:val="00F225E0"/>
    <w:rsid w:val="00F233DB"/>
    <w:rsid w:val="00F2422A"/>
    <w:rsid w:val="00F244FB"/>
    <w:rsid w:val="00F25552"/>
    <w:rsid w:val="00F256DB"/>
    <w:rsid w:val="00F25C7F"/>
    <w:rsid w:val="00F26806"/>
    <w:rsid w:val="00F27B90"/>
    <w:rsid w:val="00F27F2F"/>
    <w:rsid w:val="00F30362"/>
    <w:rsid w:val="00F31CAC"/>
    <w:rsid w:val="00F336EF"/>
    <w:rsid w:val="00F36EBD"/>
    <w:rsid w:val="00F43833"/>
    <w:rsid w:val="00F43E12"/>
    <w:rsid w:val="00F47383"/>
    <w:rsid w:val="00F50469"/>
    <w:rsid w:val="00F50639"/>
    <w:rsid w:val="00F52C7B"/>
    <w:rsid w:val="00F53E1E"/>
    <w:rsid w:val="00F53FEE"/>
    <w:rsid w:val="00F541EC"/>
    <w:rsid w:val="00F54CA2"/>
    <w:rsid w:val="00F5531D"/>
    <w:rsid w:val="00F55369"/>
    <w:rsid w:val="00F5755D"/>
    <w:rsid w:val="00F602D2"/>
    <w:rsid w:val="00F6136E"/>
    <w:rsid w:val="00F61869"/>
    <w:rsid w:val="00F61C24"/>
    <w:rsid w:val="00F62670"/>
    <w:rsid w:val="00F63DC8"/>
    <w:rsid w:val="00F657F8"/>
    <w:rsid w:val="00F67F00"/>
    <w:rsid w:val="00F70B59"/>
    <w:rsid w:val="00F70DB2"/>
    <w:rsid w:val="00F70E33"/>
    <w:rsid w:val="00F70F3F"/>
    <w:rsid w:val="00F71633"/>
    <w:rsid w:val="00F7288F"/>
    <w:rsid w:val="00F72F36"/>
    <w:rsid w:val="00F739F1"/>
    <w:rsid w:val="00F742E9"/>
    <w:rsid w:val="00F75764"/>
    <w:rsid w:val="00F75BAB"/>
    <w:rsid w:val="00F80C21"/>
    <w:rsid w:val="00F82157"/>
    <w:rsid w:val="00F83F6E"/>
    <w:rsid w:val="00F85100"/>
    <w:rsid w:val="00F85E2F"/>
    <w:rsid w:val="00F908FD"/>
    <w:rsid w:val="00F93456"/>
    <w:rsid w:val="00F9476B"/>
    <w:rsid w:val="00F94B19"/>
    <w:rsid w:val="00F94E34"/>
    <w:rsid w:val="00F953E8"/>
    <w:rsid w:val="00F9640C"/>
    <w:rsid w:val="00F97FBC"/>
    <w:rsid w:val="00FA0B83"/>
    <w:rsid w:val="00FA16CB"/>
    <w:rsid w:val="00FA1F97"/>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1C69"/>
    <w:rsid w:val="00FD35D4"/>
    <w:rsid w:val="00FD5071"/>
    <w:rsid w:val="00FD658D"/>
    <w:rsid w:val="00FD73CB"/>
    <w:rsid w:val="00FD7EB1"/>
    <w:rsid w:val="00FE0189"/>
    <w:rsid w:val="00FE26D9"/>
    <w:rsid w:val="00FE3F5E"/>
    <w:rsid w:val="00FE480A"/>
    <w:rsid w:val="00FE53B5"/>
    <w:rsid w:val="00FE65E1"/>
    <w:rsid w:val="00FE690B"/>
    <w:rsid w:val="00FE6CEB"/>
    <w:rsid w:val="00FE6EA6"/>
    <w:rsid w:val="00FE721C"/>
    <w:rsid w:val="00FE78C7"/>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Lab TItle"/>
    <w:next w:val="Normal"/>
    <w:link w:val="Heading1Char"/>
    <w:uiPriority w:val="9"/>
    <w:qFormat/>
    <w:rsid w:val="00623913"/>
    <w:pPr>
      <w:keepNext/>
      <w:spacing w:after="240"/>
      <w:outlineLvl w:val="0"/>
    </w:pPr>
    <w:rPr>
      <w:rFonts w:ascii="Segoe UI Semibold" w:eastAsiaTheme="majorEastAsia" w:hAnsi="Segoe UI Semibold" w:cstheme="majorBidi"/>
      <w:sz w:val="72"/>
      <w:szCs w:val="20"/>
    </w:rPr>
  </w:style>
  <w:style w:type="paragraph" w:styleId="Heading2">
    <w:name w:val="heading 2"/>
    <w:aliases w:val="Exercise Title"/>
    <w:basedOn w:val="Heading1"/>
    <w:link w:val="Heading2Char"/>
    <w:rsid w:val="00623913"/>
    <w:pPr>
      <w:pageBreakBefore/>
      <w:outlineLvl w:val="1"/>
    </w:pPr>
    <w:rPr>
      <w:sz w:val="52"/>
    </w:rPr>
  </w:style>
  <w:style w:type="paragraph" w:styleId="Heading3">
    <w:name w:val="heading 3"/>
    <w:aliases w:val="Task Title"/>
    <w:basedOn w:val="Normal"/>
    <w:next w:val="Normal"/>
    <w:link w:val="Heading3Char"/>
    <w:uiPriority w:val="4"/>
    <w:qFormat/>
    <w:rsid w:val="00623913"/>
    <w:pPr>
      <w:keepNext/>
      <w:spacing w:before="360"/>
      <w:outlineLvl w:val="2"/>
    </w:pPr>
    <w:rPr>
      <w:rFonts w:eastAsiaTheme="majorEastAsia" w:cstheme="majorBidi"/>
      <w:b/>
      <w:sz w:val="28"/>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Lab TItle Char"/>
    <w:basedOn w:val="DefaultParagraphFont"/>
    <w:link w:val="Heading1"/>
    <w:uiPriority w:val="9"/>
    <w:rsid w:val="00623913"/>
    <w:rPr>
      <w:rFonts w:ascii="Segoe UI Semibold" w:eastAsiaTheme="majorEastAsia" w:hAnsi="Segoe UI Semibold" w:cstheme="majorBidi"/>
      <w:sz w:val="72"/>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aliases w:val="Exercise Title Char"/>
    <w:basedOn w:val="DefaultParagraphFont"/>
    <w:link w:val="Heading2"/>
    <w:rsid w:val="00623913"/>
    <w:rPr>
      <w:rFonts w:ascii="Segoe UI Semibold" w:eastAsiaTheme="majorEastAsia" w:hAnsi="Segoe UI Semibold" w:cstheme="majorBidi"/>
      <w:sz w:val="52"/>
      <w:szCs w:val="20"/>
    </w:rPr>
  </w:style>
  <w:style w:type="character" w:customStyle="1" w:styleId="Heading3Char">
    <w:name w:val="Heading 3 Char"/>
    <w:aliases w:val="Task Title Char"/>
    <w:basedOn w:val="DefaultParagraphFont"/>
    <w:link w:val="Heading3"/>
    <w:uiPriority w:val="4"/>
    <w:rsid w:val="00623913"/>
    <w:rPr>
      <w:rFonts w:asciiTheme="minorHAnsi" w:eastAsiaTheme="majorEastAsia" w:hAnsiTheme="minorHAnsi" w:cstheme="majorBidi"/>
      <w:b/>
      <w:sz w:val="28"/>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StepCodeText"/>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623913"/>
    <w:rPr>
      <w:rFonts w:asciiTheme="majorHAnsi" w:hAnsiTheme="majorHAnsi"/>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14"/>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95" Type="http://schemas.openxmlformats.org/officeDocument/2006/relationships/customXml" Target="../customXml/item4.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owerbi.com"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microsoft.com/power-bi/transform-model/desktop-relationships-understand" TargetMode="External"/><Relationship Id="rId77" Type="http://schemas.openxmlformats.org/officeDocument/2006/relationships/image" Target="media/image6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D1B21E128122479CF2FB5582546ACC" ma:contentTypeVersion="9" ma:contentTypeDescription="Create a new document." ma:contentTypeScope="" ma:versionID="56e03371ddec54ad93f1c92073d746bf">
  <xsd:schema xmlns:xsd="http://www.w3.org/2001/XMLSchema" xmlns:xs="http://www.w3.org/2001/XMLSchema" xmlns:p="http://schemas.microsoft.com/office/2006/metadata/properties" xmlns:ns2="e3be6fdc-f9bd-485a-97d3-a30259e5d10d" targetNamespace="http://schemas.microsoft.com/office/2006/metadata/properties" ma:root="true" ma:fieldsID="d4d1b23720a952d17cd3c59732d377ef" ns2:_="">
    <xsd:import namespace="e3be6fdc-f9bd-485a-97d3-a30259e5d10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be6fdc-f9bd-485a-97d3-a30259e5d1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B1A022F-6886-47EA-BA44-3634B41E82B7}">
  <ds:schemaRefs>
    <ds:schemaRef ds:uri="http://schemas.openxmlformats.org/officeDocument/2006/bibliography"/>
  </ds:schemaRefs>
</ds:datastoreItem>
</file>

<file path=customXml/itemProps2.xml><?xml version="1.0" encoding="utf-8"?>
<ds:datastoreItem xmlns:ds="http://schemas.openxmlformats.org/officeDocument/2006/customXml" ds:itemID="{3D1EA32B-8F37-4143-AE40-55E85FBD8B14}"/>
</file>

<file path=customXml/itemProps3.xml><?xml version="1.0" encoding="utf-8"?>
<ds:datastoreItem xmlns:ds="http://schemas.openxmlformats.org/officeDocument/2006/customXml" ds:itemID="{2EFB0CC9-D55A-4E28-946B-5869DD75F31B}"/>
</file>

<file path=customXml/itemProps4.xml><?xml version="1.0" encoding="utf-8"?>
<ds:datastoreItem xmlns:ds="http://schemas.openxmlformats.org/officeDocument/2006/customXml" ds:itemID="{E6F78EAF-11D5-4E11-82C7-1FD30F9CAB61}"/>
</file>

<file path=docProps/app.xml><?xml version="1.0" encoding="utf-8"?>
<Properties xmlns="http://schemas.openxmlformats.org/officeDocument/2006/extended-properties" xmlns:vt="http://schemas.openxmlformats.org/officeDocument/2006/docPropsVTypes">
  <Template>FY16 TechNet and PPE HOL template.dotx</Template>
  <TotalTime>9250</TotalTime>
  <Pages>45</Pages>
  <Words>3931</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Develop a Power BI Model</vt:lpstr>
    </vt:vector>
  </TitlesOfParts>
  <Manager>Tamer Farag &lt;tfarag@microsoft.com&gt;</Manager>
  <Company/>
  <LinksUpToDate>false</LinksUpToDate>
  <CharactersWithSpaces>26292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 a Power BI Model</dc:title>
  <dc:subject/>
  <dc:creator>Peter Myers &lt;peter.myers@bitwisesolutions.com.au&gt;</dc:creator>
  <cp:keywords/>
  <dc:description/>
  <cp:lastModifiedBy>Peter Myers</cp:lastModifiedBy>
  <cp:revision>222</cp:revision>
  <cp:lastPrinted>2019-03-10T07:03:00Z</cp:lastPrinted>
  <dcterms:created xsi:type="dcterms:W3CDTF">2017-12-29T03:55:00Z</dcterms:created>
  <dcterms:modified xsi:type="dcterms:W3CDTF">2020-08-17T08:01:00Z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2020-08-14T18:31:23Z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cb0bb621-832b-4733-9bac-e68f40401fff</vt:lpwstr>
  </property>
  <property fmtid="{D5CDD505-2E9C-101B-9397-08002B2CF9AE}" pid="8" name="MSIP_Label_f42aa342-8706-4288-bd11-ebb85995028c_ContentBits">
    <vt:lpwstr>0</vt:lpwstr>
  </property>
  <property fmtid="{D5CDD505-2E9C-101B-9397-08002B2CF9AE}" pid="9" name="ContentTypeId">
    <vt:lpwstr>0x010100B6D1B21E128122479CF2FB5582546ACC</vt:lpwstr>
  </property>
</Properties>
</file>