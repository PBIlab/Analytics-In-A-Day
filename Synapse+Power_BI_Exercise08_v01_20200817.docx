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word/endnotes.xml" ContentType="application/vnd.openxmlformats-officedocument.wordprocessingml.endnotes+xml"/>
  <Override PartName="/word/footer2.xml" ContentType="application/vnd.openxmlformats-officedocument.wordprocessingml.footer+xml"/>
  <Override PartName="/word/footer1.xml" ContentType="application/vnd.openxmlformats-officedocument.wordprocessingml.footer+xml"/>
  <Override PartName="/word/footnotes.xml" ContentType="application/vnd.openxmlformats-officedocument.wordprocessingml.footnotes+xml"/>
  <Override PartName="/word/theme/theme1.xml" ContentType="application/vnd.openxmlformats-officedocument.theme+xml"/>
  <Override PartName="/word/settings.xml" ContentType="application/vnd.openxmlformats-officedocument.wordprocessingml.settings+xml"/>
  <Override PartName="/customXml/itemProps1.xml" ContentType="application/vnd.openxmlformats-officedocument.customXmlProperties+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styles.xml" ContentType="application/vnd.openxmlformats-officedocument.wordprocessingml.styles+xml"/>
  <Override PartName="/word/numbering.xml" ContentType="application/vnd.openxmlformats-officedocument.wordprocessingml.numbering+xml"/>
  <Override PartName="/word/commentsExtensible.xml" ContentType="application/vnd.openxmlformats-officedocument.wordprocessingml.commentsExtensible+xml"/>
  <Override PartName="/customXml/itemProps3.xml" ContentType="application/vnd.openxmlformats-officedocument.customXmlProperties+xml"/>
  <Override PartName="/customXml/itemProps2.xml" ContentType="application/vnd.openxmlformats-officedocument.customXmlProperties+xml"/>
  <Override PartName="/customXml/itemProps4.xml" ContentType="application/vnd.openxmlformats-officedocument.customXml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B839044" w14:textId="492AD155" w:rsidR="00BD350A" w:rsidRDefault="0010557C" w:rsidP="00BD350A">
      <w:pPr>
        <w:pStyle w:val="Image"/>
        <w:rPr>
          <w:rStyle w:val="LabID"/>
        </w:rPr>
      </w:pPr>
      <w:bookmarkStart w:id="0" w:name="_Toc417026994"/>
      <w:bookmarkStart w:id="1" w:name="_Toc416699685"/>
      <w:bookmarkStart w:id="2" w:name="_Toc428363864"/>
      <w:bookmarkStart w:id="3" w:name="_Toc428368895"/>
      <w:bookmarkStart w:id="4" w:name="_GoBack"/>
      <w:bookmarkEnd w:id="4"/>
      <w:r w:rsidRPr="0010557C">
        <w:rPr>
          <w:noProof/>
          <w:sz w:val="40"/>
        </w:rPr>
        <w:drawing>
          <wp:anchor distT="0" distB="0" distL="114300" distR="114300" simplePos="0" relativeHeight="251659264" behindDoc="0" locked="0" layoutInCell="1" allowOverlap="1" wp14:anchorId="0AAD769C" wp14:editId="70C19B0B">
            <wp:simplePos x="0" y="0"/>
            <wp:positionH relativeFrom="column">
              <wp:posOffset>0</wp:posOffset>
            </wp:positionH>
            <wp:positionV relativeFrom="paragraph">
              <wp:posOffset>165100</wp:posOffset>
            </wp:positionV>
            <wp:extent cx="2266950" cy="1015917"/>
            <wp:effectExtent l="0" t="0" r="0" b="0"/>
            <wp:wrapNone/>
            <wp:docPr id="8" name="Picture 9">
              <a:extLst xmlns:a="http://schemas.openxmlformats.org/drawingml/2006/main">
                <a:ext uri="{FF2B5EF4-FFF2-40B4-BE49-F238E27FC236}">
                  <a16:creationId xmlns:a16="http://schemas.microsoft.com/office/drawing/2014/main" id="{C58B7AA7-BC07-4BDA-A6D0-AA00147A90C8}"/>
                </a:ext>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C58B7AA7-BC07-4BDA-A6D0-AA00147A90C8}"/>
                        </a:ext>
                      </a:extLst>
                    </pic:cNvPr>
                    <pic:cNvPicPr>
                      <a:picLocks noChangeAspect="1"/>
                    </pic:cNvPicPr>
                  </pic:nvPicPr>
                  <pic:blipFill>
                    <a:blip r:embed="rId8"/>
                    <a:stretch>
                      <a:fillRect/>
                    </a:stretch>
                  </pic:blipFill>
                  <pic:spPr>
                    <a:xfrm>
                      <a:off x="0" y="0"/>
                      <a:ext cx="2266950" cy="1015917"/>
                    </a:xfrm>
                    <a:prstGeom prst="rect">
                      <a:avLst/>
                    </a:prstGeom>
                  </pic:spPr>
                </pic:pic>
              </a:graphicData>
            </a:graphic>
            <wp14:sizeRelH relativeFrom="margin">
              <wp14:pctWidth>0</wp14:pctWidth>
            </wp14:sizeRelH>
            <wp14:sizeRelV relativeFrom="margin">
              <wp14:pctHeight>0</wp14:pctHeight>
            </wp14:sizeRelV>
          </wp:anchor>
        </w:drawing>
      </w:r>
      <w:r w:rsidR="00BD350A">
        <w:rPr>
          <w:noProof/>
        </w:rPr>
        <mc:AlternateContent>
          <mc:Choice Requires="wps">
            <w:drawing>
              <wp:inline distT="0" distB="0" distL="0" distR="0" wp14:anchorId="66220A4C" wp14:editId="38CA5E04">
                <wp:extent cx="6323330" cy="1019908"/>
                <wp:effectExtent l="0" t="0" r="1270" b="8890"/>
                <wp:docPr id="3" name="Rectangle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6323330" cy="1019908"/>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w16="http://schemas.microsoft.com/office/word/2018/wordml" xmlns:w16cex="http://schemas.microsoft.com/office/word/2018/wordml/cex">
            <w:pict>
              <v:rect w14:anchorId="3F33727E" id="Rectangle 3" o:spid="_x0000_s1026" style="width:497.9pt;height:80.3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" fillcolor="#505050 [3213]" stroked="f" strokeweight="2pt">
                <w10:anchorlock/>
              </v:rect>
            </w:pict>
          </mc:Fallback>
        </mc:AlternateContent>
      </w:r>
      <w:r w:rsidR="00BD350A" w:rsidRPr="00623913">
        <w:rPr>
          <w:noProof/>
        </w:rPr>
        <mc:AlternateContent>
          <mc:Choice Requires="wps">
            <w:drawing>
              <wp:inline distT="0" distB="0" distL="0" distR="0" wp14:anchorId="5585FFE5" wp14:editId="25112A52">
                <wp:extent cx="6323330" cy="1666875"/>
                <wp:effectExtent l="0" t="0" r="20320" b="28575"/>
                <wp:docPr id="4" name="Text Box 4"/>
                <wp:cNvGraphicFramePr/>
                <a:graphic xmlns:a="http://schemas.openxmlformats.org/drawingml/2006/main">
                  <a:graphicData uri="http://schemas.microsoft.com/office/word/2010/wordprocessingShape">
                    <wps:wsp>
                      <wps:cNvSpPr txBox="1"/>
                      <wps:spPr>
                        <a:xfrm>
                          <a:off x="0" y="0"/>
                          <a:ext cx="6323330" cy="1666875"/>
                        </a:xfrm>
                        <a:prstGeom prst="rect">
                          <a:avLst/>
                        </a:prstGeom>
                        <a:solidFill>
                          <a:srgbClr val="191919"/>
                        </a:solidFill>
                        <a:ln w="6350">
                          <a:solidFill>
                            <a:srgbClr val="191919"/>
                          </a:solidFill>
                        </a:ln>
                      </wps:spPr>
                      <wps:txbx>
                        <w:txbxContent>
                          <w:p w14:paraId="3E6480C9" w14:textId="2167A44F" w:rsidR="001D69A4" w:rsidRPr="0010557C" w:rsidRDefault="001D69A4" w:rsidP="00BD350A">
                            <w:pPr>
                              <w:ind w:left="284"/>
                              <w:rPr>
                                <w:rFonts w:ascii="Segoe UI Semibold" w:hAnsi="Segoe UI Semibold" w:cs="Segoe UI Semibold"/>
                                <w:color w:val="FFFFFF" w:themeColor="background1"/>
                                <w:sz w:val="48"/>
                                <w:szCs w:val="48"/>
                              </w:rPr>
                            </w:pPr>
                            <w:r w:rsidRPr="0010557C">
                              <w:rPr>
                                <w:rFonts w:ascii="Segoe UI Semibold" w:hAnsi="Segoe UI Semibold" w:cs="Segoe UI Semibold"/>
                                <w:color w:val="FFFFFF" w:themeColor="background1"/>
                                <w:sz w:val="96"/>
                                <w:szCs w:val="96"/>
                              </w:rPr>
                              <w:t>Analytics in a Day</w:t>
                            </w:r>
                            <w:r w:rsidRPr="0010557C">
                              <w:rPr>
                                <w:rFonts w:ascii="Segoe UI Semibold" w:hAnsi="Segoe UI Semibold" w:cs="Segoe UI Semibold"/>
                                <w:color w:val="FFFFFF" w:themeColor="background1"/>
                                <w:sz w:val="48"/>
                                <w:szCs w:val="48"/>
                              </w:rPr>
                              <w:br/>
                            </w:r>
                            <w:r w:rsidR="006F59E7" w:rsidRPr="0010557C">
                              <w:rPr>
                                <w:rFonts w:ascii="Segoe UI Semibold" w:hAnsi="Segoe UI Semibold" w:cs="Segoe UI Semibold"/>
                                <w:color w:val="FFFFFF" w:themeColor="background1"/>
                                <w:sz w:val="44"/>
                                <w:szCs w:val="44"/>
                              </w:rPr>
                              <w:t>Azure Synapse</w:t>
                            </w:r>
                            <w:r w:rsidR="006F59E7">
                              <w:rPr>
                                <w:rFonts w:ascii="Segoe UI Semibold" w:hAnsi="Segoe UI Semibold" w:cs="Segoe UI Semibold"/>
                                <w:color w:val="FFFFFF" w:themeColor="background1"/>
                                <w:sz w:val="44"/>
                                <w:szCs w:val="44"/>
                              </w:rPr>
                              <w:t xml:space="preserve"> + Power BI</w:t>
                            </w:r>
                            <w:r w:rsidR="006F59E7" w:rsidRPr="0010557C">
                              <w:rPr>
                                <w:rFonts w:ascii="Segoe UI Semibold" w:hAnsi="Segoe UI Semibold" w:cs="Segoe UI Semibold"/>
                                <w:color w:val="FFFFFF" w:themeColor="background1"/>
                                <w:sz w:val="44"/>
                                <w:szCs w:val="44"/>
                              </w:rPr>
                              <w:t xml:space="preserve"> better together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xmlns:w16="http://schemas.microsoft.com/office/word/2018/wordml" xmlns:w16cex="http://schemas.microsoft.com/office/word/2018/wordml/cex">
            <w:pict>
              <v:shapetype w14:anchorId="5585FFE5" id="_x0000_t202" coordsize="21600,21600" o:spt="202" path="m,l,21600r21600,l21600,xe">
                <v:stroke joinstyle="miter"/>
                <v:path gradientshapeok="t" o:connecttype="rect"/>
              </v:shapetype>
              <v:shape id="Text Box 4" o:spid="_x0000_s1026" type="#_x0000_t202" style="width:497.9pt;height:131.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" fillcolor="#191919" strokecolor="#191919" strokeweight=".5pt">
                <v:textbox>
                  <w:txbxContent>
                    <w:p w14:paraId="3E6480C9" w14:textId="2167A44F" w:rsidR="001D69A4" w:rsidRPr="0010557C" w:rsidRDefault="001D69A4" w:rsidP="00BD350A">
                      <w:pPr>
                        <w:ind w:left="284"/>
                        <w:rPr>
                          <w:rFonts w:ascii="Segoe UI Semibold" w:hAnsi="Segoe UI Semibold" w:cs="Segoe UI Semibold"/>
                          <w:color w:val="FFFFFF" w:themeColor="background1"/>
                          <w:sz w:val="48"/>
                          <w:szCs w:val="48"/>
                        </w:rPr>
                      </w:pPr>
                      <w:r w:rsidRPr="0010557C">
                        <w:rPr>
                          <w:rFonts w:ascii="Segoe UI Semibold" w:hAnsi="Segoe UI Semibold" w:cs="Segoe UI Semibold"/>
                          <w:color w:val="FFFFFF" w:themeColor="background1"/>
                          <w:sz w:val="96"/>
                          <w:szCs w:val="96"/>
                        </w:rPr>
                        <w:t>Analytics in a Day</w:t>
                      </w:r>
                      <w:r w:rsidRPr="0010557C">
                        <w:rPr>
                          <w:rFonts w:ascii="Segoe UI Semibold" w:hAnsi="Segoe UI Semibold" w:cs="Segoe UI Semibold"/>
                          <w:color w:val="FFFFFF" w:themeColor="background1"/>
                          <w:sz w:val="48"/>
                          <w:szCs w:val="48"/>
                        </w:rPr>
                        <w:br/>
                      </w:r>
                      <w:r w:rsidR="006F59E7" w:rsidRPr="0010557C">
                        <w:rPr>
                          <w:rFonts w:ascii="Segoe UI Semibold" w:hAnsi="Segoe UI Semibold" w:cs="Segoe UI Semibold"/>
                          <w:color w:val="FFFFFF" w:themeColor="background1"/>
                          <w:sz w:val="44"/>
                          <w:szCs w:val="44"/>
                        </w:rPr>
                        <w:t>Azure Synapse</w:t>
                      </w:r>
                      <w:r w:rsidR="006F59E7">
                        <w:rPr>
                          <w:rFonts w:ascii="Segoe UI Semibold" w:hAnsi="Segoe UI Semibold" w:cs="Segoe UI Semibold"/>
                          <w:color w:val="FFFFFF" w:themeColor="background1"/>
                          <w:sz w:val="44"/>
                          <w:szCs w:val="44"/>
                        </w:rPr>
                        <w:t xml:space="preserve"> + Power BI</w:t>
                      </w:r>
                      <w:r w:rsidR="006F59E7" w:rsidRPr="0010557C">
                        <w:rPr>
                          <w:rFonts w:ascii="Segoe UI Semibold" w:hAnsi="Segoe UI Semibold" w:cs="Segoe UI Semibold"/>
                          <w:color w:val="FFFFFF" w:themeColor="background1"/>
                          <w:sz w:val="44"/>
                          <w:szCs w:val="44"/>
                        </w:rPr>
                        <w:t xml:space="preserve"> better together</w:t>
                      </w:r>
                    </w:p>
                  </w:txbxContent>
                </v:textbox>
                <w10:anchorlock/>
              </v:shape>
            </w:pict>
          </mc:Fallback>
        </mc:AlternateContent>
      </w:r>
    </w:p>
    <w:p w14:paraId="77427311" w14:textId="39F24D9B" w:rsidR="00BD350A" w:rsidRDefault="00F476D6" w:rsidP="00BD350A">
      <w:pPr>
        <w:rPr>
          <w:rStyle w:val="LabID"/>
        </w:rPr>
      </w:pPr>
      <w:r>
        <w:rPr>
          <w:rStyle w:val="LabID"/>
        </w:rPr>
        <w:t>Exercise</w:t>
      </w:r>
      <w:r w:rsidR="00755762">
        <w:rPr>
          <w:rStyle w:val="LabID"/>
        </w:rPr>
        <w:t> </w:t>
      </w:r>
      <w:r>
        <w:rPr>
          <w:rStyle w:val="LabID"/>
        </w:rPr>
        <w:t>08</w:t>
      </w:r>
    </w:p>
    <w:p w14:paraId="31657CBB" w14:textId="4E785F53" w:rsidR="00A14D5D" w:rsidRPr="00623913" w:rsidRDefault="00CF43FF" w:rsidP="00623913">
      <w:pPr>
        <w:pStyle w:val="Heading1"/>
        <w:rPr>
          <w:rStyle w:val="LabTitle"/>
        </w:rPr>
      </w:pPr>
      <w:r w:rsidRPr="00CF43FF">
        <w:rPr>
          <w:rFonts w:asciiTheme="majorHAnsi" w:hAnsiTheme="majorHAnsi"/>
        </w:rPr>
        <w:t>Publish a Power BI Report</w:t>
      </w:r>
    </w:p>
    <w:p w14:paraId="1D6ED419" w14:textId="77777777" w:rsidR="004134B5" w:rsidRPr="00623913" w:rsidRDefault="004134B5" w:rsidP="00623913">
      <w:pPr>
        <w:pStyle w:val="Heading2"/>
      </w:pPr>
      <w:r>
        <w:lastRenderedPageBreak/>
        <w:t>Overview</w:t>
      </w:r>
      <w:bookmarkEnd w:id="0"/>
      <w:bookmarkEnd w:id="1"/>
      <w:bookmarkEnd w:id="2"/>
      <w:bookmarkEnd w:id="3"/>
    </w:p>
    <w:p w14:paraId="3FCB8578" w14:textId="627BEDB2" w:rsidR="003A44CA" w:rsidRPr="007624D4" w:rsidRDefault="003A44CA" w:rsidP="007624D4">
      <w:pPr>
        <w:pStyle w:val="LabDuration"/>
      </w:pPr>
      <w:r w:rsidRPr="007624D4">
        <w:t>The est</w:t>
      </w:r>
      <w:r w:rsidR="00E4360C">
        <w:t>imated time to complete</w:t>
      </w:r>
      <w:r w:rsidR="00C22462">
        <w:t xml:space="preserve"> </w:t>
      </w:r>
      <w:r w:rsidR="00BD350A">
        <w:t>this</w:t>
      </w:r>
      <w:r w:rsidR="00E4360C">
        <w:t xml:space="preserve"> </w:t>
      </w:r>
      <w:r w:rsidR="00F476D6">
        <w:t xml:space="preserve">exercise </w:t>
      </w:r>
      <w:r w:rsidR="00E4360C">
        <w:t xml:space="preserve">is </w:t>
      </w:r>
      <w:r w:rsidR="00221B19">
        <w:t>45</w:t>
      </w:r>
      <w:r w:rsidRPr="007624D4">
        <w:t xml:space="preserve"> minutes</w:t>
      </w:r>
      <w:r w:rsidR="00BD350A">
        <w:t>.</w:t>
      </w:r>
    </w:p>
    <w:p w14:paraId="756CDA96" w14:textId="5A09A60F" w:rsidR="00623913" w:rsidRDefault="00623913" w:rsidP="00623913">
      <w:pPr>
        <w:pStyle w:val="CommentaryImportant"/>
      </w:pPr>
      <w:r w:rsidRPr="00623913">
        <w:t xml:space="preserve">Important: </w:t>
      </w:r>
      <w:r w:rsidR="00EA68EA">
        <w:t xml:space="preserve">You must </w:t>
      </w:r>
      <w:r w:rsidR="00ED028C">
        <w:t>successfully</w:t>
      </w:r>
      <w:r w:rsidR="00EA68EA">
        <w:t xml:space="preserve"> complete </w:t>
      </w:r>
      <w:r w:rsidR="00F476D6">
        <w:rPr>
          <w:rStyle w:val="EmphasizeText"/>
        </w:rPr>
        <w:t>Exercise</w:t>
      </w:r>
      <w:r w:rsidR="00755762">
        <w:rPr>
          <w:rStyle w:val="EmphasizeText"/>
        </w:rPr>
        <w:t> </w:t>
      </w:r>
      <w:r w:rsidR="00F476D6">
        <w:rPr>
          <w:rStyle w:val="EmphasizeText"/>
        </w:rPr>
        <w:t>07</w:t>
      </w:r>
      <w:r w:rsidR="00EA68EA">
        <w:t xml:space="preserve"> </w:t>
      </w:r>
      <w:bookmarkStart w:id="5" w:name="_Hlk44424185"/>
      <w:r w:rsidR="00EA68EA">
        <w:t xml:space="preserve">before commencing this </w:t>
      </w:r>
      <w:r w:rsidR="00F476D6">
        <w:t>exercise</w:t>
      </w:r>
      <w:r w:rsidR="00EA68EA">
        <w:t>.</w:t>
      </w:r>
      <w:bookmarkEnd w:id="5"/>
    </w:p>
    <w:p w14:paraId="74CC2C21" w14:textId="6007C828" w:rsidR="00B13552" w:rsidRDefault="008949EB" w:rsidP="008949EB">
      <w:bookmarkStart w:id="6" w:name="_Hlk44312680"/>
      <w:r>
        <w:t xml:space="preserve">In this </w:t>
      </w:r>
      <w:r w:rsidR="00755762">
        <w:t>exercise</w:t>
      </w:r>
      <w:r>
        <w:t xml:space="preserve">, </w:t>
      </w:r>
      <w:r w:rsidR="00B13552">
        <w:t xml:space="preserve">you are </w:t>
      </w:r>
      <w:r w:rsidR="00FE178D">
        <w:t>working in</w:t>
      </w:r>
      <w:r w:rsidR="00B13552">
        <w:t xml:space="preserve"> the role of a </w:t>
      </w:r>
      <w:r w:rsidR="00F476D6">
        <w:rPr>
          <w:rStyle w:val="EmphasizeText"/>
        </w:rPr>
        <w:t>data</w:t>
      </w:r>
      <w:r w:rsidR="00F476D6" w:rsidRPr="00B13552">
        <w:rPr>
          <w:rStyle w:val="EmphasizeText"/>
        </w:rPr>
        <w:t xml:space="preserve"> </w:t>
      </w:r>
      <w:r w:rsidR="00B13552" w:rsidRPr="00B13552">
        <w:rPr>
          <w:rStyle w:val="EmphasizeText"/>
        </w:rPr>
        <w:t>analyst</w:t>
      </w:r>
      <w:r w:rsidR="00B13552">
        <w:t>.</w:t>
      </w:r>
    </w:p>
    <w:bookmarkEnd w:id="6"/>
    <w:p w14:paraId="1AF4235D" w14:textId="06892CEC" w:rsidR="008949EB" w:rsidRDefault="00B13552" w:rsidP="008949EB">
      <w:r>
        <w:t>Y</w:t>
      </w:r>
      <w:r w:rsidR="008949EB">
        <w:t xml:space="preserve">ou will use </w:t>
      </w:r>
      <w:r w:rsidR="008949EB" w:rsidRPr="004A0318">
        <w:t xml:space="preserve">Power BI Desktop to </w:t>
      </w:r>
      <w:r w:rsidR="00EA68EA">
        <w:t xml:space="preserve">connect to the </w:t>
      </w:r>
      <w:r w:rsidR="00EA68EA" w:rsidRPr="00B13552">
        <w:rPr>
          <w:rStyle w:val="EmphasizeText"/>
        </w:rPr>
        <w:t>Sale Analysis</w:t>
      </w:r>
      <w:r w:rsidR="00EA68EA">
        <w:t xml:space="preserve"> dataset published in </w:t>
      </w:r>
      <w:r w:rsidR="00F476D6">
        <w:rPr>
          <w:rStyle w:val="EmphasizeText"/>
        </w:rPr>
        <w:t>Exercise</w:t>
      </w:r>
      <w:r w:rsidR="00755762">
        <w:rPr>
          <w:rStyle w:val="EmphasizeText"/>
        </w:rPr>
        <w:t> </w:t>
      </w:r>
      <w:r w:rsidR="00F476D6">
        <w:rPr>
          <w:rStyle w:val="EmphasizeText"/>
        </w:rPr>
        <w:t>06</w:t>
      </w:r>
      <w:r w:rsidR="00EA68EA">
        <w:t>. You will then develop a multi-page report</w:t>
      </w:r>
      <w:r>
        <w:t xml:space="preserve">, which will include synced slicers, a custom visual, page drill through, </w:t>
      </w:r>
      <w:r w:rsidR="001244C7">
        <w:t xml:space="preserve">a </w:t>
      </w:r>
      <w:r w:rsidR="00F338FE">
        <w:t xml:space="preserve">report-level measure, </w:t>
      </w:r>
      <w:r>
        <w:t>bookmarks, and buttons.</w:t>
      </w:r>
      <w:r w:rsidRPr="00B13552">
        <w:t xml:space="preserve"> </w:t>
      </w:r>
      <w:r>
        <w:t xml:space="preserve">You will finalize the </w:t>
      </w:r>
      <w:r w:rsidR="00755762">
        <w:t>exercise</w:t>
      </w:r>
      <w:r>
        <w:t xml:space="preserve"> by publishing the</w:t>
      </w:r>
      <w:r w:rsidRPr="004A0318">
        <w:t xml:space="preserve"> </w:t>
      </w:r>
      <w:r>
        <w:t>report</w:t>
      </w:r>
      <w:r w:rsidRPr="004A0318">
        <w:t xml:space="preserve"> to the Power BI service</w:t>
      </w:r>
      <w:r>
        <w:t>, and then exploring it in the service</w:t>
      </w:r>
      <w:r w:rsidRPr="004A0318">
        <w:t>.</w:t>
      </w:r>
    </w:p>
    <w:p w14:paraId="1B898665" w14:textId="40518077" w:rsidR="004134B5" w:rsidRDefault="00F476D6" w:rsidP="00623913">
      <w:pPr>
        <w:pStyle w:val="Heading2"/>
      </w:pPr>
      <w:r>
        <w:lastRenderedPageBreak/>
        <w:t xml:space="preserve">Section </w:t>
      </w:r>
      <w:r w:rsidR="00BD350A">
        <w:t xml:space="preserve">1: </w:t>
      </w:r>
      <w:r w:rsidR="001D2ACE">
        <w:t xml:space="preserve">Create </w:t>
      </w:r>
      <w:r w:rsidR="00EA68EA">
        <w:t xml:space="preserve">a </w:t>
      </w:r>
      <w:r w:rsidR="007A29B5">
        <w:t>Report</w:t>
      </w:r>
    </w:p>
    <w:p w14:paraId="05F59CBF" w14:textId="11BA2628" w:rsidR="00D75EA5" w:rsidRDefault="007169B5" w:rsidP="00D75EA5">
      <w:r w:rsidRPr="007169B5">
        <w:t xml:space="preserve">In this </w:t>
      </w:r>
      <w:r w:rsidR="00F476D6">
        <w:t>section</w:t>
      </w:r>
      <w:r w:rsidRPr="007169B5">
        <w:t xml:space="preserve">, you will </w:t>
      </w:r>
      <w:r w:rsidR="00691CB0">
        <w:t xml:space="preserve">create </w:t>
      </w:r>
      <w:r w:rsidR="00EA68EA">
        <w:t xml:space="preserve">a live connection report to the </w:t>
      </w:r>
      <w:r w:rsidR="00EA68EA" w:rsidRPr="00EA68EA">
        <w:rPr>
          <w:rStyle w:val="EmphasizeText"/>
        </w:rPr>
        <w:t>Sale Analysis</w:t>
      </w:r>
      <w:r w:rsidR="00EA68EA">
        <w:t xml:space="preserve"> dataset.</w:t>
      </w:r>
    </w:p>
    <w:p w14:paraId="0EEB192F" w14:textId="0CBC304E" w:rsidR="00DD23C4" w:rsidRPr="004C258B" w:rsidRDefault="00DD23C4" w:rsidP="00DD23C4">
      <w:pPr>
        <w:pStyle w:val="Heading3"/>
      </w:pPr>
      <w:r>
        <w:t xml:space="preserve">Task 1: </w:t>
      </w:r>
      <w:r w:rsidR="007A29B5">
        <w:t>Get Started</w:t>
      </w:r>
    </w:p>
    <w:p w14:paraId="6C31C9A8" w14:textId="42D199EE" w:rsidR="00DD23C4" w:rsidRDefault="00DD23C4" w:rsidP="00DD23C4">
      <w:r w:rsidRPr="00F15EC2">
        <w:t xml:space="preserve">In this task, you will </w:t>
      </w:r>
      <w:r w:rsidR="001D69A4">
        <w:t>create a Power BI Desktop solution</w:t>
      </w:r>
      <w:r>
        <w:t>.</w:t>
      </w:r>
    </w:p>
    <w:p w14:paraId="4D122AF7" w14:textId="4DDE2BC8" w:rsidR="00DD23C4" w:rsidRDefault="00DD23C4" w:rsidP="00DD23C4">
      <w:pPr>
        <w:pStyle w:val="Step"/>
      </w:pPr>
      <w:r>
        <w:t>Open Power BI Desktop.</w:t>
      </w:r>
    </w:p>
    <w:p w14:paraId="5F4280DB" w14:textId="2D28EB07" w:rsidR="00EA68EA" w:rsidRDefault="00596CAF" w:rsidP="00DD23C4">
      <w:pPr>
        <w:pStyle w:val="Step"/>
      </w:pPr>
      <w:r>
        <w:t>If the getting started window opens, at the top-right</w:t>
      </w:r>
      <w:r w:rsidR="001D69A4">
        <w:t xml:space="preserve"> of the window</w:t>
      </w:r>
      <w:r>
        <w:t xml:space="preserve">, click </w:t>
      </w:r>
      <w:r w:rsidRPr="00596CAF">
        <w:rPr>
          <w:rStyle w:val="EmphasizeText"/>
        </w:rPr>
        <w:t>X</w:t>
      </w:r>
      <w:r>
        <w:t>.</w:t>
      </w:r>
    </w:p>
    <w:p w14:paraId="3712D56E" w14:textId="07A9CEF4" w:rsidR="00596CAF" w:rsidRDefault="00596CAF" w:rsidP="00596CAF">
      <w:pPr>
        <w:pStyle w:val="StepImage"/>
      </w:pPr>
      <w:r>
        <w:rPr>
          <w:noProof/>
        </w:rPr>
        <w:drawing>
          <wp:inline distT="0" distB="0" distL="0" distR="0" wp14:anchorId="1CFC4C25" wp14:editId="4E65E038">
            <wp:extent cx="1866667" cy="361905"/>
            <wp:effectExtent l="0" t="0" r="635" b="635"/>
            <wp:docPr id="1" name="Pictur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866667" cy="361905"/>
                    </a:xfrm>
                    <a:prstGeom prst="rect">
                      <a:avLst/>
                    </a:prstGeom>
                  </pic:spPr>
                </pic:pic>
              </a:graphicData>
            </a:graphic>
          </wp:inline>
        </w:drawing>
      </w:r>
    </w:p>
    <w:p w14:paraId="6115AFF2" w14:textId="77777777" w:rsidR="00596CAF" w:rsidRDefault="00596CAF" w:rsidP="00596CAF">
      <w:pPr>
        <w:pStyle w:val="Step"/>
      </w:pPr>
      <w:r>
        <w:t xml:space="preserve">To save the Power BI Desktop solution, on the </w:t>
      </w:r>
      <w:r w:rsidRPr="003E5AEC">
        <w:rPr>
          <w:rStyle w:val="EmphasizeText"/>
        </w:rPr>
        <w:t>File</w:t>
      </w:r>
      <w:r>
        <w:t xml:space="preserve"> tab (backstage view), select </w:t>
      </w:r>
      <w:r w:rsidRPr="003E5AEC">
        <w:rPr>
          <w:rStyle w:val="EmphasizeText"/>
        </w:rPr>
        <w:t>Save</w:t>
      </w:r>
      <w:r>
        <w:t>.</w:t>
      </w:r>
    </w:p>
    <w:p w14:paraId="180BC4B0" w14:textId="4133B160" w:rsidR="00596CAF" w:rsidRDefault="00596CAF" w:rsidP="00596CAF">
      <w:pPr>
        <w:pStyle w:val="Step"/>
      </w:pPr>
      <w:r>
        <w:t xml:space="preserve">Save the file as </w:t>
      </w:r>
      <w:r w:rsidRPr="00711F66">
        <w:rPr>
          <w:rStyle w:val="EmphasizeText"/>
        </w:rPr>
        <w:t>Sale </w:t>
      </w:r>
      <w:r>
        <w:rPr>
          <w:rStyle w:val="EmphasizeText"/>
        </w:rPr>
        <w:t>Report</w:t>
      </w:r>
      <w:r>
        <w:t xml:space="preserve"> to an easy-to-remember location in your file system.</w:t>
      </w:r>
    </w:p>
    <w:p w14:paraId="6E2779A2" w14:textId="7AF9ED1E" w:rsidR="00596CAF" w:rsidRPr="004C258B" w:rsidRDefault="00596CAF" w:rsidP="00596CAF">
      <w:pPr>
        <w:pStyle w:val="Heading3"/>
      </w:pPr>
      <w:r>
        <w:t xml:space="preserve">Task </w:t>
      </w:r>
      <w:r w:rsidR="008E7411">
        <w:t>2</w:t>
      </w:r>
      <w:r>
        <w:t>: Create a Live Connection</w:t>
      </w:r>
    </w:p>
    <w:p w14:paraId="7B7235AF" w14:textId="1F791A10" w:rsidR="00596CAF" w:rsidRDefault="00596CAF" w:rsidP="00596CAF">
      <w:r w:rsidRPr="00F15EC2">
        <w:t xml:space="preserve">In this task, you will </w:t>
      </w:r>
      <w:r>
        <w:t>create a live connection</w:t>
      </w:r>
      <w:r w:rsidRPr="00596CAF">
        <w:t xml:space="preserve"> </w:t>
      </w:r>
      <w:r>
        <w:t xml:space="preserve">to the </w:t>
      </w:r>
      <w:r w:rsidRPr="00EA68EA">
        <w:rPr>
          <w:rStyle w:val="EmphasizeText"/>
        </w:rPr>
        <w:t>Sale Analysis</w:t>
      </w:r>
      <w:r>
        <w:t xml:space="preserve"> dataset.</w:t>
      </w:r>
    </w:p>
    <w:p w14:paraId="04B9142E" w14:textId="110C64A3" w:rsidR="00596CAF" w:rsidRDefault="00596CAF" w:rsidP="00CD7B65">
      <w:pPr>
        <w:pStyle w:val="Step"/>
        <w:numPr>
          <w:ilvl w:val="0"/>
          <w:numId w:val="15"/>
        </w:numPr>
      </w:pPr>
      <w:r>
        <w:t xml:space="preserve">On the </w:t>
      </w:r>
      <w:r w:rsidRPr="00596CAF">
        <w:rPr>
          <w:rStyle w:val="EmphasizeText"/>
        </w:rPr>
        <w:t>Home</w:t>
      </w:r>
      <w:r>
        <w:t xml:space="preserve"> ribbon, from inside the </w:t>
      </w:r>
      <w:r w:rsidRPr="00596CAF">
        <w:rPr>
          <w:rStyle w:val="EmphasizeText"/>
        </w:rPr>
        <w:t>Data</w:t>
      </w:r>
      <w:r>
        <w:t xml:space="preserve"> group, click </w:t>
      </w:r>
      <w:r w:rsidRPr="00596CAF">
        <w:rPr>
          <w:rStyle w:val="EmphasizeText"/>
        </w:rPr>
        <w:t>Get Data</w:t>
      </w:r>
      <w:r>
        <w:t xml:space="preserve">, and then select </w:t>
      </w:r>
      <w:r w:rsidRPr="00596CAF">
        <w:rPr>
          <w:rStyle w:val="EmphasizeText"/>
        </w:rPr>
        <w:t>Power BI Dataset</w:t>
      </w:r>
      <w:r>
        <w:rPr>
          <w:rStyle w:val="EmphasizeText"/>
        </w:rPr>
        <w:t>s</w:t>
      </w:r>
      <w:r>
        <w:t>.</w:t>
      </w:r>
    </w:p>
    <w:p w14:paraId="0916991C" w14:textId="7515A51D" w:rsidR="00596CAF" w:rsidRDefault="00596CAF" w:rsidP="00596CAF">
      <w:pPr>
        <w:pStyle w:val="StepImage"/>
      </w:pPr>
      <w:r>
        <w:rPr>
          <w:noProof/>
        </w:rPr>
        <w:drawing>
          <wp:inline distT="0" distB="0" distL="0" distR="0" wp14:anchorId="2E6CD036" wp14:editId="35579B7D">
            <wp:extent cx="4304762" cy="3266667"/>
            <wp:effectExtent l="0" t="0" r="635" b="0"/>
            <wp:docPr id="5719" name="Picture 571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304762" cy="3266667"/>
                    </a:xfrm>
                    <a:prstGeom prst="rect">
                      <a:avLst/>
                    </a:prstGeom>
                  </pic:spPr>
                </pic:pic>
              </a:graphicData>
            </a:graphic>
          </wp:inline>
        </w:drawing>
      </w:r>
    </w:p>
    <w:p w14:paraId="38DD0DB3" w14:textId="77777777" w:rsidR="00596CAF" w:rsidRDefault="00596CAF">
      <w:pPr>
        <w:spacing w:before="0" w:after="0"/>
      </w:pPr>
      <w:r>
        <w:br w:type="page"/>
      </w:r>
    </w:p>
    <w:p w14:paraId="5A6C4C22" w14:textId="7E46D45E" w:rsidR="00596CAF" w:rsidRDefault="00596CAF" w:rsidP="00596CAF">
      <w:pPr>
        <w:pStyle w:val="Step"/>
      </w:pPr>
      <w:r>
        <w:lastRenderedPageBreak/>
        <w:t xml:space="preserve">In the </w:t>
      </w:r>
      <w:r w:rsidRPr="00596CAF">
        <w:rPr>
          <w:rStyle w:val="EmphasizeText"/>
        </w:rPr>
        <w:t>Select a Dataset</w:t>
      </w:r>
      <w:r>
        <w:t xml:space="preserve"> window, </w:t>
      </w:r>
      <w:r w:rsidR="001D69A4">
        <w:t>notice that</w:t>
      </w:r>
      <w:r>
        <w:t xml:space="preserve"> the </w:t>
      </w:r>
      <w:r w:rsidRPr="00596CAF">
        <w:rPr>
          <w:rStyle w:val="EmphasizeText"/>
        </w:rPr>
        <w:t>Sale Analysis</w:t>
      </w:r>
      <w:r>
        <w:t xml:space="preserve"> dataset</w:t>
      </w:r>
      <w:r w:rsidR="001D69A4">
        <w:t xml:space="preserve"> is endorsed as a promoted dataset.</w:t>
      </w:r>
    </w:p>
    <w:p w14:paraId="7E4E04B1" w14:textId="65E13869" w:rsidR="001D69A4" w:rsidRDefault="001D69A4" w:rsidP="00596CAF">
      <w:pPr>
        <w:pStyle w:val="Step"/>
      </w:pPr>
      <w:r>
        <w:t xml:space="preserve">Select the </w:t>
      </w:r>
      <w:r w:rsidRPr="00596CAF">
        <w:rPr>
          <w:rStyle w:val="EmphasizeText"/>
        </w:rPr>
        <w:t>Sale Analysis</w:t>
      </w:r>
      <w:r>
        <w:t xml:space="preserve"> dataset.</w:t>
      </w:r>
    </w:p>
    <w:p w14:paraId="3CA12E01" w14:textId="5B58A335" w:rsidR="00596CAF" w:rsidRDefault="00596CAF" w:rsidP="00596CAF">
      <w:pPr>
        <w:pStyle w:val="StepImage"/>
      </w:pPr>
      <w:r>
        <w:rPr>
          <w:noProof/>
        </w:rPr>
        <w:drawing>
          <wp:inline distT="0" distB="0" distL="0" distR="0" wp14:anchorId="5AFD1C41" wp14:editId="7CF4C766">
            <wp:extent cx="4504762" cy="2323809"/>
            <wp:effectExtent l="0" t="0" r="0" b="635"/>
            <wp:docPr id="5720" name="Picture 5720">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504762" cy="2323809"/>
                    </a:xfrm>
                    <a:prstGeom prst="rect">
                      <a:avLst/>
                    </a:prstGeom>
                  </pic:spPr>
                </pic:pic>
              </a:graphicData>
            </a:graphic>
          </wp:inline>
        </w:drawing>
      </w:r>
    </w:p>
    <w:p w14:paraId="727A1A4B" w14:textId="281728AC" w:rsidR="00596CAF" w:rsidRDefault="00596CAF" w:rsidP="00596CAF">
      <w:pPr>
        <w:pStyle w:val="Step"/>
      </w:pPr>
      <w:r>
        <w:t xml:space="preserve">Click </w:t>
      </w:r>
      <w:r w:rsidRPr="00596CAF">
        <w:rPr>
          <w:rStyle w:val="EmphasizeText"/>
        </w:rPr>
        <w:t>Create</w:t>
      </w:r>
      <w:r>
        <w:t>.</w:t>
      </w:r>
    </w:p>
    <w:p w14:paraId="1B80161E" w14:textId="0C975797" w:rsidR="00596CAF" w:rsidRDefault="00596CAF" w:rsidP="00596CAF">
      <w:pPr>
        <w:pStyle w:val="StepImage"/>
      </w:pPr>
      <w:r>
        <w:rPr>
          <w:noProof/>
        </w:rPr>
        <w:drawing>
          <wp:inline distT="0" distB="0" distL="0" distR="0" wp14:anchorId="1ED135AE" wp14:editId="55928EB6">
            <wp:extent cx="2857143" cy="980952"/>
            <wp:effectExtent l="0" t="0" r="635" b="0"/>
            <wp:docPr id="5721" name="Picture 572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857143" cy="980952"/>
                    </a:xfrm>
                    <a:prstGeom prst="rect">
                      <a:avLst/>
                    </a:prstGeom>
                  </pic:spPr>
                </pic:pic>
              </a:graphicData>
            </a:graphic>
          </wp:inline>
        </w:drawing>
      </w:r>
    </w:p>
    <w:p w14:paraId="2507F507" w14:textId="3F4CE94E" w:rsidR="00596CAF" w:rsidRDefault="00596CAF" w:rsidP="00596CAF">
      <w:pPr>
        <w:pStyle w:val="Step"/>
      </w:pPr>
      <w:r>
        <w:t>In the status bar, at the right, notice the live connection status.</w:t>
      </w:r>
    </w:p>
    <w:p w14:paraId="34027C0D" w14:textId="1656D82F" w:rsidR="00596CAF" w:rsidRDefault="00596CAF" w:rsidP="00596CAF">
      <w:pPr>
        <w:pStyle w:val="StepImage"/>
      </w:pPr>
      <w:r>
        <w:rPr>
          <w:noProof/>
        </w:rPr>
        <w:drawing>
          <wp:inline distT="0" distB="0" distL="0" distR="0" wp14:anchorId="41384899" wp14:editId="7279C34A">
            <wp:extent cx="4142857" cy="219048"/>
            <wp:effectExtent l="0" t="0" r="0" b="0"/>
            <wp:docPr id="5722" name="Picture 572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142857" cy="219048"/>
                    </a:xfrm>
                    <a:prstGeom prst="rect">
                      <a:avLst/>
                    </a:prstGeom>
                  </pic:spPr>
                </pic:pic>
              </a:graphicData>
            </a:graphic>
          </wp:inline>
        </w:drawing>
      </w:r>
    </w:p>
    <w:p w14:paraId="336DDFC0" w14:textId="77777777" w:rsidR="00D442AC" w:rsidRDefault="00D442AC" w:rsidP="00D442AC">
      <w:pPr>
        <w:pStyle w:val="Step"/>
      </w:pPr>
      <w:r>
        <w:t>Save the Power BI Desktop solution.</w:t>
      </w:r>
    </w:p>
    <w:p w14:paraId="564467A6" w14:textId="2D56869A" w:rsidR="007A29B5" w:rsidRDefault="00F476D6" w:rsidP="007A29B5">
      <w:pPr>
        <w:pStyle w:val="Heading2"/>
      </w:pPr>
      <w:bookmarkStart w:id="7" w:name="_Toc416447274"/>
      <w:bookmarkStart w:id="8" w:name="_Toc416447511"/>
      <w:bookmarkStart w:id="9" w:name="_Toc416699691"/>
      <w:bookmarkStart w:id="10" w:name="_Toc417027000"/>
      <w:r>
        <w:lastRenderedPageBreak/>
        <w:t xml:space="preserve">Section </w:t>
      </w:r>
      <w:r w:rsidR="007A29B5">
        <w:t>2: Develop the Report Layout</w:t>
      </w:r>
    </w:p>
    <w:p w14:paraId="19492A8B" w14:textId="6A0086AC" w:rsidR="007A29B5" w:rsidRDefault="007A29B5" w:rsidP="007A29B5">
      <w:r w:rsidRPr="007169B5">
        <w:t xml:space="preserve">In this </w:t>
      </w:r>
      <w:r w:rsidR="00F476D6">
        <w:t>section</w:t>
      </w:r>
      <w:r w:rsidRPr="007169B5">
        <w:t xml:space="preserve">, you will </w:t>
      </w:r>
      <w:r>
        <w:t>develop</w:t>
      </w:r>
      <w:r w:rsidR="00EF2A4D">
        <w:t xml:space="preserve"> a</w:t>
      </w:r>
      <w:r>
        <w:t xml:space="preserve"> </w:t>
      </w:r>
      <w:r w:rsidR="001D69A4">
        <w:t>two</w:t>
      </w:r>
      <w:r w:rsidR="00EF2A4D">
        <w:t>-page</w:t>
      </w:r>
      <w:r w:rsidR="001D69A4">
        <w:t xml:space="preserve"> report.</w:t>
      </w:r>
    </w:p>
    <w:p w14:paraId="26F1C4CE" w14:textId="06D1014A" w:rsidR="007A29B5" w:rsidRPr="004C258B" w:rsidRDefault="007A29B5" w:rsidP="007A29B5">
      <w:pPr>
        <w:pStyle w:val="Heading3"/>
      </w:pPr>
      <w:r>
        <w:t>Task 1: Develop Page 1</w:t>
      </w:r>
    </w:p>
    <w:p w14:paraId="605E3E77" w14:textId="6D317EEA" w:rsidR="00677552" w:rsidRDefault="007A29B5" w:rsidP="007A29B5">
      <w:r w:rsidRPr="00F15EC2">
        <w:t xml:space="preserve">In this task, you will </w:t>
      </w:r>
      <w:r>
        <w:t xml:space="preserve">develop </w:t>
      </w:r>
      <w:r w:rsidR="00677552">
        <w:t>the first report page</w:t>
      </w:r>
      <w:r>
        <w:t>.</w:t>
      </w:r>
    </w:p>
    <w:p w14:paraId="2417D00E" w14:textId="3A0802BF" w:rsidR="007A29B5" w:rsidRDefault="00677552" w:rsidP="007A29B5">
      <w:r>
        <w:t>The completed report page will look like the following:</w:t>
      </w:r>
    </w:p>
    <w:p w14:paraId="7CC2E296" w14:textId="38254B3E" w:rsidR="00677552" w:rsidRDefault="00677552" w:rsidP="007A29B5">
      <w:r>
        <w:rPr>
          <w:noProof/>
        </w:rPr>
        <w:drawing>
          <wp:inline distT="0" distB="0" distL="0" distR="0" wp14:anchorId="09C469BC" wp14:editId="4445F2A8">
            <wp:extent cx="5900400" cy="3312000"/>
            <wp:effectExtent l="19050" t="19050" r="24765" b="22225"/>
            <wp:docPr id="5773" name="Picture 577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00400" cy="3312000"/>
                    </a:xfrm>
                    <a:prstGeom prst="rect">
                      <a:avLst/>
                    </a:prstGeom>
                    <a:ln>
                      <a:solidFill>
                        <a:schemeClr val="tx1"/>
                      </a:solidFill>
                    </a:ln>
                  </pic:spPr>
                </pic:pic>
              </a:graphicData>
            </a:graphic>
          </wp:inline>
        </w:drawing>
      </w:r>
    </w:p>
    <w:p w14:paraId="40956BEC" w14:textId="742180F6" w:rsidR="007A29B5" w:rsidRDefault="007A29B5" w:rsidP="00CD7B65">
      <w:pPr>
        <w:pStyle w:val="Step"/>
        <w:numPr>
          <w:ilvl w:val="0"/>
          <w:numId w:val="16"/>
        </w:numPr>
      </w:pPr>
      <w:r>
        <w:t>To rename the report page, a</w:t>
      </w:r>
      <w:r w:rsidRPr="007A29B5">
        <w:t xml:space="preserve">t the bottom-left, </w:t>
      </w:r>
      <w:r>
        <w:t xml:space="preserve">double-click </w:t>
      </w:r>
      <w:r w:rsidRPr="007A29B5">
        <w:rPr>
          <w:rStyle w:val="EmphasizeText"/>
        </w:rPr>
        <w:t>Page 1</w:t>
      </w:r>
      <w:r>
        <w:t>.</w:t>
      </w:r>
    </w:p>
    <w:p w14:paraId="3DD45955" w14:textId="47880550" w:rsidR="007A29B5" w:rsidRDefault="007A29B5" w:rsidP="00CD7B65">
      <w:pPr>
        <w:pStyle w:val="Step"/>
        <w:numPr>
          <w:ilvl w:val="0"/>
          <w:numId w:val="16"/>
        </w:numPr>
      </w:pPr>
      <w:r>
        <w:t xml:space="preserve">Replace the text with </w:t>
      </w:r>
      <w:r w:rsidRPr="007A29B5">
        <w:rPr>
          <w:rStyle w:val="EmphasizeText"/>
        </w:rPr>
        <w:t>Profit Analysis</w:t>
      </w:r>
      <w:r>
        <w:t xml:space="preserve">, and then press </w:t>
      </w:r>
      <w:r w:rsidR="001D69A4" w:rsidRPr="001D69A4">
        <w:rPr>
          <w:rStyle w:val="EmphasizeText"/>
        </w:rPr>
        <w:t>Enter</w:t>
      </w:r>
      <w:r>
        <w:t>.</w:t>
      </w:r>
    </w:p>
    <w:p w14:paraId="26529742" w14:textId="5A74F099" w:rsidR="007A29B5" w:rsidRDefault="007A29B5" w:rsidP="007A29B5">
      <w:pPr>
        <w:pStyle w:val="StepImage"/>
      </w:pPr>
      <w:r>
        <w:rPr>
          <w:noProof/>
        </w:rPr>
        <w:drawing>
          <wp:inline distT="0" distB="0" distL="0" distR="0" wp14:anchorId="5EB09C81" wp14:editId="4A7AEBC6">
            <wp:extent cx="3228571" cy="723810"/>
            <wp:effectExtent l="0" t="0" r="0" b="635"/>
            <wp:docPr id="5723" name="Picture 572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228571" cy="723810"/>
                    </a:xfrm>
                    <a:prstGeom prst="rect">
                      <a:avLst/>
                    </a:prstGeom>
                  </pic:spPr>
                </pic:pic>
              </a:graphicData>
            </a:graphic>
          </wp:inline>
        </w:drawing>
      </w:r>
    </w:p>
    <w:p w14:paraId="0D227794" w14:textId="77777777" w:rsidR="00677552" w:rsidRDefault="00677552">
      <w:pPr>
        <w:spacing w:before="0" w:after="0"/>
      </w:pPr>
      <w:r>
        <w:br w:type="page"/>
      </w:r>
    </w:p>
    <w:p w14:paraId="533F104C" w14:textId="033E6E84" w:rsidR="007A29B5" w:rsidRDefault="007A29B5" w:rsidP="007A29B5">
      <w:pPr>
        <w:pStyle w:val="Step"/>
      </w:pPr>
      <w:r>
        <w:lastRenderedPageBreak/>
        <w:t xml:space="preserve">To format the page, in the </w:t>
      </w:r>
      <w:r w:rsidRPr="007A29B5">
        <w:rPr>
          <w:rStyle w:val="EmphasizeText"/>
        </w:rPr>
        <w:t>Visualizations</w:t>
      </w:r>
      <w:r>
        <w:t xml:space="preserve"> pane, select the </w:t>
      </w:r>
      <w:r w:rsidRPr="007A29B5">
        <w:rPr>
          <w:rStyle w:val="EmphasizeText"/>
        </w:rPr>
        <w:t>Format</w:t>
      </w:r>
      <w:r>
        <w:t xml:space="preserve"> pane (paint roller icon).</w:t>
      </w:r>
    </w:p>
    <w:p w14:paraId="3FCCA0C4" w14:textId="48409C10" w:rsidR="007A29B5" w:rsidRDefault="007A29B5" w:rsidP="007A29B5">
      <w:pPr>
        <w:pStyle w:val="StepImage"/>
      </w:pPr>
      <w:r>
        <w:rPr>
          <w:noProof/>
        </w:rPr>
        <w:drawing>
          <wp:inline distT="0" distB="0" distL="0" distR="0" wp14:anchorId="5E95808B" wp14:editId="68B3F57A">
            <wp:extent cx="1733333" cy="2257143"/>
            <wp:effectExtent l="0" t="0" r="635" b="0"/>
            <wp:docPr id="5724" name="Picture 572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733333" cy="2257143"/>
                    </a:xfrm>
                    <a:prstGeom prst="rect">
                      <a:avLst/>
                    </a:prstGeom>
                  </pic:spPr>
                </pic:pic>
              </a:graphicData>
            </a:graphic>
          </wp:inline>
        </w:drawing>
      </w:r>
    </w:p>
    <w:p w14:paraId="71AFEF05" w14:textId="3AE97337" w:rsidR="001D69A4" w:rsidRPr="001D69A4" w:rsidRDefault="001D69A4" w:rsidP="001D69A4">
      <w:pPr>
        <w:pStyle w:val="StepCommentary"/>
      </w:pPr>
      <w:r>
        <w:t xml:space="preserve">You’ll format many report elements in this </w:t>
      </w:r>
      <w:r w:rsidR="009F1E7B">
        <w:t>exercise</w:t>
      </w:r>
      <w:r>
        <w:t xml:space="preserve"> to produce a professional report layout. To format an element, you’ll select it, and then access formatting options in this pane. Formatting options are organized into sections.</w:t>
      </w:r>
    </w:p>
    <w:p w14:paraId="11804480" w14:textId="4413D057" w:rsidR="007A29B5" w:rsidRDefault="007A29B5" w:rsidP="007A29B5">
      <w:pPr>
        <w:pStyle w:val="Step"/>
      </w:pPr>
      <w:r>
        <w:t xml:space="preserve">Expand the </w:t>
      </w:r>
      <w:r w:rsidRPr="007A29B5">
        <w:rPr>
          <w:rStyle w:val="EmphasizeText"/>
        </w:rPr>
        <w:t>Page Background</w:t>
      </w:r>
      <w:r>
        <w:t xml:space="preserve"> section.</w:t>
      </w:r>
    </w:p>
    <w:p w14:paraId="472C6B34" w14:textId="53221165" w:rsidR="007A29B5" w:rsidRDefault="007A29B5" w:rsidP="007A29B5">
      <w:pPr>
        <w:pStyle w:val="StepImage"/>
      </w:pPr>
      <w:r>
        <w:rPr>
          <w:noProof/>
        </w:rPr>
        <w:drawing>
          <wp:inline distT="0" distB="0" distL="0" distR="0" wp14:anchorId="5D0242D1" wp14:editId="5ADD2E66">
            <wp:extent cx="1742857" cy="1476190"/>
            <wp:effectExtent l="0" t="0" r="0" b="0"/>
            <wp:docPr id="5725" name="Picture 572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742857" cy="1476190"/>
                    </a:xfrm>
                    <a:prstGeom prst="rect">
                      <a:avLst/>
                    </a:prstGeom>
                  </pic:spPr>
                </pic:pic>
              </a:graphicData>
            </a:graphic>
          </wp:inline>
        </w:drawing>
      </w:r>
    </w:p>
    <w:p w14:paraId="49CC7791" w14:textId="0E6ABAD6" w:rsidR="007A29B5" w:rsidRDefault="007A29B5" w:rsidP="007A29B5">
      <w:pPr>
        <w:pStyle w:val="Step"/>
      </w:pPr>
      <w:r>
        <w:t xml:space="preserve">Open the </w:t>
      </w:r>
      <w:r w:rsidRPr="007A29B5">
        <w:rPr>
          <w:rStyle w:val="EmphasizeText"/>
        </w:rPr>
        <w:t>Color</w:t>
      </w:r>
      <w:r>
        <w:t xml:space="preserve"> </w:t>
      </w:r>
      <w:r w:rsidR="00194117">
        <w:t>palette</w:t>
      </w:r>
      <w:r>
        <w:t xml:space="preserve">, click </w:t>
      </w:r>
      <w:r w:rsidRPr="007A29B5">
        <w:rPr>
          <w:rStyle w:val="EmphasizeText"/>
        </w:rPr>
        <w:t>Custom Color</w:t>
      </w:r>
      <w:r>
        <w:t xml:space="preserve">, and set the custom color </w:t>
      </w:r>
      <w:r w:rsidRPr="007A29B5">
        <w:rPr>
          <w:rStyle w:val="EmphasizeText"/>
        </w:rPr>
        <w:t>C5C5C5</w:t>
      </w:r>
      <w:r>
        <w:t>.</w:t>
      </w:r>
    </w:p>
    <w:p w14:paraId="6EFEEBEE" w14:textId="3A0DAC97" w:rsidR="007A29B5" w:rsidRDefault="007A29B5" w:rsidP="007A29B5">
      <w:pPr>
        <w:pStyle w:val="Step"/>
      </w:pPr>
      <w:r>
        <w:t xml:space="preserve">Set the </w:t>
      </w:r>
      <w:r w:rsidRPr="007A29B5">
        <w:rPr>
          <w:rStyle w:val="EmphasizeText"/>
        </w:rPr>
        <w:t>Transparency</w:t>
      </w:r>
      <w:r>
        <w:t xml:space="preserve"> property to </w:t>
      </w:r>
      <w:r w:rsidRPr="007A29B5">
        <w:rPr>
          <w:rStyle w:val="EmphasizeText"/>
        </w:rPr>
        <w:t>0%</w:t>
      </w:r>
      <w:r>
        <w:t>.</w:t>
      </w:r>
    </w:p>
    <w:p w14:paraId="39A2EAB5" w14:textId="1880F056" w:rsidR="007A29B5" w:rsidRDefault="007A29B5" w:rsidP="007A29B5">
      <w:pPr>
        <w:pStyle w:val="Step"/>
      </w:pPr>
      <w:r>
        <w:t>Add a slicer to the page.</w:t>
      </w:r>
    </w:p>
    <w:p w14:paraId="2AF51DB2" w14:textId="63E31EA7" w:rsidR="007A29B5" w:rsidRDefault="007A29B5" w:rsidP="007A29B5">
      <w:pPr>
        <w:pStyle w:val="StepImage"/>
      </w:pPr>
      <w:r>
        <w:rPr>
          <w:noProof/>
        </w:rPr>
        <w:drawing>
          <wp:inline distT="0" distB="0" distL="0" distR="0" wp14:anchorId="73BCA2C8" wp14:editId="7249DA2A">
            <wp:extent cx="1733333" cy="1914286"/>
            <wp:effectExtent l="0" t="0" r="635" b="0"/>
            <wp:docPr id="5726" name="Picture 572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733333" cy="1914286"/>
                    </a:xfrm>
                    <a:prstGeom prst="rect">
                      <a:avLst/>
                    </a:prstGeom>
                  </pic:spPr>
                </pic:pic>
              </a:graphicData>
            </a:graphic>
          </wp:inline>
        </w:drawing>
      </w:r>
    </w:p>
    <w:p w14:paraId="1B1BE142" w14:textId="22561878" w:rsidR="007A29B5" w:rsidRDefault="007A29B5" w:rsidP="007A29B5">
      <w:pPr>
        <w:pStyle w:val="Step"/>
      </w:pPr>
      <w:r>
        <w:lastRenderedPageBreak/>
        <w:t xml:space="preserve">Position and size the slicer </w:t>
      </w:r>
      <w:r w:rsidR="001D69A4">
        <w:t>at the top-left of the report page.</w:t>
      </w:r>
    </w:p>
    <w:p w14:paraId="356EEE85" w14:textId="5F84A914" w:rsidR="007A29B5" w:rsidRDefault="007A29B5" w:rsidP="007A29B5">
      <w:pPr>
        <w:pStyle w:val="StepImage"/>
      </w:pPr>
      <w:r>
        <w:rPr>
          <w:noProof/>
        </w:rPr>
        <w:drawing>
          <wp:inline distT="0" distB="0" distL="0" distR="0" wp14:anchorId="0B4CC5CB" wp14:editId="164378AB">
            <wp:extent cx="3376800" cy="1904400"/>
            <wp:effectExtent l="0" t="0" r="0" b="635"/>
            <wp:docPr id="5727" name="Picture 5727">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376800" cy="1904400"/>
                    </a:xfrm>
                    <a:prstGeom prst="rect">
                      <a:avLst/>
                    </a:prstGeom>
                  </pic:spPr>
                </pic:pic>
              </a:graphicData>
            </a:graphic>
          </wp:inline>
        </w:drawing>
      </w:r>
    </w:p>
    <w:p w14:paraId="7F575986" w14:textId="752E9947" w:rsidR="007A29B5" w:rsidRDefault="00F1422E" w:rsidP="007A29B5">
      <w:pPr>
        <w:pStyle w:val="Step"/>
      </w:pPr>
      <w:r>
        <w:t>In</w:t>
      </w:r>
      <w:r w:rsidR="007A29B5">
        <w:t xml:space="preserve"> the </w:t>
      </w:r>
      <w:r w:rsidR="007A29B5" w:rsidRPr="00F1422E">
        <w:rPr>
          <w:rStyle w:val="EmphasizeText"/>
        </w:rPr>
        <w:t>Fields</w:t>
      </w:r>
      <w:r w:rsidR="007A29B5">
        <w:t xml:space="preserve"> </w:t>
      </w:r>
      <w:r>
        <w:t xml:space="preserve">pane, expand the </w:t>
      </w:r>
      <w:r w:rsidRPr="00F1422E">
        <w:rPr>
          <w:rStyle w:val="EmphasizeText"/>
        </w:rPr>
        <w:t>Date</w:t>
      </w:r>
      <w:r>
        <w:t xml:space="preserve"> table, and then drag the </w:t>
      </w:r>
      <w:r w:rsidRPr="00F1422E">
        <w:rPr>
          <w:rStyle w:val="EmphasizeText"/>
        </w:rPr>
        <w:t>Year</w:t>
      </w:r>
      <w:r>
        <w:t xml:space="preserve"> field (not the </w:t>
      </w:r>
      <w:r w:rsidRPr="00F1422E">
        <w:rPr>
          <w:rStyle w:val="EmphasizeText"/>
        </w:rPr>
        <w:t>Year</w:t>
      </w:r>
      <w:r>
        <w:t xml:space="preserve"> level of the hierarchy) into the slicer.</w:t>
      </w:r>
    </w:p>
    <w:p w14:paraId="17BB406A" w14:textId="15B89E54" w:rsidR="001D69A4" w:rsidRDefault="001D69A4" w:rsidP="001D69A4">
      <w:pPr>
        <w:pStyle w:val="StepImage"/>
      </w:pPr>
      <w:r>
        <w:rPr>
          <w:noProof/>
        </w:rPr>
        <w:drawing>
          <wp:inline distT="0" distB="0" distL="0" distR="0" wp14:anchorId="669ECAE3" wp14:editId="3578F1E4">
            <wp:extent cx="1704762" cy="2447619"/>
            <wp:effectExtent l="0" t="0" r="0" b="0"/>
            <wp:docPr id="5771" name="Picture 577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704762" cy="2447619"/>
                    </a:xfrm>
                    <a:prstGeom prst="rect">
                      <a:avLst/>
                    </a:prstGeom>
                  </pic:spPr>
                </pic:pic>
              </a:graphicData>
            </a:graphic>
          </wp:inline>
        </w:drawing>
      </w:r>
    </w:p>
    <w:p w14:paraId="6B3813FE" w14:textId="4E36FA61" w:rsidR="00F1422E" w:rsidRDefault="001D69A4" w:rsidP="007A29B5">
      <w:pPr>
        <w:pStyle w:val="Step"/>
      </w:pPr>
      <w:r>
        <w:t>Ensure that</w:t>
      </w:r>
      <w:r w:rsidR="00F1422E">
        <w:t xml:space="preserve"> the slicer</w:t>
      </w:r>
      <w:r>
        <w:t xml:space="preserve"> is selected</w:t>
      </w:r>
      <w:r w:rsidR="00F1422E">
        <w:t xml:space="preserve">, and then open the </w:t>
      </w:r>
      <w:r w:rsidR="00F1422E" w:rsidRPr="00F1422E">
        <w:rPr>
          <w:rStyle w:val="EmphasizeText"/>
        </w:rPr>
        <w:t>Format</w:t>
      </w:r>
      <w:r w:rsidR="00F1422E">
        <w:t xml:space="preserve"> pane.</w:t>
      </w:r>
    </w:p>
    <w:p w14:paraId="2FBD3A66" w14:textId="63A56065" w:rsidR="00F1422E" w:rsidRDefault="00F1422E" w:rsidP="007A29B5">
      <w:pPr>
        <w:pStyle w:val="Step"/>
      </w:pPr>
      <w:r>
        <w:t xml:space="preserve">Turn the </w:t>
      </w:r>
      <w:r w:rsidRPr="00F1422E">
        <w:rPr>
          <w:rStyle w:val="EmphasizeText"/>
        </w:rPr>
        <w:t>Shadow</w:t>
      </w:r>
      <w:r>
        <w:t xml:space="preserve"> property on.</w:t>
      </w:r>
    </w:p>
    <w:p w14:paraId="5A6FE765" w14:textId="0872A7EA" w:rsidR="00F1422E" w:rsidRDefault="00F1422E" w:rsidP="00F1422E">
      <w:pPr>
        <w:pStyle w:val="StepImage"/>
      </w:pPr>
      <w:r>
        <w:rPr>
          <w:noProof/>
        </w:rPr>
        <w:drawing>
          <wp:inline distT="0" distB="0" distL="0" distR="0" wp14:anchorId="31A0830B" wp14:editId="7BE49363">
            <wp:extent cx="1733333" cy="1038095"/>
            <wp:effectExtent l="0" t="0" r="635" b="0"/>
            <wp:docPr id="5729" name="Picture 572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733333" cy="1038095"/>
                    </a:xfrm>
                    <a:prstGeom prst="rect">
                      <a:avLst/>
                    </a:prstGeom>
                  </pic:spPr>
                </pic:pic>
              </a:graphicData>
            </a:graphic>
          </wp:inline>
        </w:drawing>
      </w:r>
    </w:p>
    <w:p w14:paraId="488D8C56" w14:textId="30BC6483" w:rsidR="00F1422E" w:rsidRDefault="00F1422E" w:rsidP="00F1422E">
      <w:pPr>
        <w:pStyle w:val="StepCommentary"/>
      </w:pPr>
      <w:r>
        <w:t xml:space="preserve">For a consistent style, you’ll be instructed to add shadow to all </w:t>
      </w:r>
      <w:r w:rsidR="001D69A4">
        <w:t>elements</w:t>
      </w:r>
      <w:r>
        <w:t xml:space="preserve"> you add to the report.</w:t>
      </w:r>
    </w:p>
    <w:p w14:paraId="2D3DD445" w14:textId="77777777" w:rsidR="00677552" w:rsidRDefault="00677552">
      <w:pPr>
        <w:spacing w:before="0" w:after="0"/>
      </w:pPr>
      <w:r>
        <w:br w:type="page"/>
      </w:r>
    </w:p>
    <w:p w14:paraId="55405129" w14:textId="7E521007" w:rsidR="00F1422E" w:rsidRDefault="00F1422E" w:rsidP="007A29B5">
      <w:pPr>
        <w:pStyle w:val="Step"/>
      </w:pPr>
      <w:r>
        <w:lastRenderedPageBreak/>
        <w:t xml:space="preserve">In the slicer, select </w:t>
      </w:r>
      <w:r w:rsidRPr="00F1422E">
        <w:rPr>
          <w:rStyle w:val="EmphasizeText"/>
        </w:rPr>
        <w:t>CY2012</w:t>
      </w:r>
      <w:r>
        <w:t>.</w:t>
      </w:r>
    </w:p>
    <w:p w14:paraId="335E186B" w14:textId="48F0BEA3" w:rsidR="00F1422E" w:rsidRDefault="001474B4" w:rsidP="001474B4">
      <w:pPr>
        <w:pStyle w:val="StepImage"/>
      </w:pPr>
      <w:r>
        <w:rPr>
          <w:noProof/>
        </w:rPr>
        <w:drawing>
          <wp:inline distT="0" distB="0" distL="0" distR="0" wp14:anchorId="36374B28" wp14:editId="0AF73BD2">
            <wp:extent cx="2142857" cy="2523809"/>
            <wp:effectExtent l="0" t="0" r="0" b="0"/>
            <wp:docPr id="5730" name="Picture 5730">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142857" cy="2523809"/>
                    </a:xfrm>
                    <a:prstGeom prst="rect">
                      <a:avLst/>
                    </a:prstGeom>
                  </pic:spPr>
                </pic:pic>
              </a:graphicData>
            </a:graphic>
          </wp:inline>
        </w:drawing>
      </w:r>
    </w:p>
    <w:p w14:paraId="42E44A2F" w14:textId="77777777" w:rsidR="004A118C" w:rsidRDefault="004A118C" w:rsidP="004A118C">
      <w:pPr>
        <w:pStyle w:val="Step"/>
      </w:pPr>
      <w:r>
        <w:t>To create a new visual, first select an empty area of the report canvas.</w:t>
      </w:r>
    </w:p>
    <w:p w14:paraId="5B64EA66" w14:textId="77777777" w:rsidR="00F35E4B" w:rsidRDefault="00F35E4B" w:rsidP="00F35E4B">
      <w:pPr>
        <w:pStyle w:val="Step"/>
      </w:pPr>
      <w:r>
        <w:t xml:space="preserve">To add a table visual to the report canvas, in the </w:t>
      </w:r>
      <w:r w:rsidRPr="001B08DA">
        <w:rPr>
          <w:rStyle w:val="EmphasizeText"/>
        </w:rPr>
        <w:t>Visualizations</w:t>
      </w:r>
      <w:r>
        <w:t xml:space="preserve"> pane, click the table visual icon.</w:t>
      </w:r>
    </w:p>
    <w:p w14:paraId="498133F4" w14:textId="77777777" w:rsidR="00F35E4B" w:rsidRDefault="00F35E4B" w:rsidP="00F35E4B">
      <w:pPr>
        <w:pStyle w:val="StepImage"/>
      </w:pPr>
      <w:r>
        <w:rPr>
          <w:noProof/>
        </w:rPr>
        <w:drawing>
          <wp:inline distT="0" distB="0" distL="0" distR="0" wp14:anchorId="7CB2FCDE" wp14:editId="49BEAEB2">
            <wp:extent cx="1733333" cy="1866667"/>
            <wp:effectExtent l="0" t="0" r="635" b="635"/>
            <wp:docPr id="5667" name="Picture 5667">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733333" cy="1866667"/>
                    </a:xfrm>
                    <a:prstGeom prst="rect">
                      <a:avLst/>
                    </a:prstGeom>
                  </pic:spPr>
                </pic:pic>
              </a:graphicData>
            </a:graphic>
          </wp:inline>
        </w:drawing>
      </w:r>
    </w:p>
    <w:p w14:paraId="3E5A9B97" w14:textId="77777777" w:rsidR="001D69A4" w:rsidRDefault="001D69A4">
      <w:pPr>
        <w:spacing w:before="0" w:after="0"/>
      </w:pPr>
      <w:r>
        <w:br w:type="page"/>
      </w:r>
    </w:p>
    <w:p w14:paraId="6D8E68BC" w14:textId="687784FB" w:rsidR="00F35E4B" w:rsidRDefault="00F35E4B" w:rsidP="00F35E4B">
      <w:pPr>
        <w:pStyle w:val="Step"/>
      </w:pPr>
      <w:r>
        <w:lastRenderedPageBreak/>
        <w:t xml:space="preserve">Position the table visual </w:t>
      </w:r>
      <w:r w:rsidR="001D69A4">
        <w:t>at the right of the slicer, and resize it to fill the remaining page space.</w:t>
      </w:r>
    </w:p>
    <w:p w14:paraId="56CE5598" w14:textId="6FD76B48" w:rsidR="001474B4" w:rsidRDefault="00C67960" w:rsidP="00F35E4B">
      <w:pPr>
        <w:pStyle w:val="StepImage"/>
      </w:pPr>
      <w:r>
        <w:rPr>
          <w:noProof/>
        </w:rPr>
        <w:drawing>
          <wp:inline distT="0" distB="0" distL="0" distR="0" wp14:anchorId="145945C6" wp14:editId="3340C07A">
            <wp:extent cx="3376800" cy="1904400"/>
            <wp:effectExtent l="0" t="0" r="0" b="635"/>
            <wp:docPr id="5731" name="Picture 573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376800" cy="1904400"/>
                    </a:xfrm>
                    <a:prstGeom prst="rect">
                      <a:avLst/>
                    </a:prstGeom>
                  </pic:spPr>
                </pic:pic>
              </a:graphicData>
            </a:graphic>
          </wp:inline>
        </w:drawing>
      </w:r>
    </w:p>
    <w:p w14:paraId="363BA71D" w14:textId="5B2698EB" w:rsidR="00C67960" w:rsidRDefault="00C57C6D" w:rsidP="00C67960">
      <w:pPr>
        <w:pStyle w:val="Step"/>
      </w:pPr>
      <w:r>
        <w:t xml:space="preserve">Add the following fields to the table </w:t>
      </w:r>
      <w:r w:rsidR="001D69A4">
        <w:t>visual</w:t>
      </w:r>
      <w:r>
        <w:t>:</w:t>
      </w:r>
    </w:p>
    <w:p w14:paraId="6D75D105" w14:textId="6EB325B1" w:rsidR="00C57C6D" w:rsidRDefault="00C57C6D" w:rsidP="00C57C6D">
      <w:pPr>
        <w:pStyle w:val="StepBullet"/>
      </w:pPr>
      <w:r w:rsidRPr="00C57C6D">
        <w:rPr>
          <w:rStyle w:val="EmphasizeText"/>
        </w:rPr>
        <w:t>Geography</w:t>
      </w:r>
      <w:r>
        <w:t xml:space="preserve"> table </w:t>
      </w:r>
      <w:r w:rsidRPr="00C57C6D">
        <w:rPr>
          <w:rStyle w:val="EmphasizeText"/>
        </w:rPr>
        <w:t>State-Province</w:t>
      </w:r>
      <w:r>
        <w:t xml:space="preserve"> field</w:t>
      </w:r>
    </w:p>
    <w:p w14:paraId="69B9E9CA" w14:textId="0A6C894D" w:rsidR="00C57C6D" w:rsidRDefault="00C57C6D" w:rsidP="00C57C6D">
      <w:pPr>
        <w:pStyle w:val="StepBullet"/>
      </w:pPr>
      <w:r w:rsidRPr="00C57C6D">
        <w:rPr>
          <w:rStyle w:val="EmphasizeText"/>
        </w:rPr>
        <w:t>Sale</w:t>
      </w:r>
      <w:r>
        <w:t xml:space="preserve"> table </w:t>
      </w:r>
      <w:r w:rsidRPr="00C57C6D">
        <w:rPr>
          <w:rStyle w:val="EmphasizeText"/>
        </w:rPr>
        <w:t>Profit Amount</w:t>
      </w:r>
      <w:r>
        <w:t xml:space="preserve"> field</w:t>
      </w:r>
    </w:p>
    <w:p w14:paraId="00DC0C91" w14:textId="44A3A88A" w:rsidR="00C57C6D" w:rsidRDefault="00C57C6D" w:rsidP="00C57C6D">
      <w:pPr>
        <w:pStyle w:val="StepBullet"/>
      </w:pPr>
      <w:r w:rsidRPr="00C57C6D">
        <w:rPr>
          <w:rStyle w:val="EmphasizeText"/>
        </w:rPr>
        <w:t>Sale</w:t>
      </w:r>
      <w:r>
        <w:t xml:space="preserve"> table </w:t>
      </w:r>
      <w:r w:rsidRPr="00C57C6D">
        <w:rPr>
          <w:rStyle w:val="EmphasizeText"/>
        </w:rPr>
        <w:t>Profit % All Geography</w:t>
      </w:r>
    </w:p>
    <w:p w14:paraId="55857C57" w14:textId="5E672607" w:rsidR="00C57C6D" w:rsidRDefault="001D69A4" w:rsidP="00C57C6D">
      <w:pPr>
        <w:pStyle w:val="Step"/>
      </w:pPr>
      <w:r>
        <w:t>Apply</w:t>
      </w:r>
      <w:r w:rsidR="00C57C6D">
        <w:t xml:space="preserve"> the</w:t>
      </w:r>
      <w:r>
        <w:t xml:space="preserve"> following</w:t>
      </w:r>
      <w:r w:rsidR="00C57C6D">
        <w:t xml:space="preserve"> table visual</w:t>
      </w:r>
      <w:r>
        <w:t xml:space="preserve"> formats</w:t>
      </w:r>
      <w:r w:rsidR="00C57C6D">
        <w:t>:</w:t>
      </w:r>
    </w:p>
    <w:p w14:paraId="513A7BC7" w14:textId="77777777" w:rsidR="00C57C6D" w:rsidRDefault="00C57C6D" w:rsidP="001D69A4">
      <w:pPr>
        <w:pStyle w:val="StepBullet"/>
      </w:pPr>
      <w:r>
        <w:t xml:space="preserve">In the </w:t>
      </w:r>
      <w:r w:rsidRPr="00C57C6D">
        <w:rPr>
          <w:rStyle w:val="EmphasizeText"/>
        </w:rPr>
        <w:t>Style</w:t>
      </w:r>
      <w:r>
        <w:t xml:space="preserve"> section, set the </w:t>
      </w:r>
      <w:r w:rsidRPr="00C57C6D">
        <w:rPr>
          <w:rStyle w:val="EmphasizeText"/>
        </w:rPr>
        <w:t>Style</w:t>
      </w:r>
      <w:r>
        <w:t xml:space="preserve"> to </w:t>
      </w:r>
      <w:r w:rsidRPr="00C57C6D">
        <w:rPr>
          <w:rStyle w:val="EmphasizeText"/>
        </w:rPr>
        <w:t>Bold Header</w:t>
      </w:r>
      <w:r>
        <w:t>.</w:t>
      </w:r>
    </w:p>
    <w:p w14:paraId="3182C95C" w14:textId="3819CF82" w:rsidR="00C57C6D" w:rsidRDefault="00C57C6D" w:rsidP="001D69A4">
      <w:pPr>
        <w:pStyle w:val="StepBullet"/>
      </w:pPr>
      <w:r>
        <w:t xml:space="preserve">In the </w:t>
      </w:r>
      <w:r w:rsidRPr="00C57C6D">
        <w:rPr>
          <w:rStyle w:val="EmphasizeText"/>
        </w:rPr>
        <w:t>Grid</w:t>
      </w:r>
      <w:r>
        <w:t xml:space="preserve"> section, increase the </w:t>
      </w:r>
      <w:r w:rsidRPr="00C57C6D">
        <w:rPr>
          <w:rStyle w:val="EmphasizeText"/>
        </w:rPr>
        <w:t>Text Size</w:t>
      </w:r>
      <w:r>
        <w:t xml:space="preserve"> property to </w:t>
      </w:r>
      <w:r w:rsidRPr="00C57C6D">
        <w:rPr>
          <w:rStyle w:val="EmphasizeText"/>
        </w:rPr>
        <w:t>16</w:t>
      </w:r>
      <w:r>
        <w:t xml:space="preserve"> pt.</w:t>
      </w:r>
    </w:p>
    <w:p w14:paraId="7C4B183B" w14:textId="3C7CF6E4" w:rsidR="00C57C6D" w:rsidRDefault="00C57C6D" w:rsidP="00C57C6D">
      <w:pPr>
        <w:pStyle w:val="StepBullet"/>
      </w:pPr>
      <w:r>
        <w:t xml:space="preserve">Turn </w:t>
      </w:r>
      <w:r w:rsidRPr="00C57C6D">
        <w:rPr>
          <w:rStyle w:val="EmphasizeText"/>
        </w:rPr>
        <w:t>Shadow</w:t>
      </w:r>
      <w:r>
        <w:t xml:space="preserve"> on</w:t>
      </w:r>
      <w:r w:rsidR="00D255FA">
        <w:t>.</w:t>
      </w:r>
    </w:p>
    <w:p w14:paraId="18EDAF06" w14:textId="5956E83D" w:rsidR="00C57C6D" w:rsidRDefault="00C57C6D" w:rsidP="00C57C6D">
      <w:pPr>
        <w:pStyle w:val="Step"/>
      </w:pPr>
      <w:r>
        <w:t xml:space="preserve">To sort the table visual rows, click the </w:t>
      </w:r>
      <w:r w:rsidRPr="00C57C6D">
        <w:rPr>
          <w:rStyle w:val="EmphasizeText"/>
        </w:rPr>
        <w:t>Profit % All Geography</w:t>
      </w:r>
      <w:r>
        <w:t xml:space="preserve"> column header to sort by descending profitability.</w:t>
      </w:r>
    </w:p>
    <w:p w14:paraId="7618501D" w14:textId="14A11875" w:rsidR="00C57C6D" w:rsidRDefault="00C57C6D" w:rsidP="00C57C6D">
      <w:pPr>
        <w:pStyle w:val="StepImage"/>
      </w:pPr>
      <w:r>
        <w:rPr>
          <w:noProof/>
        </w:rPr>
        <w:drawing>
          <wp:inline distT="0" distB="0" distL="0" distR="0" wp14:anchorId="38BC8534" wp14:editId="5624CBAE">
            <wp:extent cx="5853600" cy="2059200"/>
            <wp:effectExtent l="0" t="0" r="0" b="0"/>
            <wp:docPr id="5732" name="Picture 573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853600" cy="2059200"/>
                    </a:xfrm>
                    <a:prstGeom prst="rect">
                      <a:avLst/>
                    </a:prstGeom>
                  </pic:spPr>
                </pic:pic>
              </a:graphicData>
            </a:graphic>
          </wp:inline>
        </w:drawing>
      </w:r>
    </w:p>
    <w:p w14:paraId="7A7FDD39" w14:textId="77777777" w:rsidR="00D442AC" w:rsidRDefault="00D442AC" w:rsidP="00D442AC">
      <w:pPr>
        <w:pStyle w:val="Step"/>
      </w:pPr>
      <w:r>
        <w:t>Save the Power BI Desktop solution.</w:t>
      </w:r>
    </w:p>
    <w:p w14:paraId="6D4A7AAF" w14:textId="77777777" w:rsidR="002F2B27" w:rsidRDefault="002F2B27">
      <w:pPr>
        <w:spacing w:before="0" w:after="0"/>
        <w:rPr>
          <w:rFonts w:eastAsiaTheme="majorEastAsia" w:cstheme="majorBidi"/>
          <w:b/>
          <w:sz w:val="28"/>
          <w:szCs w:val="20"/>
        </w:rPr>
      </w:pPr>
      <w:r>
        <w:br w:type="page"/>
      </w:r>
    </w:p>
    <w:p w14:paraId="49D810B3" w14:textId="21344512" w:rsidR="00C727BE" w:rsidRPr="004C258B" w:rsidRDefault="00C727BE" w:rsidP="00C727BE">
      <w:pPr>
        <w:pStyle w:val="Heading3"/>
      </w:pPr>
      <w:r>
        <w:lastRenderedPageBreak/>
        <w:t>Task 2: Develop Page 2</w:t>
      </w:r>
    </w:p>
    <w:p w14:paraId="44F0F84E" w14:textId="3D51CAA6" w:rsidR="00677552" w:rsidRDefault="00677552" w:rsidP="00677552">
      <w:r w:rsidRPr="00F15EC2">
        <w:t xml:space="preserve">In this task, you will </w:t>
      </w:r>
      <w:r>
        <w:t>develop the second report page.</w:t>
      </w:r>
    </w:p>
    <w:p w14:paraId="6B729908" w14:textId="77777777" w:rsidR="00677552" w:rsidRDefault="00677552" w:rsidP="00677552">
      <w:r>
        <w:t>The completed report page will look like the following:</w:t>
      </w:r>
    </w:p>
    <w:p w14:paraId="0105875C" w14:textId="2C5C800F" w:rsidR="00C727BE" w:rsidRDefault="00677552" w:rsidP="00C727BE">
      <w:r>
        <w:rPr>
          <w:noProof/>
        </w:rPr>
        <w:drawing>
          <wp:inline distT="0" distB="0" distL="0" distR="0" wp14:anchorId="73A9814F" wp14:editId="5CA6B75D">
            <wp:extent cx="5904000" cy="3319200"/>
            <wp:effectExtent l="19050" t="19050" r="20955" b="14605"/>
            <wp:docPr id="5774" name="Picture 577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04000" cy="3319200"/>
                    </a:xfrm>
                    <a:prstGeom prst="rect">
                      <a:avLst/>
                    </a:prstGeom>
                    <a:ln>
                      <a:solidFill>
                        <a:schemeClr val="tx1"/>
                      </a:solidFill>
                    </a:ln>
                  </pic:spPr>
                </pic:pic>
              </a:graphicData>
            </a:graphic>
          </wp:inline>
        </w:drawing>
      </w:r>
    </w:p>
    <w:p w14:paraId="1F10759C" w14:textId="70D5EE79" w:rsidR="00C57C6D" w:rsidRDefault="00602059" w:rsidP="00CD7B65">
      <w:pPr>
        <w:pStyle w:val="Step"/>
        <w:numPr>
          <w:ilvl w:val="0"/>
          <w:numId w:val="17"/>
        </w:numPr>
      </w:pPr>
      <w:r>
        <w:t xml:space="preserve">To duplicate the report page, at the bottom-left, right-click the </w:t>
      </w:r>
      <w:r w:rsidRPr="00602059">
        <w:rPr>
          <w:rStyle w:val="EmphasizeText"/>
        </w:rPr>
        <w:t>Profit Analysis</w:t>
      </w:r>
      <w:r>
        <w:t xml:space="preserve"> page, and then select </w:t>
      </w:r>
      <w:r w:rsidRPr="00602059">
        <w:rPr>
          <w:rStyle w:val="EmphasizeText"/>
        </w:rPr>
        <w:t>Duplicate Page</w:t>
      </w:r>
      <w:r>
        <w:t>.</w:t>
      </w:r>
    </w:p>
    <w:p w14:paraId="5A2A7DB5" w14:textId="12FCFC4B" w:rsidR="00602059" w:rsidRDefault="00602059" w:rsidP="00602059">
      <w:pPr>
        <w:pStyle w:val="StepImage"/>
      </w:pPr>
      <w:r>
        <w:rPr>
          <w:noProof/>
        </w:rPr>
        <w:drawing>
          <wp:inline distT="0" distB="0" distL="0" distR="0" wp14:anchorId="076AD07A" wp14:editId="02D54CDF">
            <wp:extent cx="1428571" cy="476190"/>
            <wp:effectExtent l="0" t="0" r="635" b="635"/>
            <wp:docPr id="5733" name="Picture 573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428571" cy="476190"/>
                    </a:xfrm>
                    <a:prstGeom prst="rect">
                      <a:avLst/>
                    </a:prstGeom>
                  </pic:spPr>
                </pic:pic>
              </a:graphicData>
            </a:graphic>
          </wp:inline>
        </w:drawing>
      </w:r>
    </w:p>
    <w:p w14:paraId="0E677635" w14:textId="4D6D0671" w:rsidR="00072C3B" w:rsidRPr="00072C3B" w:rsidRDefault="00072C3B" w:rsidP="00072C3B">
      <w:pPr>
        <w:pStyle w:val="StepCommentary"/>
      </w:pPr>
      <w:r>
        <w:t xml:space="preserve">Tip: Duplicating the page copies the formatting options. It can be quicker to duplicate than to reapply formats. And, it’s likely to result </w:t>
      </w:r>
      <w:r w:rsidR="004902D7">
        <w:t>in</w:t>
      </w:r>
      <w:r>
        <w:t xml:space="preserve"> more design consistency.</w:t>
      </w:r>
    </w:p>
    <w:p w14:paraId="34FC16E9" w14:textId="2EF3324C" w:rsidR="00602059" w:rsidRDefault="00602059" w:rsidP="00602059">
      <w:pPr>
        <w:pStyle w:val="Step"/>
      </w:pPr>
      <w:r>
        <w:t xml:space="preserve">Rename the new page as </w:t>
      </w:r>
      <w:r w:rsidRPr="00602059">
        <w:rPr>
          <w:rStyle w:val="EmphasizeText"/>
        </w:rPr>
        <w:t>Sale Chord</w:t>
      </w:r>
      <w:r>
        <w:t>.</w:t>
      </w:r>
    </w:p>
    <w:p w14:paraId="21E8C4D8" w14:textId="26A4A603" w:rsidR="00602059" w:rsidRDefault="00602059" w:rsidP="00602059">
      <w:pPr>
        <w:pStyle w:val="StepImage"/>
      </w:pPr>
      <w:r>
        <w:rPr>
          <w:noProof/>
        </w:rPr>
        <w:drawing>
          <wp:inline distT="0" distB="0" distL="0" distR="0" wp14:anchorId="3BC75909" wp14:editId="4BF2B192">
            <wp:extent cx="3600000" cy="676190"/>
            <wp:effectExtent l="0" t="0" r="635" b="0"/>
            <wp:docPr id="5734" name="Picture 573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600000" cy="676190"/>
                    </a:xfrm>
                    <a:prstGeom prst="rect">
                      <a:avLst/>
                    </a:prstGeom>
                  </pic:spPr>
                </pic:pic>
              </a:graphicData>
            </a:graphic>
          </wp:inline>
        </w:drawing>
      </w:r>
    </w:p>
    <w:p w14:paraId="15819490" w14:textId="70B7596D" w:rsidR="004D2622" w:rsidRPr="004D2622" w:rsidRDefault="004D2622" w:rsidP="004D2622">
      <w:pPr>
        <w:pStyle w:val="Step"/>
      </w:pPr>
      <w:r>
        <w:t xml:space="preserve">To delete the table visual, select the visual, and then press the </w:t>
      </w:r>
      <w:r w:rsidRPr="004D2622">
        <w:rPr>
          <w:rStyle w:val="EmphasizeText"/>
        </w:rPr>
        <w:t>Delete</w:t>
      </w:r>
      <w:r>
        <w:t xml:space="preserve"> key.</w:t>
      </w:r>
    </w:p>
    <w:p w14:paraId="16F4D6A4" w14:textId="77777777" w:rsidR="00677552" w:rsidRDefault="00677552">
      <w:pPr>
        <w:spacing w:before="0" w:after="0"/>
      </w:pPr>
      <w:r>
        <w:br w:type="page"/>
      </w:r>
    </w:p>
    <w:p w14:paraId="69EACDBA" w14:textId="2EA1F9B1" w:rsidR="00602059" w:rsidRDefault="00602059" w:rsidP="00602059">
      <w:pPr>
        <w:pStyle w:val="Step"/>
      </w:pPr>
      <w:r>
        <w:lastRenderedPageBreak/>
        <w:t xml:space="preserve">To sync the slicers, on the </w:t>
      </w:r>
      <w:r w:rsidRPr="00602059">
        <w:rPr>
          <w:rStyle w:val="EmphasizeText"/>
        </w:rPr>
        <w:t>View</w:t>
      </w:r>
      <w:r>
        <w:t xml:space="preserve"> ribbon tab, from inside the </w:t>
      </w:r>
      <w:r w:rsidRPr="00602059">
        <w:rPr>
          <w:rStyle w:val="EmphasizeText"/>
        </w:rPr>
        <w:t>Show Panes</w:t>
      </w:r>
      <w:r>
        <w:t xml:space="preserve"> group, select </w:t>
      </w:r>
      <w:r w:rsidRPr="00602059">
        <w:rPr>
          <w:rStyle w:val="EmphasizeText"/>
        </w:rPr>
        <w:t>Sync Slicers</w:t>
      </w:r>
      <w:r>
        <w:t>.</w:t>
      </w:r>
    </w:p>
    <w:p w14:paraId="2D4BD3CC" w14:textId="2CEF5373" w:rsidR="00602059" w:rsidRPr="00602059" w:rsidRDefault="00602059" w:rsidP="00602059">
      <w:pPr>
        <w:pStyle w:val="StepImage"/>
      </w:pPr>
      <w:r>
        <w:rPr>
          <w:noProof/>
        </w:rPr>
        <w:drawing>
          <wp:inline distT="0" distB="0" distL="0" distR="0" wp14:anchorId="3A830BFC" wp14:editId="38930E7A">
            <wp:extent cx="3952875" cy="914400"/>
            <wp:effectExtent l="0" t="0" r="9525" b="0"/>
            <wp:docPr id="5735" name="Picture 573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952875" cy="914400"/>
                    </a:xfrm>
                    <a:prstGeom prst="rect">
                      <a:avLst/>
                    </a:prstGeom>
                    <a:noFill/>
                    <a:ln>
                      <a:noFill/>
                    </a:ln>
                  </pic:spPr>
                </pic:pic>
              </a:graphicData>
            </a:graphic>
          </wp:inline>
        </w:drawing>
      </w:r>
    </w:p>
    <w:p w14:paraId="288AD339" w14:textId="2D6AD9E5" w:rsidR="00602059" w:rsidRDefault="00072C3B" w:rsidP="00C57C6D">
      <w:pPr>
        <w:pStyle w:val="Step"/>
      </w:pPr>
      <w:r>
        <w:t>In the report page, s</w:t>
      </w:r>
      <w:r w:rsidR="00A44E8D">
        <w:t xml:space="preserve">elect the </w:t>
      </w:r>
      <w:r w:rsidR="00A44E8D" w:rsidRPr="00A44E8D">
        <w:rPr>
          <w:rStyle w:val="EmphasizeText"/>
        </w:rPr>
        <w:t>Year</w:t>
      </w:r>
      <w:r w:rsidR="00A44E8D">
        <w:t xml:space="preserve"> slicer.</w:t>
      </w:r>
    </w:p>
    <w:p w14:paraId="33D71906" w14:textId="0BFAA430" w:rsidR="00A44E8D" w:rsidRDefault="00A44E8D" w:rsidP="00C57C6D">
      <w:pPr>
        <w:pStyle w:val="Step"/>
      </w:pPr>
      <w:r>
        <w:t xml:space="preserve">In the </w:t>
      </w:r>
      <w:r w:rsidRPr="00A44E8D">
        <w:rPr>
          <w:rStyle w:val="EmphasizeText"/>
        </w:rPr>
        <w:t>Sync Slicers</w:t>
      </w:r>
      <w:r>
        <w:t xml:space="preserve"> pane (located at the left), check both pages to sync.</w:t>
      </w:r>
    </w:p>
    <w:p w14:paraId="29798354" w14:textId="6D628298" w:rsidR="00A44E8D" w:rsidRDefault="00A44E8D" w:rsidP="00A44E8D">
      <w:pPr>
        <w:pStyle w:val="StepImage"/>
      </w:pPr>
      <w:r>
        <w:rPr>
          <w:noProof/>
        </w:rPr>
        <w:drawing>
          <wp:inline distT="0" distB="0" distL="0" distR="0" wp14:anchorId="12AD53F6" wp14:editId="7C9F2007">
            <wp:extent cx="1733333" cy="1600000"/>
            <wp:effectExtent l="0" t="0" r="635" b="635"/>
            <wp:docPr id="5736" name="Picture 573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733333" cy="1600000"/>
                    </a:xfrm>
                    <a:prstGeom prst="rect">
                      <a:avLst/>
                    </a:prstGeom>
                  </pic:spPr>
                </pic:pic>
              </a:graphicData>
            </a:graphic>
          </wp:inline>
        </w:drawing>
      </w:r>
    </w:p>
    <w:p w14:paraId="77390085" w14:textId="5A37E8A0" w:rsidR="00A44E8D" w:rsidRDefault="00A44E8D" w:rsidP="00A44E8D">
      <w:pPr>
        <w:pStyle w:val="StepCommentary"/>
      </w:pPr>
      <w:r>
        <w:t xml:space="preserve">When a report user changes either </w:t>
      </w:r>
      <w:r w:rsidRPr="00A44E8D">
        <w:rPr>
          <w:rStyle w:val="EmphasizeText"/>
        </w:rPr>
        <w:t>Year</w:t>
      </w:r>
      <w:r>
        <w:t xml:space="preserve"> slicer, the filter will propagate between these pages.</w:t>
      </w:r>
      <w:r w:rsidR="00072C3B">
        <w:t xml:space="preserve"> Both slicers will remain in sync.</w:t>
      </w:r>
    </w:p>
    <w:p w14:paraId="4D992B00" w14:textId="094005F9" w:rsidR="00A44E8D" w:rsidRDefault="000A46DF" w:rsidP="00A44E8D">
      <w:pPr>
        <w:pStyle w:val="Step"/>
      </w:pPr>
      <w:r>
        <w:t xml:space="preserve">In the </w:t>
      </w:r>
      <w:r w:rsidRPr="00A44E8D">
        <w:rPr>
          <w:rStyle w:val="EmphasizeText"/>
        </w:rPr>
        <w:t>Sync Slicers</w:t>
      </w:r>
      <w:r>
        <w:t xml:space="preserve"> pane, at the top-left, click </w:t>
      </w:r>
      <w:r w:rsidRPr="000A46DF">
        <w:rPr>
          <w:rStyle w:val="EmphasizeText"/>
        </w:rPr>
        <w:t>X</w:t>
      </w:r>
      <w:r>
        <w:t>.</w:t>
      </w:r>
    </w:p>
    <w:p w14:paraId="7831D29B" w14:textId="7506020F" w:rsidR="00072C3B" w:rsidRDefault="00072C3B" w:rsidP="00072C3B">
      <w:pPr>
        <w:pStyle w:val="StepImage"/>
      </w:pPr>
      <w:r>
        <w:rPr>
          <w:noProof/>
        </w:rPr>
        <w:drawing>
          <wp:inline distT="0" distB="0" distL="0" distR="0" wp14:anchorId="0289FD41" wp14:editId="7F9CB835">
            <wp:extent cx="1733333" cy="542857"/>
            <wp:effectExtent l="0" t="0" r="635" b="0"/>
            <wp:docPr id="5772" name="Picture 577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733333" cy="542857"/>
                    </a:xfrm>
                    <a:prstGeom prst="rect">
                      <a:avLst/>
                    </a:prstGeom>
                  </pic:spPr>
                </pic:pic>
              </a:graphicData>
            </a:graphic>
          </wp:inline>
        </w:drawing>
      </w:r>
    </w:p>
    <w:p w14:paraId="42B2D119" w14:textId="6BF79352" w:rsidR="000A46DF" w:rsidRDefault="00930246" w:rsidP="00A44E8D">
      <w:pPr>
        <w:pStyle w:val="Step"/>
      </w:pPr>
      <w:r>
        <w:t xml:space="preserve">To import a custom visual, in the </w:t>
      </w:r>
      <w:r w:rsidRPr="00930246">
        <w:rPr>
          <w:rStyle w:val="EmphasizeText"/>
        </w:rPr>
        <w:t>Visualizations</w:t>
      </w:r>
      <w:r>
        <w:t xml:space="preserve"> pane, click the ellipsis (…), and then select </w:t>
      </w:r>
      <w:r w:rsidRPr="00930246">
        <w:rPr>
          <w:rStyle w:val="EmphasizeText"/>
        </w:rPr>
        <w:t>Get More Visuals</w:t>
      </w:r>
      <w:r>
        <w:t>.</w:t>
      </w:r>
    </w:p>
    <w:p w14:paraId="5AA7C0EB" w14:textId="37BC70D3" w:rsidR="00930246" w:rsidRDefault="00930246" w:rsidP="00930246">
      <w:pPr>
        <w:pStyle w:val="StepImage"/>
      </w:pPr>
      <w:r>
        <w:rPr>
          <w:noProof/>
        </w:rPr>
        <w:drawing>
          <wp:inline distT="0" distB="0" distL="0" distR="0" wp14:anchorId="53411948" wp14:editId="3A53B946">
            <wp:extent cx="1895238" cy="1123810"/>
            <wp:effectExtent l="0" t="0" r="0" b="635"/>
            <wp:docPr id="5737" name="Picture 5737">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895238" cy="1123810"/>
                    </a:xfrm>
                    <a:prstGeom prst="rect">
                      <a:avLst/>
                    </a:prstGeom>
                  </pic:spPr>
                </pic:pic>
              </a:graphicData>
            </a:graphic>
          </wp:inline>
        </w:drawing>
      </w:r>
    </w:p>
    <w:p w14:paraId="2E1BC95C" w14:textId="77777777" w:rsidR="00677552" w:rsidRDefault="00677552">
      <w:pPr>
        <w:spacing w:before="0" w:after="0"/>
      </w:pPr>
      <w:r>
        <w:br w:type="page"/>
      </w:r>
    </w:p>
    <w:p w14:paraId="3355FF46" w14:textId="74C7BFF3" w:rsidR="00930246" w:rsidRDefault="00930246" w:rsidP="00A44E8D">
      <w:pPr>
        <w:pStyle w:val="Step"/>
      </w:pPr>
      <w:r>
        <w:lastRenderedPageBreak/>
        <w:t xml:space="preserve">In the </w:t>
      </w:r>
      <w:r w:rsidRPr="00930246">
        <w:rPr>
          <w:rStyle w:val="EmphasizeText"/>
        </w:rPr>
        <w:t>Power BI Visuals</w:t>
      </w:r>
      <w:r>
        <w:t xml:space="preserve"> window, in the </w:t>
      </w:r>
      <w:r w:rsidRPr="00930246">
        <w:rPr>
          <w:rStyle w:val="EmphasizeText"/>
        </w:rPr>
        <w:t>Search</w:t>
      </w:r>
      <w:r>
        <w:t xml:space="preserve"> box, enter </w:t>
      </w:r>
      <w:r w:rsidRPr="00930246">
        <w:rPr>
          <w:rStyle w:val="EmphasizeText"/>
        </w:rPr>
        <w:t>Chord</w:t>
      </w:r>
      <w:r>
        <w:t xml:space="preserve">, and then press </w:t>
      </w:r>
      <w:r w:rsidRPr="00930246">
        <w:rPr>
          <w:rStyle w:val="EmphasizeText"/>
        </w:rPr>
        <w:t>Enter</w:t>
      </w:r>
      <w:r>
        <w:t>.</w:t>
      </w:r>
    </w:p>
    <w:p w14:paraId="11D8A807" w14:textId="440BA2C5" w:rsidR="00930246" w:rsidRDefault="00930246" w:rsidP="00930246">
      <w:pPr>
        <w:pStyle w:val="StepImage"/>
      </w:pPr>
      <w:r>
        <w:rPr>
          <w:noProof/>
        </w:rPr>
        <w:drawing>
          <wp:inline distT="0" distB="0" distL="0" distR="0" wp14:anchorId="5E3715FB" wp14:editId="38F77B30">
            <wp:extent cx="3238095" cy="1971429"/>
            <wp:effectExtent l="0" t="0" r="635" b="0"/>
            <wp:docPr id="5738" name="Picture 5738">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238095" cy="1971429"/>
                    </a:xfrm>
                    <a:prstGeom prst="rect">
                      <a:avLst/>
                    </a:prstGeom>
                  </pic:spPr>
                </pic:pic>
              </a:graphicData>
            </a:graphic>
          </wp:inline>
        </w:drawing>
      </w:r>
    </w:p>
    <w:p w14:paraId="0D702F72" w14:textId="61239CE1" w:rsidR="00930246" w:rsidRDefault="00930246" w:rsidP="00930246">
      <w:pPr>
        <w:pStyle w:val="Step"/>
      </w:pPr>
      <w:r>
        <w:t xml:space="preserve">When the </w:t>
      </w:r>
      <w:r w:rsidRPr="00930246">
        <w:rPr>
          <w:rStyle w:val="EmphasizeText"/>
        </w:rPr>
        <w:t>Chord</w:t>
      </w:r>
      <w:r>
        <w:t xml:space="preserve"> search result appears, click </w:t>
      </w:r>
      <w:r w:rsidRPr="00930246">
        <w:rPr>
          <w:rStyle w:val="EmphasizeText"/>
        </w:rPr>
        <w:t>Add</w:t>
      </w:r>
      <w:r>
        <w:t>.</w:t>
      </w:r>
    </w:p>
    <w:p w14:paraId="2E465302" w14:textId="6251260E" w:rsidR="00930246" w:rsidRDefault="00930246" w:rsidP="00930246">
      <w:pPr>
        <w:pStyle w:val="StepImage"/>
      </w:pPr>
      <w:r>
        <w:rPr>
          <w:noProof/>
        </w:rPr>
        <w:drawing>
          <wp:inline distT="0" distB="0" distL="0" distR="0" wp14:anchorId="5CD1DD7B" wp14:editId="093DA23A">
            <wp:extent cx="5247619" cy="933333"/>
            <wp:effectExtent l="0" t="0" r="0" b="635"/>
            <wp:docPr id="5739" name="Picture 573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47619" cy="933333"/>
                    </a:xfrm>
                    <a:prstGeom prst="rect">
                      <a:avLst/>
                    </a:prstGeom>
                  </pic:spPr>
                </pic:pic>
              </a:graphicData>
            </a:graphic>
          </wp:inline>
        </w:drawing>
      </w:r>
    </w:p>
    <w:p w14:paraId="5E2DCE43" w14:textId="3B206387" w:rsidR="00930246" w:rsidRDefault="00930246" w:rsidP="00930246">
      <w:pPr>
        <w:pStyle w:val="Step"/>
      </w:pPr>
      <w:r>
        <w:t xml:space="preserve">When the custom visual imports, click </w:t>
      </w:r>
      <w:r w:rsidRPr="00930246">
        <w:rPr>
          <w:rStyle w:val="EmphasizeText"/>
        </w:rPr>
        <w:t>OK</w:t>
      </w:r>
      <w:r>
        <w:t>.</w:t>
      </w:r>
    </w:p>
    <w:p w14:paraId="6497000B" w14:textId="689DE738" w:rsidR="00930246" w:rsidRDefault="00930246" w:rsidP="00930246">
      <w:pPr>
        <w:pStyle w:val="Step"/>
      </w:pPr>
      <w:r>
        <w:t xml:space="preserve">In the </w:t>
      </w:r>
      <w:r w:rsidRPr="00930246">
        <w:rPr>
          <w:rStyle w:val="EmphasizeText"/>
        </w:rPr>
        <w:t>Visualizations</w:t>
      </w:r>
      <w:r>
        <w:t xml:space="preserve"> pane, notice that the chord custom visual sits </w:t>
      </w:r>
      <w:r w:rsidR="00677552">
        <w:t xml:space="preserve">in an area </w:t>
      </w:r>
      <w:r>
        <w:t xml:space="preserve">beneath the core </w:t>
      </w:r>
      <w:r w:rsidR="00677552">
        <w:t xml:space="preserve">Power BI </w:t>
      </w:r>
      <w:r>
        <w:t>visuals.</w:t>
      </w:r>
    </w:p>
    <w:p w14:paraId="396087C6" w14:textId="1E0D1414" w:rsidR="00930246" w:rsidRDefault="00930246" w:rsidP="00930246">
      <w:pPr>
        <w:pStyle w:val="StepImage"/>
      </w:pPr>
      <w:r>
        <w:rPr>
          <w:noProof/>
        </w:rPr>
        <w:drawing>
          <wp:inline distT="0" distB="0" distL="0" distR="0" wp14:anchorId="3B3EBACB" wp14:editId="1C8550FB">
            <wp:extent cx="1733333" cy="2228571"/>
            <wp:effectExtent l="0" t="0" r="635" b="635"/>
            <wp:docPr id="5740" name="Picture 5740">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733333" cy="2228571"/>
                    </a:xfrm>
                    <a:prstGeom prst="rect">
                      <a:avLst/>
                    </a:prstGeom>
                  </pic:spPr>
                </pic:pic>
              </a:graphicData>
            </a:graphic>
          </wp:inline>
        </w:drawing>
      </w:r>
    </w:p>
    <w:p w14:paraId="76C7FBA5" w14:textId="15667555" w:rsidR="00930246" w:rsidRDefault="00930246" w:rsidP="00930246">
      <w:pPr>
        <w:pStyle w:val="Step"/>
      </w:pPr>
      <w:r>
        <w:t>Add a chord visual to the report page.</w:t>
      </w:r>
    </w:p>
    <w:p w14:paraId="603C1C00" w14:textId="77777777" w:rsidR="00677552" w:rsidRDefault="00677552">
      <w:pPr>
        <w:spacing w:before="0" w:after="0"/>
      </w:pPr>
      <w:r>
        <w:br w:type="page"/>
      </w:r>
    </w:p>
    <w:p w14:paraId="25E3BB93" w14:textId="1500F177" w:rsidR="00677552" w:rsidRDefault="00677552" w:rsidP="00677552">
      <w:pPr>
        <w:pStyle w:val="Step"/>
      </w:pPr>
      <w:r>
        <w:lastRenderedPageBreak/>
        <w:t>Position the chord visual at the right of the slicer, and resize it to fill the remaining page space.</w:t>
      </w:r>
    </w:p>
    <w:p w14:paraId="09D9878E" w14:textId="68436908" w:rsidR="00C727BE" w:rsidRDefault="00C727BE" w:rsidP="00C727BE">
      <w:pPr>
        <w:pStyle w:val="StepImage"/>
      </w:pPr>
      <w:r>
        <w:rPr>
          <w:noProof/>
        </w:rPr>
        <w:drawing>
          <wp:inline distT="0" distB="0" distL="0" distR="0" wp14:anchorId="7D215050" wp14:editId="418072B8">
            <wp:extent cx="3376800" cy="1904400"/>
            <wp:effectExtent l="0" t="0" r="0" b="635"/>
            <wp:docPr id="5741" name="Picture 574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376800" cy="1904400"/>
                    </a:xfrm>
                    <a:prstGeom prst="rect">
                      <a:avLst/>
                    </a:prstGeom>
                  </pic:spPr>
                </pic:pic>
              </a:graphicData>
            </a:graphic>
          </wp:inline>
        </w:drawing>
      </w:r>
    </w:p>
    <w:p w14:paraId="16AFEEA9" w14:textId="7BFFE9DC" w:rsidR="00930246" w:rsidRDefault="00E37F8D" w:rsidP="00930246">
      <w:pPr>
        <w:pStyle w:val="Step"/>
      </w:pPr>
      <w:r>
        <w:t xml:space="preserve">Configure the following </w:t>
      </w:r>
      <w:r w:rsidR="00677552">
        <w:t>visual field wells</w:t>
      </w:r>
      <w:r>
        <w:t>:</w:t>
      </w:r>
    </w:p>
    <w:p w14:paraId="4BED5D3F" w14:textId="3CBA4BB8" w:rsidR="00E37F8D" w:rsidRDefault="00E37F8D" w:rsidP="00E37F8D">
      <w:pPr>
        <w:pStyle w:val="StepBullet"/>
      </w:pPr>
      <w:r w:rsidRPr="00E37F8D">
        <w:rPr>
          <w:rStyle w:val="EmphasizeText"/>
        </w:rPr>
        <w:t>From</w:t>
      </w:r>
      <w:r>
        <w:t xml:space="preserve">: </w:t>
      </w:r>
      <w:r w:rsidRPr="00E37F8D">
        <w:rPr>
          <w:rStyle w:val="EmphasizeText"/>
        </w:rPr>
        <w:t>Geography</w:t>
      </w:r>
      <w:r>
        <w:t xml:space="preserve"> table </w:t>
      </w:r>
      <w:r w:rsidRPr="00E37F8D">
        <w:rPr>
          <w:rStyle w:val="EmphasizeText"/>
        </w:rPr>
        <w:t>Sales Territory</w:t>
      </w:r>
      <w:r>
        <w:t xml:space="preserve"> field</w:t>
      </w:r>
    </w:p>
    <w:p w14:paraId="51F7956E" w14:textId="6956EE22" w:rsidR="00E37F8D" w:rsidRDefault="00E37F8D" w:rsidP="00E37F8D">
      <w:pPr>
        <w:pStyle w:val="StepBullet"/>
      </w:pPr>
      <w:r w:rsidRPr="00E37F8D">
        <w:rPr>
          <w:rStyle w:val="EmphasizeText"/>
        </w:rPr>
        <w:t>To</w:t>
      </w:r>
      <w:r>
        <w:t xml:space="preserve">: </w:t>
      </w:r>
      <w:r>
        <w:rPr>
          <w:rStyle w:val="EmphasizeText"/>
        </w:rPr>
        <w:t>Customer</w:t>
      </w:r>
      <w:r>
        <w:t xml:space="preserve"> table </w:t>
      </w:r>
      <w:r w:rsidRPr="00E37F8D">
        <w:rPr>
          <w:rStyle w:val="EmphasizeText"/>
        </w:rPr>
        <w:t>Buying Group</w:t>
      </w:r>
      <w:r>
        <w:t xml:space="preserve"> field</w:t>
      </w:r>
    </w:p>
    <w:p w14:paraId="38C5C557" w14:textId="0FB5EDF8" w:rsidR="00E37F8D" w:rsidRDefault="00E37F8D" w:rsidP="00E37F8D">
      <w:pPr>
        <w:pStyle w:val="StepBullet"/>
      </w:pPr>
      <w:r w:rsidRPr="00E37F8D">
        <w:rPr>
          <w:rStyle w:val="EmphasizeText"/>
        </w:rPr>
        <w:t>Values</w:t>
      </w:r>
      <w:r>
        <w:t xml:space="preserve">: </w:t>
      </w:r>
      <w:r w:rsidRPr="00E37F8D">
        <w:rPr>
          <w:rStyle w:val="EmphasizeText"/>
        </w:rPr>
        <w:t>Sale</w:t>
      </w:r>
      <w:r>
        <w:t xml:space="preserve"> table </w:t>
      </w:r>
      <w:r w:rsidRPr="00E37F8D">
        <w:rPr>
          <w:rStyle w:val="EmphasizeText"/>
        </w:rPr>
        <w:t>Sale Amount</w:t>
      </w:r>
      <w:r>
        <w:t xml:space="preserve"> field</w:t>
      </w:r>
    </w:p>
    <w:p w14:paraId="5177015C" w14:textId="24EA4922" w:rsidR="00C727BE" w:rsidRDefault="00C727BE" w:rsidP="00C727BE">
      <w:pPr>
        <w:pStyle w:val="StepImage"/>
      </w:pPr>
      <w:r>
        <w:rPr>
          <w:noProof/>
        </w:rPr>
        <w:drawing>
          <wp:inline distT="0" distB="0" distL="0" distR="0" wp14:anchorId="4B046E6C" wp14:editId="77BDC5E5">
            <wp:extent cx="1733333" cy="2209524"/>
            <wp:effectExtent l="0" t="0" r="635" b="635"/>
            <wp:docPr id="5742" name="Picture 574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733333" cy="2209524"/>
                    </a:xfrm>
                    <a:prstGeom prst="rect">
                      <a:avLst/>
                    </a:prstGeom>
                  </pic:spPr>
                </pic:pic>
              </a:graphicData>
            </a:graphic>
          </wp:inline>
        </w:drawing>
      </w:r>
    </w:p>
    <w:p w14:paraId="30F63788" w14:textId="3A8FA607" w:rsidR="00E37F8D" w:rsidRDefault="00E37F8D" w:rsidP="00E37F8D">
      <w:pPr>
        <w:pStyle w:val="Step"/>
      </w:pPr>
      <w:r>
        <w:t>Format the chord visual</w:t>
      </w:r>
      <w:r w:rsidR="00AD13BE">
        <w:t xml:space="preserve"> to add shadow.</w:t>
      </w:r>
    </w:p>
    <w:p w14:paraId="33E12912" w14:textId="0007B10C" w:rsidR="00AD13BE" w:rsidRDefault="00C67316" w:rsidP="00E37F8D">
      <w:pPr>
        <w:pStyle w:val="Step"/>
      </w:pPr>
      <w:r>
        <w:t xml:space="preserve">Change the </w:t>
      </w:r>
      <w:r w:rsidRPr="00C67316">
        <w:rPr>
          <w:rStyle w:val="EmphasizeText"/>
        </w:rPr>
        <w:t>Year</w:t>
      </w:r>
      <w:r>
        <w:t xml:space="preserve"> slicer values, and notice how the chord visual animates.</w:t>
      </w:r>
    </w:p>
    <w:p w14:paraId="421FC318" w14:textId="45D1CBCA" w:rsidR="00C67316" w:rsidRDefault="00C67316" w:rsidP="00E37F8D">
      <w:pPr>
        <w:pStyle w:val="Step"/>
      </w:pPr>
      <w:r>
        <w:t>Hover the cursor over the outer segments and the internal chords to reveal tooltips</w:t>
      </w:r>
      <w:r w:rsidR="00677552">
        <w:t xml:space="preserve"> describing inter-relationships between sales territories and buying groups</w:t>
      </w:r>
      <w:r>
        <w:t>.</w:t>
      </w:r>
    </w:p>
    <w:p w14:paraId="3FC0EC14" w14:textId="7DD51F5E" w:rsidR="00C67316" w:rsidRDefault="00C67316" w:rsidP="00E37F8D">
      <w:pPr>
        <w:pStyle w:val="Step"/>
      </w:pPr>
      <w:r>
        <w:t xml:space="preserve">Set the </w:t>
      </w:r>
      <w:r w:rsidRPr="00C67316">
        <w:rPr>
          <w:rStyle w:val="EmphasizeText"/>
        </w:rPr>
        <w:t>Year</w:t>
      </w:r>
      <w:r>
        <w:t xml:space="preserve"> slicer back to </w:t>
      </w:r>
      <w:r w:rsidRPr="00C67316">
        <w:rPr>
          <w:rStyle w:val="EmphasizeText"/>
        </w:rPr>
        <w:t>CY2012</w:t>
      </w:r>
      <w:r>
        <w:t>.</w:t>
      </w:r>
    </w:p>
    <w:p w14:paraId="7421499D" w14:textId="00940AC3" w:rsidR="00D442AC" w:rsidRDefault="00D442AC" w:rsidP="00E37F8D">
      <w:pPr>
        <w:pStyle w:val="Step"/>
      </w:pPr>
      <w:r>
        <w:t>Save the Power BI Desktop solution.</w:t>
      </w:r>
    </w:p>
    <w:p w14:paraId="6E8C42F2" w14:textId="4CBF863C" w:rsidR="00CE1C1D" w:rsidRDefault="00F476D6" w:rsidP="00CE1C1D">
      <w:pPr>
        <w:pStyle w:val="Heading2"/>
      </w:pPr>
      <w:r>
        <w:lastRenderedPageBreak/>
        <w:t xml:space="preserve">Section </w:t>
      </w:r>
      <w:r w:rsidR="00CE1C1D">
        <w:t>3: Develop a Drill</w:t>
      </w:r>
      <w:r w:rsidR="00A8698C">
        <w:t xml:space="preserve"> T</w:t>
      </w:r>
      <w:r w:rsidR="00CE1C1D">
        <w:t>hrough Page</w:t>
      </w:r>
    </w:p>
    <w:p w14:paraId="15F13E45" w14:textId="6A8D942B" w:rsidR="00CE1C1D" w:rsidRDefault="00CE1C1D" w:rsidP="00CE1C1D">
      <w:r w:rsidRPr="007169B5">
        <w:t xml:space="preserve">In this </w:t>
      </w:r>
      <w:r w:rsidR="00F476D6">
        <w:t>section</w:t>
      </w:r>
      <w:r w:rsidRPr="007169B5">
        <w:t xml:space="preserve">, you will </w:t>
      </w:r>
      <w:r>
        <w:t xml:space="preserve">develop </w:t>
      </w:r>
      <w:r w:rsidR="00A8698C">
        <w:t>a drill through page.</w:t>
      </w:r>
    </w:p>
    <w:p w14:paraId="62EE9662" w14:textId="4CEAF33A" w:rsidR="00CE1C1D" w:rsidRPr="004C258B" w:rsidRDefault="00CE1C1D" w:rsidP="00CE1C1D">
      <w:pPr>
        <w:pStyle w:val="Heading3"/>
      </w:pPr>
      <w:r>
        <w:t>Task 1: Develop a Drill</w:t>
      </w:r>
      <w:r w:rsidR="00A8698C">
        <w:t xml:space="preserve"> T</w:t>
      </w:r>
      <w:r>
        <w:t>hrough Page</w:t>
      </w:r>
    </w:p>
    <w:p w14:paraId="760C2C14" w14:textId="5F18F7D7" w:rsidR="00CE1C1D" w:rsidRDefault="00CE1C1D" w:rsidP="00CE1C1D">
      <w:r w:rsidRPr="00F15EC2">
        <w:t xml:space="preserve">In this task, you will </w:t>
      </w:r>
      <w:r w:rsidR="00A8698C">
        <w:t>develop a drill through page allowing report users to see detail data for a state-province.</w:t>
      </w:r>
    </w:p>
    <w:p w14:paraId="5093C78C" w14:textId="77777777" w:rsidR="00A8698C" w:rsidRDefault="00A8698C" w:rsidP="00A8698C">
      <w:r>
        <w:t>The completed report page will look like the following:</w:t>
      </w:r>
    </w:p>
    <w:p w14:paraId="490143D3" w14:textId="20662A71" w:rsidR="00A8698C" w:rsidRDefault="009F611A" w:rsidP="00CE1C1D">
      <w:r>
        <w:rPr>
          <w:noProof/>
        </w:rPr>
        <w:drawing>
          <wp:inline distT="0" distB="0" distL="0" distR="0" wp14:anchorId="0A76E342" wp14:editId="465DE637">
            <wp:extent cx="5904000" cy="3319200"/>
            <wp:effectExtent l="19050" t="19050" r="20955" b="14605"/>
            <wp:docPr id="5776" name="Picture 577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04000" cy="3319200"/>
                    </a:xfrm>
                    <a:prstGeom prst="rect">
                      <a:avLst/>
                    </a:prstGeom>
                    <a:ln>
                      <a:solidFill>
                        <a:schemeClr val="tx1"/>
                      </a:solidFill>
                    </a:ln>
                  </pic:spPr>
                </pic:pic>
              </a:graphicData>
            </a:graphic>
          </wp:inline>
        </w:drawing>
      </w:r>
    </w:p>
    <w:p w14:paraId="4C03EC7B" w14:textId="0069E99E" w:rsidR="00CE1C1D" w:rsidRDefault="00EF2CB7" w:rsidP="00CD7B65">
      <w:pPr>
        <w:pStyle w:val="Step"/>
        <w:numPr>
          <w:ilvl w:val="0"/>
          <w:numId w:val="18"/>
        </w:numPr>
      </w:pPr>
      <w:r>
        <w:t xml:space="preserve">Create a new report page by duplicating the </w:t>
      </w:r>
      <w:r w:rsidRPr="00EF2CB7">
        <w:rPr>
          <w:rStyle w:val="EmphasizeText"/>
        </w:rPr>
        <w:t>Sale Chord</w:t>
      </w:r>
      <w:r>
        <w:t xml:space="preserve"> page.</w:t>
      </w:r>
    </w:p>
    <w:p w14:paraId="7A3412FC" w14:textId="04E3C68A" w:rsidR="00EF2CB7" w:rsidRDefault="00EF2CB7" w:rsidP="00CD7B65">
      <w:pPr>
        <w:pStyle w:val="Step"/>
        <w:numPr>
          <w:ilvl w:val="0"/>
          <w:numId w:val="18"/>
        </w:numPr>
      </w:pPr>
      <w:r>
        <w:t xml:space="preserve">Rename the new page as </w:t>
      </w:r>
      <w:r w:rsidRPr="00EF2CB7">
        <w:rPr>
          <w:rStyle w:val="EmphasizeText"/>
        </w:rPr>
        <w:t>State-Province Details</w:t>
      </w:r>
      <w:r>
        <w:t>.</w:t>
      </w:r>
    </w:p>
    <w:p w14:paraId="31444558" w14:textId="554B2DD3" w:rsidR="00EF2CB7" w:rsidRDefault="001127F2" w:rsidP="001127F2">
      <w:pPr>
        <w:pStyle w:val="StepImage"/>
      </w:pPr>
      <w:r>
        <w:rPr>
          <w:noProof/>
        </w:rPr>
        <w:drawing>
          <wp:inline distT="0" distB="0" distL="0" distR="0" wp14:anchorId="2FF109E9" wp14:editId="1B55A7EC">
            <wp:extent cx="4838095" cy="666667"/>
            <wp:effectExtent l="0" t="0" r="635" b="635"/>
            <wp:docPr id="5743" name="Picture 574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838095" cy="666667"/>
                    </a:xfrm>
                    <a:prstGeom prst="rect">
                      <a:avLst/>
                    </a:prstGeom>
                  </pic:spPr>
                </pic:pic>
              </a:graphicData>
            </a:graphic>
          </wp:inline>
        </w:drawing>
      </w:r>
    </w:p>
    <w:p w14:paraId="4029CBCC" w14:textId="01735C01" w:rsidR="001127F2" w:rsidRDefault="001127F2" w:rsidP="001127F2">
      <w:pPr>
        <w:pStyle w:val="Step"/>
      </w:pPr>
      <w:r>
        <w:t>Remove the slicer and chord visual.</w:t>
      </w:r>
    </w:p>
    <w:p w14:paraId="6FCB2522" w14:textId="77777777" w:rsidR="009F611A" w:rsidRDefault="009F611A">
      <w:pPr>
        <w:spacing w:before="0" w:after="0"/>
      </w:pPr>
      <w:r>
        <w:br w:type="page"/>
      </w:r>
    </w:p>
    <w:p w14:paraId="419D3940" w14:textId="0758AC00" w:rsidR="001127F2" w:rsidRDefault="00510F29" w:rsidP="001127F2">
      <w:pPr>
        <w:pStyle w:val="Step"/>
      </w:pPr>
      <w:r>
        <w:lastRenderedPageBreak/>
        <w:t xml:space="preserve">From the </w:t>
      </w:r>
      <w:r w:rsidRPr="00510F29">
        <w:rPr>
          <w:rStyle w:val="EmphasizeText"/>
        </w:rPr>
        <w:t>Fields</w:t>
      </w:r>
      <w:r>
        <w:t xml:space="preserve"> pane, in the </w:t>
      </w:r>
      <w:r w:rsidRPr="00510F29">
        <w:rPr>
          <w:rStyle w:val="EmphasizeText"/>
        </w:rPr>
        <w:t>Geography</w:t>
      </w:r>
      <w:r>
        <w:t xml:space="preserve"> table, drag the </w:t>
      </w:r>
      <w:r w:rsidRPr="00510F29">
        <w:rPr>
          <w:rStyle w:val="EmphasizeText"/>
        </w:rPr>
        <w:t>State-Province</w:t>
      </w:r>
      <w:r>
        <w:t xml:space="preserve"> field to the </w:t>
      </w:r>
      <w:r w:rsidR="001127F2" w:rsidRPr="001127F2">
        <w:rPr>
          <w:rStyle w:val="EmphasizeText"/>
        </w:rPr>
        <w:t>Drill Through</w:t>
      </w:r>
      <w:r w:rsidR="001127F2">
        <w:t xml:space="preserve"> section (beneath the </w:t>
      </w:r>
      <w:r w:rsidR="001127F2" w:rsidRPr="001127F2">
        <w:rPr>
          <w:rStyle w:val="EmphasizeText"/>
        </w:rPr>
        <w:t>Visualizations</w:t>
      </w:r>
      <w:r w:rsidR="001127F2">
        <w:t xml:space="preserve"> pane),</w:t>
      </w:r>
      <w:r>
        <w:t xml:space="preserve"> into the well.</w:t>
      </w:r>
    </w:p>
    <w:p w14:paraId="0985D96C" w14:textId="4A9C7463" w:rsidR="00510F29" w:rsidRDefault="00510F29" w:rsidP="00510F29">
      <w:pPr>
        <w:pStyle w:val="StepImage"/>
      </w:pPr>
      <w:r>
        <w:rPr>
          <w:noProof/>
        </w:rPr>
        <w:drawing>
          <wp:inline distT="0" distB="0" distL="0" distR="0" wp14:anchorId="5C52EECD" wp14:editId="4017B757">
            <wp:extent cx="3628571" cy="2190476"/>
            <wp:effectExtent l="0" t="0" r="0" b="635"/>
            <wp:docPr id="5744" name="Picture 574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628571" cy="2190476"/>
                    </a:xfrm>
                    <a:prstGeom prst="rect">
                      <a:avLst/>
                    </a:prstGeom>
                  </pic:spPr>
                </pic:pic>
              </a:graphicData>
            </a:graphic>
          </wp:inline>
        </w:drawing>
      </w:r>
    </w:p>
    <w:p w14:paraId="6F29E46F" w14:textId="4B3E3A57" w:rsidR="00510F29" w:rsidRDefault="00510F29" w:rsidP="00510F29">
      <w:pPr>
        <w:pStyle w:val="Step"/>
      </w:pPr>
      <w:r>
        <w:t xml:space="preserve">Apply a filter to the first state, </w:t>
      </w:r>
      <w:r w:rsidRPr="00510F29">
        <w:rPr>
          <w:rStyle w:val="EmphasizeText"/>
        </w:rPr>
        <w:t>Alabama</w:t>
      </w:r>
      <w:r>
        <w:t>.</w:t>
      </w:r>
    </w:p>
    <w:p w14:paraId="1ABF7251" w14:textId="1404DDB0" w:rsidR="00510F29" w:rsidRDefault="00510F29" w:rsidP="00510F29">
      <w:pPr>
        <w:pStyle w:val="StepImage"/>
      </w:pPr>
      <w:r>
        <w:rPr>
          <w:noProof/>
        </w:rPr>
        <w:drawing>
          <wp:inline distT="0" distB="0" distL="0" distR="0" wp14:anchorId="424A1C3F" wp14:editId="68E15DB1">
            <wp:extent cx="1733333" cy="1857143"/>
            <wp:effectExtent l="0" t="0" r="635" b="0"/>
            <wp:docPr id="5745" name="Picture 574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733333" cy="1857143"/>
                    </a:xfrm>
                    <a:prstGeom prst="rect">
                      <a:avLst/>
                    </a:prstGeom>
                  </pic:spPr>
                </pic:pic>
              </a:graphicData>
            </a:graphic>
          </wp:inline>
        </w:drawing>
      </w:r>
    </w:p>
    <w:p w14:paraId="19B959A5" w14:textId="56FAD399" w:rsidR="00510F29" w:rsidRDefault="00510F29" w:rsidP="00510F29">
      <w:pPr>
        <w:pStyle w:val="StepCommentary"/>
      </w:pPr>
      <w:r>
        <w:t>The filter will be applied when the report user drills through. You applied this filter</w:t>
      </w:r>
      <w:r w:rsidR="002F3038">
        <w:t xml:space="preserve"> now</w:t>
      </w:r>
      <w:r>
        <w:t xml:space="preserve"> to help design the page for a single state.</w:t>
      </w:r>
    </w:p>
    <w:p w14:paraId="67D4AAD2" w14:textId="2D60CD3F" w:rsidR="00510F29" w:rsidRDefault="00510F29" w:rsidP="00510F29">
      <w:pPr>
        <w:pStyle w:val="Step"/>
      </w:pPr>
      <w:r>
        <w:t>At the top-left of the report page, notice the back arrow button.</w:t>
      </w:r>
    </w:p>
    <w:p w14:paraId="75AEAAEC" w14:textId="4616C832" w:rsidR="00510F29" w:rsidRDefault="00510F29" w:rsidP="00510F29">
      <w:pPr>
        <w:pStyle w:val="StepCommentary"/>
      </w:pPr>
      <w:r>
        <w:t>The button was added automatically</w:t>
      </w:r>
      <w:r w:rsidR="002F3038">
        <w:t xml:space="preserve"> when you added a drill through filter</w:t>
      </w:r>
      <w:r>
        <w:t>. It allows report users to navigate back to where they drilled.</w:t>
      </w:r>
    </w:p>
    <w:p w14:paraId="1F3A3C2B" w14:textId="3CBBEC16" w:rsidR="00510F29" w:rsidRDefault="00510F29" w:rsidP="00510F29">
      <w:pPr>
        <w:pStyle w:val="Step"/>
      </w:pPr>
      <w:r>
        <w:t xml:space="preserve">Select the button, and the in the </w:t>
      </w:r>
      <w:r w:rsidRPr="00510F29">
        <w:rPr>
          <w:rStyle w:val="EmphasizeText"/>
        </w:rPr>
        <w:t>Visualizations</w:t>
      </w:r>
      <w:r>
        <w:t xml:space="preserve"> pane, turn the </w:t>
      </w:r>
      <w:r w:rsidRPr="00510F29">
        <w:rPr>
          <w:rStyle w:val="EmphasizeText"/>
        </w:rPr>
        <w:t>Background</w:t>
      </w:r>
      <w:r>
        <w:t xml:space="preserve"> off.</w:t>
      </w:r>
    </w:p>
    <w:p w14:paraId="105CE847" w14:textId="4B34ECB5" w:rsidR="00510F29" w:rsidRDefault="00510F29" w:rsidP="00510F29">
      <w:pPr>
        <w:pStyle w:val="StepImage"/>
      </w:pPr>
      <w:r>
        <w:rPr>
          <w:noProof/>
        </w:rPr>
        <w:drawing>
          <wp:inline distT="0" distB="0" distL="0" distR="0" wp14:anchorId="75BA2B3F" wp14:editId="28D44E62">
            <wp:extent cx="1733333" cy="1180952"/>
            <wp:effectExtent l="0" t="0" r="635" b="635"/>
            <wp:docPr id="5746" name="Picture 574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733333" cy="1180952"/>
                    </a:xfrm>
                    <a:prstGeom prst="rect">
                      <a:avLst/>
                    </a:prstGeom>
                  </pic:spPr>
                </pic:pic>
              </a:graphicData>
            </a:graphic>
          </wp:inline>
        </w:drawing>
      </w:r>
    </w:p>
    <w:p w14:paraId="54A73D00" w14:textId="77777777" w:rsidR="009F611A" w:rsidRDefault="009F611A">
      <w:pPr>
        <w:spacing w:before="0" w:after="0"/>
      </w:pPr>
      <w:r>
        <w:br w:type="page"/>
      </w:r>
    </w:p>
    <w:p w14:paraId="4869B598" w14:textId="7A7AD0C0" w:rsidR="00510F29" w:rsidRDefault="00510F29" w:rsidP="00510F29">
      <w:pPr>
        <w:pStyle w:val="Step"/>
      </w:pPr>
      <w:r>
        <w:lastRenderedPageBreak/>
        <w:t>Add a multi-row card visual to the report page.</w:t>
      </w:r>
    </w:p>
    <w:p w14:paraId="386F2DE5" w14:textId="27C3AD54" w:rsidR="00510F29" w:rsidRDefault="00510F29" w:rsidP="00510F29">
      <w:pPr>
        <w:pStyle w:val="StepImage"/>
      </w:pPr>
      <w:r>
        <w:rPr>
          <w:noProof/>
        </w:rPr>
        <w:drawing>
          <wp:inline distT="0" distB="0" distL="0" distR="0" wp14:anchorId="5FEDFE18" wp14:editId="73CFBB79">
            <wp:extent cx="1733333" cy="1914286"/>
            <wp:effectExtent l="0" t="0" r="635" b="0"/>
            <wp:docPr id="5747" name="Picture 5747">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733333" cy="1914286"/>
                    </a:xfrm>
                    <a:prstGeom prst="rect">
                      <a:avLst/>
                    </a:prstGeom>
                  </pic:spPr>
                </pic:pic>
              </a:graphicData>
            </a:graphic>
          </wp:inline>
        </w:drawing>
      </w:r>
    </w:p>
    <w:p w14:paraId="228CFCBA" w14:textId="789FD602" w:rsidR="002F3038" w:rsidRDefault="002F3038" w:rsidP="002F3038">
      <w:pPr>
        <w:pStyle w:val="Step"/>
      </w:pPr>
      <w:r>
        <w:t>Position and size the multi-row card visual at the top-left of the report page.</w:t>
      </w:r>
    </w:p>
    <w:p w14:paraId="7D2A4533" w14:textId="4EC20123" w:rsidR="00510F29" w:rsidRDefault="00510F29" w:rsidP="00510F29">
      <w:pPr>
        <w:pStyle w:val="StepImage"/>
      </w:pPr>
      <w:r>
        <w:rPr>
          <w:noProof/>
        </w:rPr>
        <w:drawing>
          <wp:inline distT="0" distB="0" distL="0" distR="0" wp14:anchorId="1AFAB408" wp14:editId="035801CE">
            <wp:extent cx="3376800" cy="1904400"/>
            <wp:effectExtent l="0" t="0" r="0" b="635"/>
            <wp:docPr id="5748" name="Picture 5748">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376800" cy="1904400"/>
                    </a:xfrm>
                    <a:prstGeom prst="rect">
                      <a:avLst/>
                    </a:prstGeom>
                  </pic:spPr>
                </pic:pic>
              </a:graphicData>
            </a:graphic>
          </wp:inline>
        </w:drawing>
      </w:r>
    </w:p>
    <w:p w14:paraId="03B27EA0" w14:textId="1F9002D4" w:rsidR="00510F29" w:rsidRDefault="00C149A3" w:rsidP="00510F29">
      <w:pPr>
        <w:pStyle w:val="Step"/>
      </w:pPr>
      <w:r>
        <w:t xml:space="preserve">Add the following </w:t>
      </w:r>
      <w:r w:rsidR="00D255FA">
        <w:t xml:space="preserve">five </w:t>
      </w:r>
      <w:r>
        <w:t>fields to the multi-row card visual:</w:t>
      </w:r>
    </w:p>
    <w:p w14:paraId="12687D47" w14:textId="77777777" w:rsidR="00C149A3" w:rsidRDefault="00C149A3" w:rsidP="00C149A3">
      <w:pPr>
        <w:pStyle w:val="StepBullet"/>
      </w:pPr>
      <w:r w:rsidRPr="00D255FA">
        <w:rPr>
          <w:rStyle w:val="EmphasizeText"/>
        </w:rPr>
        <w:t>Geography</w:t>
      </w:r>
      <w:r>
        <w:t xml:space="preserve"> table </w:t>
      </w:r>
      <w:r w:rsidRPr="00D255FA">
        <w:rPr>
          <w:rStyle w:val="EmphasizeText"/>
        </w:rPr>
        <w:t>State-Province</w:t>
      </w:r>
      <w:r>
        <w:t xml:space="preserve"> field</w:t>
      </w:r>
    </w:p>
    <w:p w14:paraId="75252658" w14:textId="77777777" w:rsidR="00C149A3" w:rsidRDefault="00C149A3" w:rsidP="00C149A3">
      <w:pPr>
        <w:pStyle w:val="StepBullet"/>
      </w:pPr>
      <w:r w:rsidRPr="00D255FA">
        <w:rPr>
          <w:rStyle w:val="EmphasizeText"/>
        </w:rPr>
        <w:t>Sale</w:t>
      </w:r>
      <w:r>
        <w:t xml:space="preserve"> table </w:t>
      </w:r>
      <w:r w:rsidRPr="00D255FA">
        <w:rPr>
          <w:rStyle w:val="EmphasizeText"/>
        </w:rPr>
        <w:t>Quantity</w:t>
      </w:r>
      <w:r>
        <w:t xml:space="preserve"> field</w:t>
      </w:r>
    </w:p>
    <w:p w14:paraId="4244C8F3" w14:textId="427E9535" w:rsidR="00C149A3" w:rsidRDefault="00C149A3" w:rsidP="00C149A3">
      <w:pPr>
        <w:pStyle w:val="StepBullet"/>
      </w:pPr>
      <w:r w:rsidRPr="00D255FA">
        <w:rPr>
          <w:rStyle w:val="EmphasizeText"/>
        </w:rPr>
        <w:t>Sale</w:t>
      </w:r>
      <w:r>
        <w:t xml:space="preserve"> table </w:t>
      </w:r>
      <w:r w:rsidRPr="00D255FA">
        <w:rPr>
          <w:rStyle w:val="EmphasizeText"/>
        </w:rPr>
        <w:t>Sale</w:t>
      </w:r>
      <w:r w:rsidR="00D255FA" w:rsidRPr="00D255FA">
        <w:rPr>
          <w:rStyle w:val="EmphasizeText"/>
        </w:rPr>
        <w:t> </w:t>
      </w:r>
      <w:r w:rsidRPr="00D255FA">
        <w:rPr>
          <w:rStyle w:val="EmphasizeText"/>
        </w:rPr>
        <w:t>Amount</w:t>
      </w:r>
      <w:r>
        <w:t xml:space="preserve"> field</w:t>
      </w:r>
    </w:p>
    <w:p w14:paraId="0BFA4D53" w14:textId="77777777" w:rsidR="00C149A3" w:rsidRDefault="00C149A3" w:rsidP="00C149A3">
      <w:pPr>
        <w:pStyle w:val="StepBullet"/>
      </w:pPr>
      <w:r w:rsidRPr="00D255FA">
        <w:rPr>
          <w:rStyle w:val="EmphasizeText"/>
        </w:rPr>
        <w:t>Sale</w:t>
      </w:r>
      <w:r>
        <w:t xml:space="preserve"> table </w:t>
      </w:r>
      <w:r w:rsidRPr="00D255FA">
        <w:rPr>
          <w:rStyle w:val="EmphasizeText"/>
        </w:rPr>
        <w:t>Profit Amount</w:t>
      </w:r>
      <w:r>
        <w:t xml:space="preserve"> field</w:t>
      </w:r>
    </w:p>
    <w:p w14:paraId="1CFAE3B0" w14:textId="72C93350" w:rsidR="00C149A3" w:rsidRDefault="00D255FA" w:rsidP="00C149A3">
      <w:pPr>
        <w:pStyle w:val="StepBullet"/>
      </w:pPr>
      <w:r w:rsidRPr="00D255FA">
        <w:rPr>
          <w:rStyle w:val="EmphasizeText"/>
        </w:rPr>
        <w:t>Sale</w:t>
      </w:r>
      <w:r>
        <w:t xml:space="preserve"> table </w:t>
      </w:r>
      <w:r w:rsidR="00C149A3" w:rsidRPr="00D255FA">
        <w:rPr>
          <w:rStyle w:val="EmphasizeText"/>
        </w:rPr>
        <w:t>Profit</w:t>
      </w:r>
      <w:r w:rsidRPr="00D255FA">
        <w:rPr>
          <w:rStyle w:val="EmphasizeText"/>
        </w:rPr>
        <w:t> </w:t>
      </w:r>
      <w:r w:rsidR="00C149A3" w:rsidRPr="00D255FA">
        <w:rPr>
          <w:rStyle w:val="EmphasizeText"/>
        </w:rPr>
        <w:t>%</w:t>
      </w:r>
      <w:r w:rsidRPr="00D255FA">
        <w:rPr>
          <w:rStyle w:val="EmphasizeText"/>
        </w:rPr>
        <w:t> </w:t>
      </w:r>
      <w:r w:rsidR="00C149A3" w:rsidRPr="00D255FA">
        <w:rPr>
          <w:rStyle w:val="EmphasizeText"/>
        </w:rPr>
        <w:t>All</w:t>
      </w:r>
      <w:r w:rsidRPr="00D255FA">
        <w:rPr>
          <w:rStyle w:val="EmphasizeText"/>
        </w:rPr>
        <w:t> </w:t>
      </w:r>
      <w:r w:rsidR="00C149A3" w:rsidRPr="00D255FA">
        <w:rPr>
          <w:rStyle w:val="EmphasizeText"/>
        </w:rPr>
        <w:t>Geography</w:t>
      </w:r>
      <w:r>
        <w:t xml:space="preserve"> field</w:t>
      </w:r>
    </w:p>
    <w:p w14:paraId="2BC27C06" w14:textId="34A35B8D" w:rsidR="00D255FA" w:rsidRDefault="002F3038" w:rsidP="00D255FA">
      <w:pPr>
        <w:pStyle w:val="Step"/>
      </w:pPr>
      <w:r w:rsidRPr="002F3038">
        <w:t>Apply the following formats:</w:t>
      </w:r>
    </w:p>
    <w:p w14:paraId="7AE19E25" w14:textId="0F46EF21" w:rsidR="00D255FA" w:rsidRDefault="00D255FA" w:rsidP="00D255FA">
      <w:pPr>
        <w:pStyle w:val="StepBullet"/>
      </w:pPr>
      <w:r>
        <w:t xml:space="preserve">In the </w:t>
      </w:r>
      <w:r w:rsidRPr="00D255FA">
        <w:rPr>
          <w:rStyle w:val="EmphasizeText"/>
        </w:rPr>
        <w:t>Data Labels</w:t>
      </w:r>
      <w:r>
        <w:t xml:space="preserve"> section, set the </w:t>
      </w:r>
      <w:r w:rsidRPr="00D255FA">
        <w:rPr>
          <w:rStyle w:val="EmphasizeText"/>
        </w:rPr>
        <w:t>Text Size</w:t>
      </w:r>
      <w:r>
        <w:t xml:space="preserve"> to </w:t>
      </w:r>
      <w:r w:rsidRPr="00D255FA">
        <w:rPr>
          <w:rStyle w:val="EmphasizeText"/>
        </w:rPr>
        <w:t>16</w:t>
      </w:r>
      <w:r>
        <w:t xml:space="preserve"> pt.</w:t>
      </w:r>
    </w:p>
    <w:p w14:paraId="02E1C46B" w14:textId="733B4DCE" w:rsidR="00D255FA" w:rsidRDefault="00D255FA" w:rsidP="00D255FA">
      <w:pPr>
        <w:pStyle w:val="StepBullet"/>
      </w:pPr>
      <w:r>
        <w:t xml:space="preserve">In the </w:t>
      </w:r>
      <w:r w:rsidRPr="00D255FA">
        <w:rPr>
          <w:rStyle w:val="EmphasizeText"/>
        </w:rPr>
        <w:t>Card Title</w:t>
      </w:r>
      <w:r>
        <w:t xml:space="preserve"> section, set the </w:t>
      </w:r>
      <w:r w:rsidRPr="00D255FA">
        <w:rPr>
          <w:rStyle w:val="EmphasizeText"/>
        </w:rPr>
        <w:t>Text Size</w:t>
      </w:r>
      <w:r>
        <w:t xml:space="preserve"> property to </w:t>
      </w:r>
      <w:r w:rsidRPr="00D255FA">
        <w:rPr>
          <w:rStyle w:val="EmphasizeText"/>
        </w:rPr>
        <w:t>20</w:t>
      </w:r>
      <w:r>
        <w:t xml:space="preserve"> pt.</w:t>
      </w:r>
    </w:p>
    <w:p w14:paraId="1439F995" w14:textId="77777777" w:rsidR="00D255FA" w:rsidRDefault="00D255FA" w:rsidP="00D255FA">
      <w:pPr>
        <w:pStyle w:val="StepBullet"/>
      </w:pPr>
      <w:r>
        <w:t xml:space="preserve">Turn </w:t>
      </w:r>
      <w:r w:rsidRPr="00C57C6D">
        <w:rPr>
          <w:rStyle w:val="EmphasizeText"/>
        </w:rPr>
        <w:t>Shadow</w:t>
      </w:r>
      <w:r>
        <w:t xml:space="preserve"> on.</w:t>
      </w:r>
    </w:p>
    <w:p w14:paraId="19F62D71" w14:textId="71146F59" w:rsidR="00D255FA" w:rsidRDefault="00F63E07" w:rsidP="00F63E07">
      <w:pPr>
        <w:pStyle w:val="StepImage"/>
      </w:pPr>
      <w:r>
        <w:rPr>
          <w:noProof/>
        </w:rPr>
        <w:lastRenderedPageBreak/>
        <w:drawing>
          <wp:inline distT="0" distB="0" distL="0" distR="0" wp14:anchorId="7294B3BA" wp14:editId="6249DE3A">
            <wp:extent cx="2590476" cy="3209524"/>
            <wp:effectExtent l="0" t="0" r="635" b="0"/>
            <wp:docPr id="5749" name="Picture 574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90476" cy="3209524"/>
                    </a:xfrm>
                    <a:prstGeom prst="rect">
                      <a:avLst/>
                    </a:prstGeom>
                  </pic:spPr>
                </pic:pic>
              </a:graphicData>
            </a:graphic>
          </wp:inline>
        </w:drawing>
      </w:r>
    </w:p>
    <w:p w14:paraId="050F6EB5" w14:textId="321DA58F" w:rsidR="008A2CA6" w:rsidRDefault="008A2CA6" w:rsidP="008A2CA6">
      <w:pPr>
        <w:pStyle w:val="Step"/>
      </w:pPr>
      <w:r>
        <w:t>Add a line and clustered column chart visual to the report page.</w:t>
      </w:r>
    </w:p>
    <w:p w14:paraId="380095D4" w14:textId="4AC72A46" w:rsidR="00F63E07" w:rsidRDefault="008A2CA6" w:rsidP="008A2CA6">
      <w:pPr>
        <w:pStyle w:val="StepImage"/>
      </w:pPr>
      <w:r>
        <w:rPr>
          <w:noProof/>
        </w:rPr>
        <w:drawing>
          <wp:inline distT="0" distB="0" distL="0" distR="0" wp14:anchorId="1DE3B84A" wp14:editId="46DF3F38">
            <wp:extent cx="1733333" cy="1914286"/>
            <wp:effectExtent l="0" t="0" r="635" b="0"/>
            <wp:docPr id="5750" name="Picture 5750">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733333" cy="1914286"/>
                    </a:xfrm>
                    <a:prstGeom prst="rect">
                      <a:avLst/>
                    </a:prstGeom>
                  </pic:spPr>
                </pic:pic>
              </a:graphicData>
            </a:graphic>
          </wp:inline>
        </w:drawing>
      </w:r>
    </w:p>
    <w:p w14:paraId="4523D8BB" w14:textId="440AF594" w:rsidR="00404C25" w:rsidRDefault="00404C25" w:rsidP="00404C25">
      <w:pPr>
        <w:pStyle w:val="Step"/>
      </w:pPr>
      <w:r>
        <w:t>Position the line and clustered column visual at the right of the slicer, and resize it to fill the remaining page space.</w:t>
      </w:r>
    </w:p>
    <w:p w14:paraId="55AD9346" w14:textId="2CBC8CB2" w:rsidR="008A2CA6" w:rsidRDefault="008A2CA6" w:rsidP="008A2CA6">
      <w:pPr>
        <w:pStyle w:val="StepImage"/>
      </w:pPr>
      <w:r>
        <w:rPr>
          <w:noProof/>
        </w:rPr>
        <w:drawing>
          <wp:inline distT="0" distB="0" distL="0" distR="0" wp14:anchorId="347C31EE" wp14:editId="7D89339D">
            <wp:extent cx="3376800" cy="1904400"/>
            <wp:effectExtent l="0" t="0" r="0" b="635"/>
            <wp:docPr id="5751" name="Picture 575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376800" cy="1904400"/>
                    </a:xfrm>
                    <a:prstGeom prst="rect">
                      <a:avLst/>
                    </a:prstGeom>
                  </pic:spPr>
                </pic:pic>
              </a:graphicData>
            </a:graphic>
          </wp:inline>
        </w:drawing>
      </w:r>
    </w:p>
    <w:p w14:paraId="586E54DD" w14:textId="00819B13" w:rsidR="00993300" w:rsidRDefault="00993300">
      <w:pPr>
        <w:spacing w:before="0" w:after="0"/>
      </w:pPr>
      <w:r>
        <w:br w:type="page"/>
      </w:r>
    </w:p>
    <w:p w14:paraId="7AE5B0F3" w14:textId="77777777" w:rsidR="00993300" w:rsidRDefault="00993300" w:rsidP="00993300">
      <w:pPr>
        <w:pStyle w:val="Step"/>
      </w:pPr>
      <w:r>
        <w:lastRenderedPageBreak/>
        <w:t>Configure the following field mappings:</w:t>
      </w:r>
    </w:p>
    <w:p w14:paraId="58C2496F" w14:textId="224B64D6" w:rsidR="00993300" w:rsidRDefault="00993300" w:rsidP="00993300">
      <w:pPr>
        <w:pStyle w:val="StepBullet"/>
      </w:pPr>
      <w:r>
        <w:rPr>
          <w:rStyle w:val="EmphasizeText"/>
        </w:rPr>
        <w:t>Shared Axis</w:t>
      </w:r>
      <w:r>
        <w:t xml:space="preserve">: </w:t>
      </w:r>
      <w:r>
        <w:rPr>
          <w:rStyle w:val="EmphasizeText"/>
        </w:rPr>
        <w:t>Date</w:t>
      </w:r>
      <w:r>
        <w:t xml:space="preserve"> table </w:t>
      </w:r>
      <w:r>
        <w:rPr>
          <w:rStyle w:val="EmphasizeText"/>
        </w:rPr>
        <w:t>Month</w:t>
      </w:r>
      <w:r>
        <w:t xml:space="preserve"> field</w:t>
      </w:r>
    </w:p>
    <w:p w14:paraId="6C6DBC41" w14:textId="2668FB07" w:rsidR="00993300" w:rsidRDefault="00993300" w:rsidP="00993300">
      <w:pPr>
        <w:pStyle w:val="StepBullet"/>
      </w:pPr>
      <w:r>
        <w:rPr>
          <w:rStyle w:val="EmphasizeText"/>
        </w:rPr>
        <w:t>Column V</w:t>
      </w:r>
      <w:r w:rsidRPr="00E37F8D">
        <w:rPr>
          <w:rStyle w:val="EmphasizeText"/>
        </w:rPr>
        <w:t>alues</w:t>
      </w:r>
      <w:r>
        <w:t xml:space="preserve">: </w:t>
      </w:r>
      <w:r w:rsidRPr="00E37F8D">
        <w:rPr>
          <w:rStyle w:val="EmphasizeText"/>
        </w:rPr>
        <w:t>Sale</w:t>
      </w:r>
      <w:r>
        <w:t xml:space="preserve"> table </w:t>
      </w:r>
      <w:r w:rsidRPr="00E37F8D">
        <w:rPr>
          <w:rStyle w:val="EmphasizeText"/>
        </w:rPr>
        <w:t>Sale Amount</w:t>
      </w:r>
      <w:r>
        <w:t xml:space="preserve"> field</w:t>
      </w:r>
    </w:p>
    <w:p w14:paraId="2472F504" w14:textId="24C41E66" w:rsidR="002A7EC2" w:rsidRDefault="002A7EC2" w:rsidP="002A7EC2">
      <w:pPr>
        <w:pStyle w:val="StepImage"/>
      </w:pPr>
      <w:r>
        <w:rPr>
          <w:noProof/>
        </w:rPr>
        <w:drawing>
          <wp:inline distT="0" distB="0" distL="0" distR="0" wp14:anchorId="12CEE827" wp14:editId="138DF9EF">
            <wp:extent cx="1733333" cy="2314286"/>
            <wp:effectExtent l="0" t="0" r="635" b="0"/>
            <wp:docPr id="5753" name="Picture 575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733333" cy="2314286"/>
                    </a:xfrm>
                    <a:prstGeom prst="rect">
                      <a:avLst/>
                    </a:prstGeom>
                  </pic:spPr>
                </pic:pic>
              </a:graphicData>
            </a:graphic>
          </wp:inline>
        </w:drawing>
      </w:r>
    </w:p>
    <w:p w14:paraId="0726E9D8" w14:textId="52C16899" w:rsidR="008A2CA6" w:rsidRDefault="00993300" w:rsidP="008A2CA6">
      <w:pPr>
        <w:pStyle w:val="Step"/>
      </w:pPr>
      <w:r>
        <w:t xml:space="preserve">To add a report-level measure, in the </w:t>
      </w:r>
      <w:r w:rsidRPr="00993300">
        <w:rPr>
          <w:rStyle w:val="EmphasizeText"/>
        </w:rPr>
        <w:t>Fields</w:t>
      </w:r>
      <w:r>
        <w:t xml:space="preserve"> pane, right-click the </w:t>
      </w:r>
      <w:r w:rsidRPr="00993300">
        <w:rPr>
          <w:rStyle w:val="EmphasizeText"/>
        </w:rPr>
        <w:t>Sale</w:t>
      </w:r>
      <w:r>
        <w:t xml:space="preserve"> table, and then select </w:t>
      </w:r>
      <w:r w:rsidRPr="00993300">
        <w:rPr>
          <w:rStyle w:val="EmphasizeText"/>
        </w:rPr>
        <w:t>New Measure</w:t>
      </w:r>
      <w:r>
        <w:t>.</w:t>
      </w:r>
    </w:p>
    <w:p w14:paraId="60D68574" w14:textId="3665E43A" w:rsidR="00993300" w:rsidRDefault="00993300" w:rsidP="00993300">
      <w:pPr>
        <w:pStyle w:val="StepImage"/>
      </w:pPr>
      <w:r>
        <w:rPr>
          <w:noProof/>
        </w:rPr>
        <w:drawing>
          <wp:inline distT="0" distB="0" distL="0" distR="0" wp14:anchorId="2646B43D" wp14:editId="48BA0EE1">
            <wp:extent cx="1638095" cy="1495238"/>
            <wp:effectExtent l="0" t="0" r="635" b="0"/>
            <wp:docPr id="5752" name="Picture 575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638095" cy="1495238"/>
                    </a:xfrm>
                    <a:prstGeom prst="rect">
                      <a:avLst/>
                    </a:prstGeom>
                  </pic:spPr>
                </pic:pic>
              </a:graphicData>
            </a:graphic>
          </wp:inline>
        </w:drawing>
      </w:r>
    </w:p>
    <w:p w14:paraId="7DF15145" w14:textId="05D2D480" w:rsidR="00C332AD" w:rsidRPr="00C332AD" w:rsidRDefault="00C332AD" w:rsidP="00C332AD">
      <w:pPr>
        <w:pStyle w:val="StepCommentary"/>
      </w:pPr>
      <w:r>
        <w:t xml:space="preserve">A report-level measure can be added by the report author. It allows them to define </w:t>
      </w:r>
      <w:r w:rsidR="00451C6B">
        <w:t xml:space="preserve">new </w:t>
      </w:r>
      <w:r w:rsidR="00EF2A4D">
        <w:t>measures</w:t>
      </w:r>
      <w:r w:rsidR="00451C6B">
        <w:t xml:space="preserve"> that </w:t>
      </w:r>
      <w:r w:rsidR="00EF2A4D">
        <w:t>aren’t</w:t>
      </w:r>
      <w:r>
        <w:t xml:space="preserve"> already defined in the model.</w:t>
      </w:r>
    </w:p>
    <w:p w14:paraId="34A6A14B" w14:textId="2432B6DD" w:rsidR="00993300" w:rsidRDefault="00993300" w:rsidP="00993300">
      <w:pPr>
        <w:pStyle w:val="Step"/>
      </w:pPr>
      <w:r>
        <w:t>In the formula bar, enter the following measure definition:</w:t>
      </w:r>
    </w:p>
    <w:p w14:paraId="489DF648" w14:textId="5745B300" w:rsidR="00993300" w:rsidRDefault="00993300" w:rsidP="00993300">
      <w:pPr>
        <w:pStyle w:val="StepCodeHeader"/>
      </w:pPr>
      <w:r>
        <w:t>DAX</w:t>
      </w:r>
    </w:p>
    <w:p w14:paraId="27F0DD65" w14:textId="4280B170" w:rsidR="00993300" w:rsidRDefault="00D35D00" w:rsidP="00993300">
      <w:pPr>
        <w:pStyle w:val="StepCodeText"/>
      </w:pPr>
      <w:r>
        <w:t>Profitability =</w:t>
      </w:r>
      <w:r>
        <w:br/>
      </w:r>
      <w:r w:rsidRPr="00D35D00">
        <w:t>DIVIDE(</w:t>
      </w:r>
      <w:r>
        <w:br/>
      </w:r>
      <w:r>
        <w:tab/>
      </w:r>
      <w:r w:rsidRPr="00D35D00">
        <w:t>SUM(Sale[Profit Amount]),</w:t>
      </w:r>
      <w:r>
        <w:br/>
      </w:r>
      <w:r>
        <w:tab/>
      </w:r>
      <w:r w:rsidRPr="00D35D00">
        <w:t>SUM(Sale[Sale Amount])</w:t>
      </w:r>
      <w:r>
        <w:br/>
      </w:r>
      <w:r w:rsidRPr="00D35D00">
        <w:t>)</w:t>
      </w:r>
    </w:p>
    <w:p w14:paraId="75F9AAAC" w14:textId="4DB1E041" w:rsidR="00D35D00" w:rsidRDefault="00D35D00" w:rsidP="00D35D00">
      <w:pPr>
        <w:pStyle w:val="StepCommentary"/>
        <w:rPr>
          <w:lang w:bidi="en-US"/>
        </w:rPr>
      </w:pPr>
      <w:r>
        <w:rPr>
          <w:lang w:bidi="en-US"/>
        </w:rPr>
        <w:t xml:space="preserve">The formula divides the sum of the </w:t>
      </w:r>
      <w:r w:rsidRPr="00D35D00">
        <w:rPr>
          <w:rStyle w:val="EmphasizeText"/>
        </w:rPr>
        <w:t>Profit Amount</w:t>
      </w:r>
      <w:r>
        <w:rPr>
          <w:lang w:bidi="en-US"/>
        </w:rPr>
        <w:t xml:space="preserve"> column by the sum of the </w:t>
      </w:r>
      <w:r w:rsidRPr="00D35D00">
        <w:rPr>
          <w:rStyle w:val="EmphasizeText"/>
        </w:rPr>
        <w:t>Sale Amount</w:t>
      </w:r>
      <w:r>
        <w:rPr>
          <w:lang w:bidi="en-US"/>
        </w:rPr>
        <w:t xml:space="preserve"> column.</w:t>
      </w:r>
    </w:p>
    <w:p w14:paraId="6BA526E4" w14:textId="77777777" w:rsidR="002A7EC2" w:rsidRDefault="002A7EC2">
      <w:pPr>
        <w:spacing w:before="0" w:after="0"/>
        <w:rPr>
          <w:lang w:bidi="en-US"/>
        </w:rPr>
      </w:pPr>
      <w:r>
        <w:rPr>
          <w:lang w:bidi="en-US"/>
        </w:rPr>
        <w:br w:type="page"/>
      </w:r>
    </w:p>
    <w:p w14:paraId="5E23ECE7" w14:textId="13AA266C" w:rsidR="00D35D00" w:rsidRDefault="00D35D00" w:rsidP="00D35D00">
      <w:pPr>
        <w:pStyle w:val="Step"/>
        <w:rPr>
          <w:lang w:bidi="en-US"/>
        </w:rPr>
      </w:pPr>
      <w:r>
        <w:rPr>
          <w:lang w:bidi="en-US"/>
        </w:rPr>
        <w:lastRenderedPageBreak/>
        <w:t xml:space="preserve">On the </w:t>
      </w:r>
      <w:r w:rsidRPr="00D35D00">
        <w:rPr>
          <w:rStyle w:val="EmphasizeText"/>
        </w:rPr>
        <w:t>Measure Tools</w:t>
      </w:r>
      <w:r>
        <w:rPr>
          <w:lang w:bidi="en-US"/>
        </w:rPr>
        <w:t xml:space="preserve"> contextual ribbon</w:t>
      </w:r>
      <w:r w:rsidR="00C51CAC">
        <w:rPr>
          <w:lang w:bidi="en-US"/>
        </w:rPr>
        <w:t xml:space="preserve"> tab</w:t>
      </w:r>
      <w:r>
        <w:rPr>
          <w:lang w:bidi="en-US"/>
        </w:rPr>
        <w:t>, set the format to percentage.</w:t>
      </w:r>
    </w:p>
    <w:p w14:paraId="728A3B18" w14:textId="2B04EC2B" w:rsidR="00D35D00" w:rsidRDefault="00D35D00" w:rsidP="00D35D00">
      <w:pPr>
        <w:pStyle w:val="StepImage"/>
        <w:rPr>
          <w:lang w:bidi="en-US"/>
        </w:rPr>
      </w:pPr>
      <w:r>
        <w:rPr>
          <w:noProof/>
        </w:rPr>
        <w:drawing>
          <wp:inline distT="0" distB="0" distL="0" distR="0" wp14:anchorId="76333E5B" wp14:editId="24D9AB67">
            <wp:extent cx="2190476" cy="885714"/>
            <wp:effectExtent l="0" t="0" r="635" b="0"/>
            <wp:docPr id="5664" name="Picture 566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190476" cy="885714"/>
                    </a:xfrm>
                    <a:prstGeom prst="rect">
                      <a:avLst/>
                    </a:prstGeom>
                  </pic:spPr>
                </pic:pic>
              </a:graphicData>
            </a:graphic>
          </wp:inline>
        </w:drawing>
      </w:r>
    </w:p>
    <w:p w14:paraId="76E50609" w14:textId="4855CAC1" w:rsidR="00D35D00" w:rsidRDefault="002A7EC2" w:rsidP="00D35D00">
      <w:pPr>
        <w:pStyle w:val="Step"/>
        <w:rPr>
          <w:lang w:bidi="en-US"/>
        </w:rPr>
      </w:pPr>
      <w:r>
        <w:rPr>
          <w:lang w:bidi="en-US"/>
        </w:rPr>
        <w:t xml:space="preserve">Add the </w:t>
      </w:r>
      <w:r w:rsidRPr="002A7EC2">
        <w:rPr>
          <w:rStyle w:val="EmphasizeText"/>
          <w:lang w:bidi="en-US"/>
        </w:rPr>
        <w:t>Profitability</w:t>
      </w:r>
      <w:r>
        <w:rPr>
          <w:lang w:bidi="en-US"/>
        </w:rPr>
        <w:t xml:space="preserve"> measure to the </w:t>
      </w:r>
      <w:r w:rsidRPr="002A7EC2">
        <w:rPr>
          <w:rStyle w:val="EmphasizeText"/>
        </w:rPr>
        <w:t>Line Values</w:t>
      </w:r>
      <w:r>
        <w:rPr>
          <w:lang w:bidi="en-US"/>
        </w:rPr>
        <w:t xml:space="preserve"> well of the </w:t>
      </w:r>
      <w:r>
        <w:t>line and clustered column visual.</w:t>
      </w:r>
    </w:p>
    <w:p w14:paraId="1E502A5A" w14:textId="242F941C" w:rsidR="002A7EC2" w:rsidRDefault="002A7EC2" w:rsidP="002A7EC2">
      <w:pPr>
        <w:pStyle w:val="StepImage"/>
        <w:rPr>
          <w:lang w:bidi="en-US"/>
        </w:rPr>
      </w:pPr>
      <w:r>
        <w:rPr>
          <w:noProof/>
        </w:rPr>
        <w:drawing>
          <wp:inline distT="0" distB="0" distL="0" distR="0" wp14:anchorId="7F36AFEB" wp14:editId="4D9143D7">
            <wp:extent cx="1733333" cy="2952381"/>
            <wp:effectExtent l="0" t="0" r="635" b="635"/>
            <wp:docPr id="5754" name="Picture 575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733333" cy="2952381"/>
                    </a:xfrm>
                    <a:prstGeom prst="rect">
                      <a:avLst/>
                    </a:prstGeom>
                  </pic:spPr>
                </pic:pic>
              </a:graphicData>
            </a:graphic>
          </wp:inline>
        </w:drawing>
      </w:r>
    </w:p>
    <w:p w14:paraId="61416CFF" w14:textId="6645935B" w:rsidR="00364585" w:rsidRDefault="00364585" w:rsidP="00364585">
      <w:pPr>
        <w:pStyle w:val="Step"/>
      </w:pPr>
      <w:r>
        <w:t>Format the line and clustered column visual to add shadow.</w:t>
      </w:r>
    </w:p>
    <w:p w14:paraId="2948E931" w14:textId="4E8CBFB4" w:rsidR="00A648B8" w:rsidRPr="00A648B8" w:rsidRDefault="00A648B8" w:rsidP="00A648B8">
      <w:pPr>
        <w:pStyle w:val="StepCommentary"/>
        <w:rPr>
          <w:lang w:bidi="en-US"/>
        </w:rPr>
      </w:pPr>
      <w:r>
        <w:rPr>
          <w:lang w:bidi="en-US"/>
        </w:rPr>
        <w:t>The design of the drill through page is now complete.</w:t>
      </w:r>
    </w:p>
    <w:p w14:paraId="633326E2" w14:textId="40606C2C" w:rsidR="002A7EC2" w:rsidRDefault="002A7EC2" w:rsidP="002A7EC2">
      <w:pPr>
        <w:pStyle w:val="Step"/>
        <w:rPr>
          <w:lang w:bidi="en-US"/>
        </w:rPr>
      </w:pPr>
      <w:r>
        <w:rPr>
          <w:lang w:bidi="en-US"/>
        </w:rPr>
        <w:t xml:space="preserve">Right-click the </w:t>
      </w:r>
      <w:r w:rsidRPr="002A7EC2">
        <w:rPr>
          <w:rStyle w:val="EmphasizeText"/>
        </w:rPr>
        <w:t>State-Province Details</w:t>
      </w:r>
      <w:r>
        <w:rPr>
          <w:lang w:bidi="en-US"/>
        </w:rPr>
        <w:t xml:space="preserve"> page tab, and then select </w:t>
      </w:r>
      <w:r w:rsidRPr="002A7EC2">
        <w:rPr>
          <w:rStyle w:val="EmphasizeText"/>
        </w:rPr>
        <w:t>Hide Page</w:t>
      </w:r>
      <w:r>
        <w:rPr>
          <w:lang w:bidi="en-US"/>
        </w:rPr>
        <w:t>.</w:t>
      </w:r>
    </w:p>
    <w:p w14:paraId="4E22B5D7" w14:textId="27179707" w:rsidR="002A7EC2" w:rsidRDefault="002A7EC2" w:rsidP="002A7EC2">
      <w:pPr>
        <w:pStyle w:val="StepImage"/>
        <w:rPr>
          <w:lang w:bidi="en-US"/>
        </w:rPr>
      </w:pPr>
      <w:r>
        <w:rPr>
          <w:noProof/>
        </w:rPr>
        <w:drawing>
          <wp:inline distT="0" distB="0" distL="0" distR="0" wp14:anchorId="47B3A24F" wp14:editId="58E47C80">
            <wp:extent cx="1428571" cy="914286"/>
            <wp:effectExtent l="0" t="0" r="635" b="635"/>
            <wp:docPr id="5755" name="Picture 575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428571" cy="914286"/>
                    </a:xfrm>
                    <a:prstGeom prst="rect">
                      <a:avLst/>
                    </a:prstGeom>
                  </pic:spPr>
                </pic:pic>
              </a:graphicData>
            </a:graphic>
          </wp:inline>
        </w:drawing>
      </w:r>
    </w:p>
    <w:p w14:paraId="4F099ED7" w14:textId="30139188" w:rsidR="002A7EC2" w:rsidRDefault="002A7EC2" w:rsidP="002A7EC2">
      <w:pPr>
        <w:pStyle w:val="StepCommentary"/>
        <w:rPr>
          <w:lang w:bidi="en-US"/>
        </w:rPr>
      </w:pPr>
      <w:r>
        <w:rPr>
          <w:lang w:bidi="en-US"/>
        </w:rPr>
        <w:t xml:space="preserve">Report users won’t see the page tab, but </w:t>
      </w:r>
      <w:r w:rsidR="00A648B8">
        <w:rPr>
          <w:lang w:bidi="en-US"/>
        </w:rPr>
        <w:t>they’ll</w:t>
      </w:r>
      <w:r>
        <w:rPr>
          <w:lang w:bidi="en-US"/>
        </w:rPr>
        <w:t xml:space="preserve"> be able to drill</w:t>
      </w:r>
      <w:r w:rsidR="00A648B8">
        <w:rPr>
          <w:lang w:bidi="en-US"/>
        </w:rPr>
        <w:t xml:space="preserve"> </w:t>
      </w:r>
      <w:r>
        <w:rPr>
          <w:lang w:bidi="en-US"/>
        </w:rPr>
        <w:t xml:space="preserve">through to the page. </w:t>
      </w:r>
      <w:r w:rsidR="00A648B8">
        <w:rPr>
          <w:lang w:bidi="en-US"/>
        </w:rPr>
        <w:t>You’ll</w:t>
      </w:r>
      <w:r>
        <w:rPr>
          <w:lang w:bidi="en-US"/>
        </w:rPr>
        <w:t xml:space="preserve"> now test the drill</w:t>
      </w:r>
      <w:r w:rsidR="00A648B8">
        <w:rPr>
          <w:lang w:bidi="en-US"/>
        </w:rPr>
        <w:t xml:space="preserve"> </w:t>
      </w:r>
      <w:r>
        <w:rPr>
          <w:lang w:bidi="en-US"/>
        </w:rPr>
        <w:t xml:space="preserve">through </w:t>
      </w:r>
      <w:r w:rsidR="00A648B8">
        <w:rPr>
          <w:lang w:bidi="en-US"/>
        </w:rPr>
        <w:t>experience</w:t>
      </w:r>
      <w:r>
        <w:rPr>
          <w:lang w:bidi="en-US"/>
        </w:rPr>
        <w:t>.</w:t>
      </w:r>
    </w:p>
    <w:p w14:paraId="415AF857" w14:textId="77777777" w:rsidR="00A648B8" w:rsidRDefault="00A648B8">
      <w:pPr>
        <w:spacing w:before="0" w:after="0"/>
        <w:rPr>
          <w:lang w:bidi="en-US"/>
        </w:rPr>
      </w:pPr>
      <w:r>
        <w:rPr>
          <w:lang w:bidi="en-US"/>
        </w:rPr>
        <w:br w:type="page"/>
      </w:r>
    </w:p>
    <w:p w14:paraId="75C4B672" w14:textId="7CCBB1D6" w:rsidR="00A648B8" w:rsidRPr="004C258B" w:rsidRDefault="00A648B8" w:rsidP="00A648B8">
      <w:pPr>
        <w:pStyle w:val="Heading3"/>
      </w:pPr>
      <w:r>
        <w:lastRenderedPageBreak/>
        <w:t>Task 2: Explore Drill Through</w:t>
      </w:r>
    </w:p>
    <w:p w14:paraId="16982FB9" w14:textId="1671D01A" w:rsidR="00A648B8" w:rsidRDefault="00A648B8" w:rsidP="00A648B8">
      <w:r w:rsidRPr="00F15EC2">
        <w:t xml:space="preserve">In this task, you will </w:t>
      </w:r>
      <w:r>
        <w:t>explore the drill through experience.</w:t>
      </w:r>
    </w:p>
    <w:p w14:paraId="65C601F2" w14:textId="63CBC389" w:rsidR="002A7EC2" w:rsidRDefault="002A7EC2" w:rsidP="00CD7B65">
      <w:pPr>
        <w:pStyle w:val="Step"/>
        <w:numPr>
          <w:ilvl w:val="0"/>
          <w:numId w:val="25"/>
        </w:numPr>
        <w:rPr>
          <w:lang w:bidi="en-US"/>
        </w:rPr>
      </w:pPr>
      <w:r>
        <w:rPr>
          <w:lang w:bidi="en-US"/>
        </w:rPr>
        <w:t xml:space="preserve">Select the </w:t>
      </w:r>
      <w:r w:rsidRPr="002A7EC2">
        <w:rPr>
          <w:rStyle w:val="EmphasizeText"/>
        </w:rPr>
        <w:t>Profit Analysis</w:t>
      </w:r>
      <w:r>
        <w:rPr>
          <w:lang w:bidi="en-US"/>
        </w:rPr>
        <w:t xml:space="preserve"> page.</w:t>
      </w:r>
    </w:p>
    <w:p w14:paraId="1B195DB4" w14:textId="364B8FE3" w:rsidR="00A648B8" w:rsidRDefault="00A648B8" w:rsidP="00CD7B65">
      <w:pPr>
        <w:pStyle w:val="Step"/>
        <w:numPr>
          <w:ilvl w:val="0"/>
          <w:numId w:val="25"/>
        </w:numPr>
        <w:rPr>
          <w:lang w:bidi="en-US"/>
        </w:rPr>
      </w:pPr>
      <w:r>
        <w:rPr>
          <w:lang w:bidi="en-US"/>
        </w:rPr>
        <w:t xml:space="preserve">Ensure the </w:t>
      </w:r>
      <w:r w:rsidRPr="00A648B8">
        <w:rPr>
          <w:rStyle w:val="EmphasizeText"/>
        </w:rPr>
        <w:t>Year</w:t>
      </w:r>
      <w:r>
        <w:rPr>
          <w:lang w:bidi="en-US"/>
        </w:rPr>
        <w:t xml:space="preserve"> slicer is set to </w:t>
      </w:r>
      <w:r w:rsidRPr="00A648B8">
        <w:rPr>
          <w:rStyle w:val="EmphasizeText"/>
        </w:rPr>
        <w:t>CY2012</w:t>
      </w:r>
      <w:r>
        <w:rPr>
          <w:lang w:bidi="en-US"/>
        </w:rPr>
        <w:t>.</w:t>
      </w:r>
    </w:p>
    <w:p w14:paraId="04C70F8B" w14:textId="176EA8A2" w:rsidR="002A7EC2" w:rsidRDefault="002A7EC2" w:rsidP="002A7EC2">
      <w:pPr>
        <w:pStyle w:val="Step"/>
        <w:rPr>
          <w:lang w:bidi="en-US"/>
        </w:rPr>
      </w:pPr>
      <w:r>
        <w:rPr>
          <w:lang w:bidi="en-US"/>
        </w:rPr>
        <w:t xml:space="preserve">In the table visual, right-click any state, and then select </w:t>
      </w:r>
      <w:r w:rsidRPr="002A7EC2">
        <w:rPr>
          <w:rStyle w:val="EmphasizeText"/>
        </w:rPr>
        <w:t>Drill Through &gt; State-Province Details</w:t>
      </w:r>
      <w:r>
        <w:t>.</w:t>
      </w:r>
    </w:p>
    <w:p w14:paraId="1D3454A8" w14:textId="3CCC2ED3" w:rsidR="002A7EC2" w:rsidRDefault="002A7EC2" w:rsidP="002A7EC2">
      <w:pPr>
        <w:pStyle w:val="StepImage"/>
        <w:rPr>
          <w:lang w:bidi="en-US"/>
        </w:rPr>
      </w:pPr>
      <w:r>
        <w:rPr>
          <w:noProof/>
        </w:rPr>
        <w:drawing>
          <wp:inline distT="0" distB="0" distL="0" distR="0" wp14:anchorId="002D3C48" wp14:editId="50891BD5">
            <wp:extent cx="3161905" cy="1352381"/>
            <wp:effectExtent l="0" t="0" r="635" b="635"/>
            <wp:docPr id="5756" name="Picture 575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161905" cy="1352381"/>
                    </a:xfrm>
                    <a:prstGeom prst="rect">
                      <a:avLst/>
                    </a:prstGeom>
                  </pic:spPr>
                </pic:pic>
              </a:graphicData>
            </a:graphic>
          </wp:inline>
        </w:drawing>
      </w:r>
    </w:p>
    <w:p w14:paraId="7216D6FE" w14:textId="6227802C" w:rsidR="002A7EC2" w:rsidRDefault="002A7EC2" w:rsidP="002A7EC2">
      <w:pPr>
        <w:pStyle w:val="StepCommentary"/>
        <w:rPr>
          <w:lang w:bidi="en-US"/>
        </w:rPr>
      </w:pPr>
      <w:r>
        <w:t>Drill</w:t>
      </w:r>
      <w:r w:rsidR="000B77A6">
        <w:t xml:space="preserve"> </w:t>
      </w:r>
      <w:r>
        <w:t xml:space="preserve">through is available from any report visual that groups by the </w:t>
      </w:r>
      <w:r w:rsidRPr="002A7EC2">
        <w:rPr>
          <w:rStyle w:val="EmphasizeText"/>
        </w:rPr>
        <w:t>State-Province</w:t>
      </w:r>
      <w:r>
        <w:t xml:space="preserve"> field.</w:t>
      </w:r>
    </w:p>
    <w:p w14:paraId="58ECC7F5" w14:textId="034603D3" w:rsidR="002A7EC2" w:rsidRDefault="002A7EC2" w:rsidP="002A7EC2">
      <w:pPr>
        <w:pStyle w:val="Step"/>
        <w:rPr>
          <w:lang w:bidi="en-US"/>
        </w:rPr>
      </w:pPr>
      <w:r>
        <w:rPr>
          <w:lang w:bidi="en-US"/>
        </w:rPr>
        <w:t>In the drill</w:t>
      </w:r>
      <w:r w:rsidR="00A648B8">
        <w:rPr>
          <w:lang w:bidi="en-US"/>
        </w:rPr>
        <w:t xml:space="preserve"> </w:t>
      </w:r>
      <w:r>
        <w:rPr>
          <w:lang w:bidi="en-US"/>
        </w:rPr>
        <w:t>through page, notice the state you drilled from is the title of the multi-row card visual.</w:t>
      </w:r>
    </w:p>
    <w:p w14:paraId="300D7558" w14:textId="659852DB" w:rsidR="00A648B8" w:rsidRDefault="00A648B8" w:rsidP="00A648B8">
      <w:pPr>
        <w:pStyle w:val="StepImage"/>
        <w:rPr>
          <w:lang w:bidi="en-US"/>
        </w:rPr>
      </w:pPr>
      <w:r>
        <w:rPr>
          <w:noProof/>
        </w:rPr>
        <w:drawing>
          <wp:inline distT="0" distB="0" distL="0" distR="0" wp14:anchorId="1FAF7ACB" wp14:editId="36FD9258">
            <wp:extent cx="2161905" cy="2876190"/>
            <wp:effectExtent l="0" t="0" r="0" b="635"/>
            <wp:docPr id="5775" name="Picture 577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161905" cy="2876190"/>
                    </a:xfrm>
                    <a:prstGeom prst="rect">
                      <a:avLst/>
                    </a:prstGeom>
                  </pic:spPr>
                </pic:pic>
              </a:graphicData>
            </a:graphic>
          </wp:inline>
        </w:drawing>
      </w:r>
    </w:p>
    <w:p w14:paraId="6233465C" w14:textId="16C644B5" w:rsidR="002A7EC2" w:rsidRDefault="002A7EC2" w:rsidP="002A7EC2">
      <w:pPr>
        <w:pStyle w:val="Step"/>
        <w:rPr>
          <w:lang w:bidi="en-US"/>
        </w:rPr>
      </w:pPr>
      <w:r>
        <w:rPr>
          <w:lang w:bidi="en-US"/>
        </w:rPr>
        <w:t>Hover the cursor over the top-left corner of the line and clustered column chart visual, and then hover over the filter (funnel) icon.</w:t>
      </w:r>
    </w:p>
    <w:p w14:paraId="4F468EF2" w14:textId="51ED94FA" w:rsidR="002A7EC2" w:rsidRDefault="002A7EC2" w:rsidP="002A7EC2">
      <w:pPr>
        <w:pStyle w:val="StepImage"/>
        <w:rPr>
          <w:lang w:bidi="en-US"/>
        </w:rPr>
      </w:pPr>
      <w:r>
        <w:rPr>
          <w:noProof/>
        </w:rPr>
        <w:drawing>
          <wp:inline distT="0" distB="0" distL="0" distR="0" wp14:anchorId="135E10A9" wp14:editId="38E41D40">
            <wp:extent cx="1580952" cy="657143"/>
            <wp:effectExtent l="0" t="0" r="635" b="0"/>
            <wp:docPr id="5757" name="Picture 5757">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580952" cy="657143"/>
                    </a:xfrm>
                    <a:prstGeom prst="rect">
                      <a:avLst/>
                    </a:prstGeom>
                  </pic:spPr>
                </pic:pic>
              </a:graphicData>
            </a:graphic>
          </wp:inline>
        </w:drawing>
      </w:r>
    </w:p>
    <w:p w14:paraId="22792B37" w14:textId="496189ED" w:rsidR="002A7EC2" w:rsidRDefault="002A7EC2" w:rsidP="002A7EC2">
      <w:pPr>
        <w:pStyle w:val="StepCommentary"/>
        <w:rPr>
          <w:lang w:bidi="en-US"/>
        </w:rPr>
      </w:pPr>
      <w:r>
        <w:rPr>
          <w:lang w:bidi="en-US"/>
        </w:rPr>
        <w:t>The tooltip reveals all applied filters.</w:t>
      </w:r>
    </w:p>
    <w:p w14:paraId="3DF51BBE" w14:textId="0BDBC94A" w:rsidR="002A7EC2" w:rsidRPr="002A7EC2" w:rsidRDefault="002A7EC2" w:rsidP="002A7EC2">
      <w:pPr>
        <w:pStyle w:val="Step"/>
        <w:rPr>
          <w:lang w:bidi="en-US"/>
        </w:rPr>
      </w:pPr>
      <w:r>
        <w:rPr>
          <w:lang w:bidi="en-US"/>
        </w:rPr>
        <w:lastRenderedPageBreak/>
        <w:t xml:space="preserve">Notice that the </w:t>
      </w:r>
      <w:r w:rsidRPr="002A7EC2">
        <w:rPr>
          <w:rStyle w:val="EmphasizeText"/>
        </w:rPr>
        <w:t>Year</w:t>
      </w:r>
      <w:r>
        <w:rPr>
          <w:lang w:bidi="en-US"/>
        </w:rPr>
        <w:t xml:space="preserve"> slicer value was passed to the drill</w:t>
      </w:r>
      <w:r w:rsidR="00A648B8">
        <w:rPr>
          <w:lang w:bidi="en-US"/>
        </w:rPr>
        <w:t xml:space="preserve"> </w:t>
      </w:r>
      <w:r>
        <w:rPr>
          <w:lang w:bidi="en-US"/>
        </w:rPr>
        <w:t>through page, too.</w:t>
      </w:r>
    </w:p>
    <w:p w14:paraId="55335E6E" w14:textId="176FD51B" w:rsidR="002A7EC2" w:rsidRDefault="00D45A81" w:rsidP="002A7EC2">
      <w:pPr>
        <w:pStyle w:val="Step"/>
        <w:rPr>
          <w:lang w:bidi="en-US"/>
        </w:rPr>
      </w:pPr>
      <w:r>
        <w:rPr>
          <w:lang w:bidi="en-US"/>
        </w:rPr>
        <w:t xml:space="preserve">To return back to where you drilled from, at the top-left corner, while pressing the </w:t>
      </w:r>
      <w:r w:rsidRPr="00D45A81">
        <w:rPr>
          <w:rStyle w:val="EmphasizeText"/>
        </w:rPr>
        <w:t>Ctrl</w:t>
      </w:r>
      <w:r>
        <w:rPr>
          <w:lang w:bidi="en-US"/>
        </w:rPr>
        <w:t xml:space="preserve"> key, click the back button.</w:t>
      </w:r>
    </w:p>
    <w:p w14:paraId="384F1B0A" w14:textId="054E1C5B" w:rsidR="00D45A81" w:rsidRDefault="00D45A81" w:rsidP="00D45A81">
      <w:pPr>
        <w:pStyle w:val="StepCommentary"/>
        <w:rPr>
          <w:lang w:bidi="en-US"/>
        </w:rPr>
      </w:pPr>
      <w:r>
        <w:rPr>
          <w:lang w:bidi="en-US"/>
        </w:rPr>
        <w:t xml:space="preserve">When editing a report, you must press the </w:t>
      </w:r>
      <w:r w:rsidRPr="00D45A81">
        <w:rPr>
          <w:rStyle w:val="EmphasizeText"/>
        </w:rPr>
        <w:t>Ctrl</w:t>
      </w:r>
      <w:r>
        <w:rPr>
          <w:lang w:bidi="en-US"/>
        </w:rPr>
        <w:t xml:space="preserve"> key when clicking buttons. If you don’t press the </w:t>
      </w:r>
      <w:r w:rsidRPr="00D45A81">
        <w:rPr>
          <w:rStyle w:val="EmphasizeText"/>
        </w:rPr>
        <w:t>Ctrl</w:t>
      </w:r>
      <w:r>
        <w:rPr>
          <w:lang w:bidi="en-US"/>
        </w:rPr>
        <w:t xml:space="preserve"> key, the designer understands you’re selecting it </w:t>
      </w:r>
      <w:r w:rsidR="00A648B8">
        <w:rPr>
          <w:lang w:bidi="en-US"/>
        </w:rPr>
        <w:t>so it can be</w:t>
      </w:r>
      <w:r>
        <w:rPr>
          <w:lang w:bidi="en-US"/>
        </w:rPr>
        <w:t xml:space="preserve"> configure</w:t>
      </w:r>
      <w:r w:rsidR="00A648B8">
        <w:rPr>
          <w:lang w:bidi="en-US"/>
        </w:rPr>
        <w:t>d</w:t>
      </w:r>
      <w:r>
        <w:rPr>
          <w:lang w:bidi="en-US"/>
        </w:rPr>
        <w:t>.</w:t>
      </w:r>
    </w:p>
    <w:p w14:paraId="192DA909" w14:textId="77777777" w:rsidR="00D442AC" w:rsidRDefault="00D442AC" w:rsidP="00D442AC">
      <w:pPr>
        <w:pStyle w:val="Step"/>
      </w:pPr>
      <w:r>
        <w:t>Save the Power BI Desktop solution.</w:t>
      </w:r>
    </w:p>
    <w:p w14:paraId="4C5A30AC" w14:textId="19389B2E" w:rsidR="005B1CDF" w:rsidRDefault="00F476D6" w:rsidP="005B1CDF">
      <w:pPr>
        <w:pStyle w:val="Heading2"/>
      </w:pPr>
      <w:r>
        <w:lastRenderedPageBreak/>
        <w:t xml:space="preserve">Section </w:t>
      </w:r>
      <w:r w:rsidR="005B1CDF">
        <w:t>4: Work with Bookmarks</w:t>
      </w:r>
    </w:p>
    <w:p w14:paraId="3B0A0D54" w14:textId="2BA5FF17" w:rsidR="005B1CDF" w:rsidRDefault="005B1CDF" w:rsidP="005B1CDF">
      <w:r w:rsidRPr="007169B5">
        <w:t xml:space="preserve">In this </w:t>
      </w:r>
      <w:r w:rsidR="00F476D6">
        <w:t>section</w:t>
      </w:r>
      <w:r w:rsidRPr="007169B5">
        <w:t>, you will</w:t>
      </w:r>
      <w:r w:rsidR="00A65CCC">
        <w:t xml:space="preserve"> superimpose visuals on the drill through page. You’ll then</w:t>
      </w:r>
      <w:r w:rsidRPr="007169B5">
        <w:t xml:space="preserve"> </w:t>
      </w:r>
      <w:r w:rsidR="00A65CCC">
        <w:t>create bookmarks and assign them to buttons. This design will allow the report user to determine which visual to display.</w:t>
      </w:r>
    </w:p>
    <w:p w14:paraId="0BAE1700" w14:textId="537B1E1A" w:rsidR="005B1CDF" w:rsidRPr="004C258B" w:rsidRDefault="005B1CDF" w:rsidP="005B1CDF">
      <w:pPr>
        <w:pStyle w:val="Heading3"/>
      </w:pPr>
      <w:r>
        <w:t>Task 1: Create a New Visual</w:t>
      </w:r>
    </w:p>
    <w:p w14:paraId="30B5196B" w14:textId="1AEA5BF4" w:rsidR="005B1CDF" w:rsidRDefault="005B1CDF" w:rsidP="005B1CDF">
      <w:r w:rsidRPr="00F15EC2">
        <w:t xml:space="preserve">In this task, you will </w:t>
      </w:r>
      <w:r>
        <w:t>add a new visual to the drill</w:t>
      </w:r>
      <w:r w:rsidR="005C768F">
        <w:t xml:space="preserve"> </w:t>
      </w:r>
      <w:r>
        <w:t>through page.</w:t>
      </w:r>
    </w:p>
    <w:p w14:paraId="6E7316B1" w14:textId="2E56E2E8" w:rsidR="005B1CDF" w:rsidRDefault="005B1CDF" w:rsidP="00CD7B65">
      <w:pPr>
        <w:pStyle w:val="Step"/>
        <w:numPr>
          <w:ilvl w:val="0"/>
          <w:numId w:val="19"/>
        </w:numPr>
      </w:pPr>
      <w:r>
        <w:t xml:space="preserve">Select the </w:t>
      </w:r>
      <w:r w:rsidRPr="005B1CDF">
        <w:rPr>
          <w:rStyle w:val="EmphasizeText"/>
        </w:rPr>
        <w:t>State-Province Details</w:t>
      </w:r>
      <w:r>
        <w:t xml:space="preserve"> page.</w:t>
      </w:r>
    </w:p>
    <w:p w14:paraId="564BBA11" w14:textId="6726D258" w:rsidR="005B1CDF" w:rsidRDefault="005B1CDF" w:rsidP="00CD7B65">
      <w:pPr>
        <w:pStyle w:val="Step"/>
        <w:numPr>
          <w:ilvl w:val="0"/>
          <w:numId w:val="19"/>
        </w:numPr>
      </w:pPr>
      <w:r>
        <w:t>Select the line and clustered column chart visual.</w:t>
      </w:r>
    </w:p>
    <w:p w14:paraId="57606E1B" w14:textId="65AB529F" w:rsidR="005B1CDF" w:rsidRDefault="005B1CDF" w:rsidP="00CD7B65">
      <w:pPr>
        <w:pStyle w:val="Step"/>
        <w:numPr>
          <w:ilvl w:val="0"/>
          <w:numId w:val="19"/>
        </w:numPr>
      </w:pPr>
      <w:r>
        <w:t xml:space="preserve">To clone </w:t>
      </w:r>
      <w:r w:rsidR="005C768F">
        <w:t>the visual</w:t>
      </w:r>
      <w:r>
        <w:t xml:space="preserve">, press </w:t>
      </w:r>
      <w:proofErr w:type="spellStart"/>
      <w:r w:rsidRPr="005B1CDF">
        <w:rPr>
          <w:rStyle w:val="EmphasizeText"/>
        </w:rPr>
        <w:t>Ctrl+C</w:t>
      </w:r>
      <w:proofErr w:type="spellEnd"/>
      <w:r>
        <w:t xml:space="preserve">, and then press </w:t>
      </w:r>
      <w:proofErr w:type="spellStart"/>
      <w:r w:rsidRPr="005B1CDF">
        <w:rPr>
          <w:rStyle w:val="EmphasizeText"/>
        </w:rPr>
        <w:t>Ctrl+V</w:t>
      </w:r>
      <w:proofErr w:type="spellEnd"/>
      <w:r>
        <w:t>.</w:t>
      </w:r>
    </w:p>
    <w:p w14:paraId="11F0487F" w14:textId="3563482D" w:rsidR="005B1CDF" w:rsidRDefault="005B1CDF" w:rsidP="00CD7B65">
      <w:pPr>
        <w:pStyle w:val="Step"/>
        <w:numPr>
          <w:ilvl w:val="0"/>
          <w:numId w:val="19"/>
        </w:numPr>
      </w:pPr>
      <w:r>
        <w:t xml:space="preserve">Position the cloned visual precisely over the top of the </w:t>
      </w:r>
      <w:r w:rsidR="005C768F">
        <w:t>original</w:t>
      </w:r>
      <w:r>
        <w:t xml:space="preserve"> visual.</w:t>
      </w:r>
    </w:p>
    <w:p w14:paraId="50B405E5" w14:textId="17198C27" w:rsidR="005B1CDF" w:rsidRDefault="005B1CDF" w:rsidP="00CD7B65">
      <w:pPr>
        <w:pStyle w:val="Step"/>
        <w:numPr>
          <w:ilvl w:val="0"/>
          <w:numId w:val="19"/>
        </w:numPr>
      </w:pPr>
      <w:r>
        <w:t xml:space="preserve">Modify the top visual field </w:t>
      </w:r>
      <w:r w:rsidRPr="005B1CDF">
        <w:rPr>
          <w:rStyle w:val="EmphasizeText"/>
        </w:rPr>
        <w:t>Shared Axis</w:t>
      </w:r>
      <w:r>
        <w:t xml:space="preserve"> </w:t>
      </w:r>
      <w:r w:rsidR="005C768F">
        <w:t xml:space="preserve">field </w:t>
      </w:r>
      <w:r>
        <w:t xml:space="preserve">mappings by removing the </w:t>
      </w:r>
      <w:r w:rsidRPr="005B1CDF">
        <w:rPr>
          <w:rStyle w:val="EmphasizeText"/>
        </w:rPr>
        <w:t>Month</w:t>
      </w:r>
      <w:r>
        <w:t xml:space="preserve"> field, and </w:t>
      </w:r>
      <w:r w:rsidR="005C768F">
        <w:t xml:space="preserve">then </w:t>
      </w:r>
      <w:r>
        <w:t xml:space="preserve">replacing it with the </w:t>
      </w:r>
      <w:r w:rsidRPr="005B1CDF">
        <w:rPr>
          <w:rStyle w:val="EmphasizeText"/>
        </w:rPr>
        <w:t>Salesperson</w:t>
      </w:r>
      <w:r>
        <w:t xml:space="preserve"> table </w:t>
      </w:r>
      <w:r w:rsidRPr="005B1CDF">
        <w:rPr>
          <w:rStyle w:val="EmphasizeText"/>
        </w:rPr>
        <w:t>Salesperson</w:t>
      </w:r>
      <w:r>
        <w:t xml:space="preserve"> field.</w:t>
      </w:r>
    </w:p>
    <w:p w14:paraId="3EBBA833" w14:textId="00F9AC17" w:rsidR="005B1CDF" w:rsidRDefault="00843215" w:rsidP="00843215">
      <w:pPr>
        <w:pStyle w:val="StepImage"/>
      </w:pPr>
      <w:r>
        <w:rPr>
          <w:noProof/>
        </w:rPr>
        <w:drawing>
          <wp:inline distT="0" distB="0" distL="0" distR="0" wp14:anchorId="07E3DC5D" wp14:editId="2242ED94">
            <wp:extent cx="1733333" cy="2942857"/>
            <wp:effectExtent l="0" t="0" r="635" b="0"/>
            <wp:docPr id="5758" name="Picture 5758">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733333" cy="2942857"/>
                    </a:xfrm>
                    <a:prstGeom prst="rect">
                      <a:avLst/>
                    </a:prstGeom>
                  </pic:spPr>
                </pic:pic>
              </a:graphicData>
            </a:graphic>
          </wp:inline>
        </w:drawing>
      </w:r>
    </w:p>
    <w:p w14:paraId="24A719D9" w14:textId="77777777" w:rsidR="005C768F" w:rsidRDefault="005C768F">
      <w:pPr>
        <w:spacing w:before="0" w:after="0"/>
      </w:pPr>
      <w:r>
        <w:br w:type="page"/>
      </w:r>
    </w:p>
    <w:p w14:paraId="054B983F" w14:textId="39976729" w:rsidR="00A579AB" w:rsidRDefault="00A579AB" w:rsidP="00A579AB">
      <w:pPr>
        <w:pStyle w:val="Step"/>
      </w:pPr>
      <w:r>
        <w:lastRenderedPageBreak/>
        <w:t xml:space="preserve">Format the visual data color by setting the </w:t>
      </w:r>
      <w:r w:rsidRPr="00A579AB">
        <w:rPr>
          <w:rStyle w:val="EmphasizeText"/>
        </w:rPr>
        <w:t>Default Color</w:t>
      </w:r>
      <w:r>
        <w:t xml:space="preserve"> to purple.</w:t>
      </w:r>
    </w:p>
    <w:p w14:paraId="005D54C2" w14:textId="762D3DA0" w:rsidR="005C768F" w:rsidRPr="00A579AB" w:rsidRDefault="005C768F" w:rsidP="005C768F">
      <w:pPr>
        <w:pStyle w:val="StepImage"/>
      </w:pPr>
      <w:r>
        <w:rPr>
          <w:noProof/>
        </w:rPr>
        <w:drawing>
          <wp:inline distT="0" distB="0" distL="0" distR="0" wp14:anchorId="40A213D1" wp14:editId="7CA10B9F">
            <wp:extent cx="1733333" cy="2752381"/>
            <wp:effectExtent l="0" t="0" r="635" b="0"/>
            <wp:docPr id="5777" name="Picture 5777">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733333" cy="2752381"/>
                    </a:xfrm>
                    <a:prstGeom prst="rect">
                      <a:avLst/>
                    </a:prstGeom>
                  </pic:spPr>
                </pic:pic>
              </a:graphicData>
            </a:graphic>
          </wp:inline>
        </w:drawing>
      </w:r>
    </w:p>
    <w:p w14:paraId="1B89DC1D" w14:textId="1C15E473" w:rsidR="00843215" w:rsidRPr="004C258B" w:rsidRDefault="00843215" w:rsidP="00843215">
      <w:pPr>
        <w:pStyle w:val="Heading3"/>
      </w:pPr>
      <w:r>
        <w:t>Task 2: Create Bookmarks</w:t>
      </w:r>
    </w:p>
    <w:p w14:paraId="12CE14DD" w14:textId="3B27FE27" w:rsidR="00843215" w:rsidRDefault="00843215" w:rsidP="00843215">
      <w:r w:rsidRPr="00F15EC2">
        <w:t xml:space="preserve">In this task, you will </w:t>
      </w:r>
      <w:r>
        <w:t>create two bookmarks to show</w:t>
      </w:r>
      <w:r w:rsidR="005C768F">
        <w:t xml:space="preserve"> or </w:t>
      </w:r>
      <w:r>
        <w:t>hide the superimposed visuals.</w:t>
      </w:r>
    </w:p>
    <w:p w14:paraId="07030AFA" w14:textId="62378061" w:rsidR="00843215" w:rsidRDefault="00843215" w:rsidP="00CD7B65">
      <w:pPr>
        <w:pStyle w:val="Step"/>
        <w:numPr>
          <w:ilvl w:val="0"/>
          <w:numId w:val="20"/>
        </w:numPr>
      </w:pPr>
      <w:r>
        <w:t xml:space="preserve">On the </w:t>
      </w:r>
      <w:r w:rsidRPr="00843215">
        <w:rPr>
          <w:rStyle w:val="EmphasizeText"/>
        </w:rPr>
        <w:t>View</w:t>
      </w:r>
      <w:r>
        <w:t xml:space="preserve"> ribbon tab, from inside the </w:t>
      </w:r>
      <w:r w:rsidRPr="00843215">
        <w:rPr>
          <w:rStyle w:val="EmphasizeText"/>
        </w:rPr>
        <w:t>Show Panes</w:t>
      </w:r>
      <w:r>
        <w:t xml:space="preserve"> group, select </w:t>
      </w:r>
      <w:r w:rsidRPr="00843215">
        <w:rPr>
          <w:rStyle w:val="EmphasizeText"/>
        </w:rPr>
        <w:t>Bookmarks</w:t>
      </w:r>
      <w:r>
        <w:t xml:space="preserve"> and </w:t>
      </w:r>
      <w:r w:rsidRPr="00843215">
        <w:rPr>
          <w:rStyle w:val="EmphasizeText"/>
        </w:rPr>
        <w:t>Selection</w:t>
      </w:r>
      <w:r>
        <w:t>.</w:t>
      </w:r>
    </w:p>
    <w:p w14:paraId="0644E51B" w14:textId="50DD9CB4" w:rsidR="00843215" w:rsidRDefault="00843215" w:rsidP="00843215">
      <w:pPr>
        <w:pStyle w:val="StepImage"/>
      </w:pPr>
      <w:r>
        <w:rPr>
          <w:noProof/>
        </w:rPr>
        <w:drawing>
          <wp:inline distT="0" distB="0" distL="0" distR="0" wp14:anchorId="1B5BA494" wp14:editId="4947D031">
            <wp:extent cx="3933333" cy="895238"/>
            <wp:effectExtent l="0" t="0" r="0" b="635"/>
            <wp:docPr id="5759" name="Picture 575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933333" cy="895238"/>
                    </a:xfrm>
                    <a:prstGeom prst="rect">
                      <a:avLst/>
                    </a:prstGeom>
                  </pic:spPr>
                </pic:pic>
              </a:graphicData>
            </a:graphic>
          </wp:inline>
        </w:drawing>
      </w:r>
    </w:p>
    <w:p w14:paraId="60D192DC" w14:textId="6EF02B81" w:rsidR="00843215" w:rsidRDefault="00843215" w:rsidP="00843215">
      <w:pPr>
        <w:pStyle w:val="Step"/>
      </w:pPr>
      <w:r>
        <w:t xml:space="preserve">In the </w:t>
      </w:r>
      <w:r w:rsidRPr="00843215">
        <w:rPr>
          <w:rStyle w:val="EmphasizeText"/>
        </w:rPr>
        <w:t>Selection</w:t>
      </w:r>
      <w:r>
        <w:t xml:space="preserve"> pane, notice there are two similar</w:t>
      </w:r>
      <w:r w:rsidR="005C768F">
        <w:t>ly</w:t>
      </w:r>
      <w:r>
        <w:t xml:space="preserve"> named report elements.</w:t>
      </w:r>
    </w:p>
    <w:p w14:paraId="3EC69870" w14:textId="5A8A3764" w:rsidR="00843215" w:rsidRDefault="00843215" w:rsidP="00843215">
      <w:pPr>
        <w:pStyle w:val="StepImage"/>
      </w:pPr>
      <w:r>
        <w:rPr>
          <w:noProof/>
        </w:rPr>
        <w:drawing>
          <wp:inline distT="0" distB="0" distL="0" distR="0" wp14:anchorId="3CD94B2D" wp14:editId="630AC456">
            <wp:extent cx="1733333" cy="2276190"/>
            <wp:effectExtent l="0" t="0" r="635" b="0"/>
            <wp:docPr id="5760" name="Picture 5760">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733333" cy="2276190"/>
                    </a:xfrm>
                    <a:prstGeom prst="rect">
                      <a:avLst/>
                    </a:prstGeom>
                  </pic:spPr>
                </pic:pic>
              </a:graphicData>
            </a:graphic>
          </wp:inline>
        </w:drawing>
      </w:r>
    </w:p>
    <w:p w14:paraId="037BDE6D" w14:textId="0EC1DDF7" w:rsidR="00843215" w:rsidRDefault="00843215" w:rsidP="00843215">
      <w:pPr>
        <w:pStyle w:val="Step"/>
      </w:pPr>
      <w:r>
        <w:t>Hover the cursor over each to reveal a tooltip describing their full title.</w:t>
      </w:r>
    </w:p>
    <w:p w14:paraId="3E6D0800" w14:textId="64E5125C" w:rsidR="005C768F" w:rsidRDefault="005C768F" w:rsidP="00843215">
      <w:pPr>
        <w:pStyle w:val="Step"/>
      </w:pPr>
      <w:r>
        <w:lastRenderedPageBreak/>
        <w:t>Notice that one ends in “by Month”, and the other ends in “by Salesperson”.</w:t>
      </w:r>
    </w:p>
    <w:p w14:paraId="035F6873" w14:textId="2F405FFA" w:rsidR="00843215" w:rsidRDefault="00843215" w:rsidP="00843215">
      <w:pPr>
        <w:pStyle w:val="Step"/>
      </w:pPr>
      <w:r>
        <w:t xml:space="preserve">Determine which </w:t>
      </w:r>
      <w:r w:rsidR="005C768F">
        <w:t xml:space="preserve">of </w:t>
      </w:r>
      <w:r>
        <w:t>the visua</w:t>
      </w:r>
      <w:r w:rsidR="005C768F">
        <w:t>ls</w:t>
      </w:r>
      <w:r>
        <w:t xml:space="preserve"> groups by salesperson, and then click the </w:t>
      </w:r>
      <w:r w:rsidRPr="00843215">
        <w:rPr>
          <w:rStyle w:val="EmphasizeText"/>
        </w:rPr>
        <w:t>Hide</w:t>
      </w:r>
      <w:r>
        <w:t xml:space="preserve"> icon.</w:t>
      </w:r>
    </w:p>
    <w:p w14:paraId="713A7538" w14:textId="53AEC44C" w:rsidR="00843215" w:rsidRDefault="00843215" w:rsidP="00843215">
      <w:pPr>
        <w:pStyle w:val="StepImage"/>
      </w:pPr>
      <w:r>
        <w:rPr>
          <w:noProof/>
        </w:rPr>
        <w:drawing>
          <wp:inline distT="0" distB="0" distL="0" distR="0" wp14:anchorId="69B2A138" wp14:editId="2F1AFD98">
            <wp:extent cx="1733333" cy="1152381"/>
            <wp:effectExtent l="0" t="0" r="635" b="0"/>
            <wp:docPr id="5761" name="Picture 576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733333" cy="1152381"/>
                    </a:xfrm>
                    <a:prstGeom prst="rect">
                      <a:avLst/>
                    </a:prstGeom>
                  </pic:spPr>
                </pic:pic>
              </a:graphicData>
            </a:graphic>
          </wp:inline>
        </w:drawing>
      </w:r>
    </w:p>
    <w:p w14:paraId="72AD8693" w14:textId="704DE41E" w:rsidR="005C768F" w:rsidRPr="005C768F" w:rsidRDefault="005C768F" w:rsidP="005C768F">
      <w:pPr>
        <w:pStyle w:val="Step"/>
      </w:pPr>
      <w:r>
        <w:t>Verify that the “by Month” visual is now visible.</w:t>
      </w:r>
    </w:p>
    <w:p w14:paraId="1C61C0C6" w14:textId="5A88AA67" w:rsidR="00843215" w:rsidRDefault="00843215" w:rsidP="00843215">
      <w:pPr>
        <w:pStyle w:val="Step"/>
      </w:pPr>
      <w:r>
        <w:t xml:space="preserve">In the </w:t>
      </w:r>
      <w:r w:rsidRPr="00843215">
        <w:rPr>
          <w:rStyle w:val="EmphasizeText"/>
        </w:rPr>
        <w:t>Bookmarks</w:t>
      </w:r>
      <w:r>
        <w:t xml:space="preserve"> pane, click </w:t>
      </w:r>
      <w:r w:rsidRPr="00843215">
        <w:rPr>
          <w:rStyle w:val="EmphasizeText"/>
        </w:rPr>
        <w:t>Add</w:t>
      </w:r>
      <w:r>
        <w:t>.</w:t>
      </w:r>
    </w:p>
    <w:p w14:paraId="47FE05A3" w14:textId="1BB7A192" w:rsidR="00843215" w:rsidRDefault="005A2F9A" w:rsidP="005A2F9A">
      <w:pPr>
        <w:pStyle w:val="StepImage"/>
      </w:pPr>
      <w:r>
        <w:rPr>
          <w:noProof/>
        </w:rPr>
        <w:drawing>
          <wp:inline distT="0" distB="0" distL="0" distR="0" wp14:anchorId="728F6310" wp14:editId="397F8EB4">
            <wp:extent cx="1733333" cy="2057143"/>
            <wp:effectExtent l="0" t="0" r="635" b="635"/>
            <wp:docPr id="5762" name="Picture 576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733333" cy="2057143"/>
                    </a:xfrm>
                    <a:prstGeom prst="rect">
                      <a:avLst/>
                    </a:prstGeom>
                  </pic:spPr>
                </pic:pic>
              </a:graphicData>
            </a:graphic>
          </wp:inline>
        </w:drawing>
      </w:r>
    </w:p>
    <w:p w14:paraId="31135644" w14:textId="1E83E41F" w:rsidR="005A2F9A" w:rsidRDefault="005A2F9A" w:rsidP="005A2F9A">
      <w:pPr>
        <w:pStyle w:val="Step"/>
      </w:pPr>
      <w:r>
        <w:t xml:space="preserve">To rename the bookmark, double-click </w:t>
      </w:r>
      <w:r w:rsidRPr="005A2F9A">
        <w:rPr>
          <w:rStyle w:val="EmphasizeText"/>
        </w:rPr>
        <w:t>Bookmark 1</w:t>
      </w:r>
      <w:r>
        <w:t>.</w:t>
      </w:r>
    </w:p>
    <w:p w14:paraId="44D34E9B" w14:textId="1B25FF16" w:rsidR="005A2F9A" w:rsidRDefault="005A2F9A" w:rsidP="005A2F9A">
      <w:pPr>
        <w:pStyle w:val="Step"/>
      </w:pPr>
      <w:r>
        <w:t xml:space="preserve">Rename the bookmark as </w:t>
      </w:r>
      <w:r w:rsidRPr="005A2F9A">
        <w:rPr>
          <w:rStyle w:val="EmphasizeText"/>
        </w:rPr>
        <w:t>By Month</w:t>
      </w:r>
      <w:r>
        <w:t xml:space="preserve">, and then press </w:t>
      </w:r>
      <w:r w:rsidRPr="005A2F9A">
        <w:rPr>
          <w:rStyle w:val="EmphasizeText"/>
        </w:rPr>
        <w:t>Enter</w:t>
      </w:r>
      <w:r>
        <w:t>.</w:t>
      </w:r>
    </w:p>
    <w:p w14:paraId="2156CBC1" w14:textId="0FD8DD5E" w:rsidR="005A2F9A" w:rsidRDefault="005A2F9A" w:rsidP="005A2F9A">
      <w:pPr>
        <w:pStyle w:val="Step"/>
      </w:pPr>
      <w:r>
        <w:t xml:space="preserve">Click the ellipsis at the right of the bookmark, and then select </w:t>
      </w:r>
      <w:r w:rsidRPr="005A2F9A">
        <w:rPr>
          <w:rStyle w:val="EmphasizeText"/>
        </w:rPr>
        <w:t>Data</w:t>
      </w:r>
      <w:r>
        <w:t>.</w:t>
      </w:r>
    </w:p>
    <w:p w14:paraId="0DB1291B" w14:textId="20FBF987" w:rsidR="005A2F9A" w:rsidRDefault="005A2F9A" w:rsidP="005A2F9A">
      <w:pPr>
        <w:pStyle w:val="StepImage"/>
      </w:pPr>
      <w:r>
        <w:rPr>
          <w:noProof/>
        </w:rPr>
        <w:drawing>
          <wp:inline distT="0" distB="0" distL="0" distR="0" wp14:anchorId="35289A2E" wp14:editId="6D926B1A">
            <wp:extent cx="1438095" cy="2104762"/>
            <wp:effectExtent l="0" t="0" r="0" b="0"/>
            <wp:docPr id="5763" name="Picture 576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438095" cy="2104762"/>
                    </a:xfrm>
                    <a:prstGeom prst="rect">
                      <a:avLst/>
                    </a:prstGeom>
                  </pic:spPr>
                </pic:pic>
              </a:graphicData>
            </a:graphic>
          </wp:inline>
        </w:drawing>
      </w:r>
    </w:p>
    <w:p w14:paraId="7DA07653" w14:textId="7425CB96" w:rsidR="005A2F9A" w:rsidRDefault="005A2F9A" w:rsidP="005A2F9A">
      <w:pPr>
        <w:pStyle w:val="StepCommentary"/>
      </w:pPr>
      <w:r>
        <w:t xml:space="preserve">By selecting </w:t>
      </w:r>
      <w:r w:rsidRPr="005A2F9A">
        <w:rPr>
          <w:rStyle w:val="EmphasizeText"/>
        </w:rPr>
        <w:t>Data</w:t>
      </w:r>
      <w:r>
        <w:t xml:space="preserve">, you’re disabling the bookmark from capturing any applied filters. It means that when the bookmark is applied, it’ll use the </w:t>
      </w:r>
      <w:r w:rsidR="005C768F">
        <w:t>filters applied by the report user</w:t>
      </w:r>
      <w:r>
        <w:t>.</w:t>
      </w:r>
    </w:p>
    <w:p w14:paraId="01832482" w14:textId="207C284F" w:rsidR="005A2F9A" w:rsidRDefault="005A2F9A" w:rsidP="005A2F9A">
      <w:pPr>
        <w:pStyle w:val="Step"/>
      </w:pPr>
      <w:r>
        <w:lastRenderedPageBreak/>
        <w:t xml:space="preserve">Click the ellipsis again, and </w:t>
      </w:r>
      <w:r w:rsidR="005C768F">
        <w:t xml:space="preserve">then </w:t>
      </w:r>
      <w:r>
        <w:t xml:space="preserve">select </w:t>
      </w:r>
      <w:r w:rsidRPr="005A2F9A">
        <w:rPr>
          <w:rStyle w:val="EmphasizeText"/>
        </w:rPr>
        <w:t>Update</w:t>
      </w:r>
      <w:r>
        <w:t>.</w:t>
      </w:r>
    </w:p>
    <w:p w14:paraId="08C9269C" w14:textId="600A8E7E" w:rsidR="005A2F9A" w:rsidRDefault="005A2F9A" w:rsidP="005A2F9A">
      <w:pPr>
        <w:pStyle w:val="StepImage"/>
      </w:pPr>
      <w:r>
        <w:rPr>
          <w:noProof/>
        </w:rPr>
        <w:drawing>
          <wp:inline distT="0" distB="0" distL="0" distR="0" wp14:anchorId="43D8634B" wp14:editId="2523AAE0">
            <wp:extent cx="1438095" cy="2104762"/>
            <wp:effectExtent l="0" t="0" r="0" b="0"/>
            <wp:docPr id="5764" name="Picture 576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438095" cy="2104762"/>
                    </a:xfrm>
                    <a:prstGeom prst="rect">
                      <a:avLst/>
                    </a:prstGeom>
                  </pic:spPr>
                </pic:pic>
              </a:graphicData>
            </a:graphic>
          </wp:inline>
        </w:drawing>
      </w:r>
    </w:p>
    <w:p w14:paraId="10095031" w14:textId="1293A6D9" w:rsidR="005A2F9A" w:rsidRDefault="00B47B97" w:rsidP="005A2F9A">
      <w:pPr>
        <w:pStyle w:val="Step"/>
      </w:pPr>
      <w:r>
        <w:t xml:space="preserve">In the </w:t>
      </w:r>
      <w:r w:rsidRPr="00B47B97">
        <w:rPr>
          <w:rStyle w:val="EmphasizeText"/>
        </w:rPr>
        <w:t>Selection</w:t>
      </w:r>
      <w:r>
        <w:t xml:space="preserve"> pane, unhide the visual, and then hide the visual that groups by month.</w:t>
      </w:r>
    </w:p>
    <w:p w14:paraId="434802AC" w14:textId="1DCAF4E5" w:rsidR="00B47B97" w:rsidRDefault="00B47B97" w:rsidP="00B47B97">
      <w:pPr>
        <w:pStyle w:val="Step"/>
      </w:pPr>
      <w:r>
        <w:t xml:space="preserve">Create a second bookmark, and </w:t>
      </w:r>
      <w:r w:rsidR="005C768F">
        <w:t xml:space="preserve">then </w:t>
      </w:r>
      <w:r>
        <w:t xml:space="preserve">name it </w:t>
      </w:r>
      <w:r w:rsidRPr="00B47B97">
        <w:rPr>
          <w:rStyle w:val="EmphasizeText"/>
        </w:rPr>
        <w:t>By Salesperson</w:t>
      </w:r>
      <w:r>
        <w:t>.</w:t>
      </w:r>
    </w:p>
    <w:p w14:paraId="014DAA1E" w14:textId="5E3004DE" w:rsidR="00B47B97" w:rsidRDefault="00B47B97" w:rsidP="00B47B97">
      <w:pPr>
        <w:pStyle w:val="Step"/>
      </w:pPr>
      <w:r>
        <w:t>Configure the bookmark to not override filters (</w:t>
      </w:r>
      <w:r w:rsidR="005C768F">
        <w:t xml:space="preserve">turn off </w:t>
      </w:r>
      <w:r w:rsidRPr="005C768F">
        <w:rPr>
          <w:rStyle w:val="EmphasizeText"/>
        </w:rPr>
        <w:t>Data</w:t>
      </w:r>
      <w:r>
        <w:t xml:space="preserve">), and </w:t>
      </w:r>
      <w:r w:rsidR="005C768F">
        <w:t xml:space="preserve">then </w:t>
      </w:r>
      <w:r>
        <w:t>update the bookmark.</w:t>
      </w:r>
    </w:p>
    <w:p w14:paraId="5F8B2E37" w14:textId="36A0B2EA" w:rsidR="00B47B97" w:rsidRDefault="00B47B97" w:rsidP="00B47B97">
      <w:pPr>
        <w:pStyle w:val="Step"/>
      </w:pPr>
      <w:r>
        <w:t>Verify there are two bookmarks.</w:t>
      </w:r>
    </w:p>
    <w:p w14:paraId="4DFC8317" w14:textId="57F5B1EC" w:rsidR="00B47B97" w:rsidRDefault="00B47B97" w:rsidP="00B47B97">
      <w:pPr>
        <w:pStyle w:val="StepImage"/>
      </w:pPr>
      <w:r>
        <w:rPr>
          <w:noProof/>
        </w:rPr>
        <w:drawing>
          <wp:inline distT="0" distB="0" distL="0" distR="0" wp14:anchorId="6EAC3CB2" wp14:editId="645F128A">
            <wp:extent cx="1733333" cy="1476190"/>
            <wp:effectExtent l="0" t="0" r="635" b="0"/>
            <wp:docPr id="5765" name="Picture 576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733333" cy="1476190"/>
                    </a:xfrm>
                    <a:prstGeom prst="rect">
                      <a:avLst/>
                    </a:prstGeom>
                  </pic:spPr>
                </pic:pic>
              </a:graphicData>
            </a:graphic>
          </wp:inline>
        </w:drawing>
      </w:r>
    </w:p>
    <w:p w14:paraId="07B78121" w14:textId="5A55BA82" w:rsidR="006C2E27" w:rsidRDefault="006C2E27" w:rsidP="006C2E27">
      <w:pPr>
        <w:pStyle w:val="Step"/>
      </w:pPr>
      <w:r>
        <w:t xml:space="preserve">Close the </w:t>
      </w:r>
      <w:r w:rsidRPr="006C2E27">
        <w:rPr>
          <w:rStyle w:val="EmphasizeText"/>
        </w:rPr>
        <w:t>Selection</w:t>
      </w:r>
      <w:r>
        <w:t xml:space="preserve"> pane.</w:t>
      </w:r>
    </w:p>
    <w:p w14:paraId="25E105CA" w14:textId="5BE4F3AD" w:rsidR="006C2E27" w:rsidRDefault="006C2E27" w:rsidP="006C2E27">
      <w:pPr>
        <w:pStyle w:val="StepImage"/>
      </w:pPr>
      <w:r>
        <w:rPr>
          <w:noProof/>
        </w:rPr>
        <w:drawing>
          <wp:inline distT="0" distB="0" distL="0" distR="0" wp14:anchorId="796525F6" wp14:editId="2E5716B2">
            <wp:extent cx="1733333" cy="542857"/>
            <wp:effectExtent l="0" t="0" r="635" b="0"/>
            <wp:docPr id="5766" name="Picture 576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733333" cy="542857"/>
                    </a:xfrm>
                    <a:prstGeom prst="rect">
                      <a:avLst/>
                    </a:prstGeom>
                  </pic:spPr>
                </pic:pic>
              </a:graphicData>
            </a:graphic>
          </wp:inline>
        </w:drawing>
      </w:r>
    </w:p>
    <w:p w14:paraId="5F1BEC7F" w14:textId="3273B2DF" w:rsidR="006C2E27" w:rsidRDefault="006C2E27" w:rsidP="006C2E27">
      <w:pPr>
        <w:pStyle w:val="Step"/>
      </w:pPr>
      <w:r>
        <w:t xml:space="preserve">Close the </w:t>
      </w:r>
      <w:r w:rsidRPr="006C2E27">
        <w:rPr>
          <w:rStyle w:val="EmphasizeText"/>
        </w:rPr>
        <w:t>Bookmarks</w:t>
      </w:r>
      <w:r>
        <w:t xml:space="preserve"> pane.</w:t>
      </w:r>
    </w:p>
    <w:p w14:paraId="1BA1EEC7" w14:textId="78D05D0E" w:rsidR="006C2E27" w:rsidRPr="006C2E27" w:rsidRDefault="006C2E27" w:rsidP="006C2E27">
      <w:pPr>
        <w:pStyle w:val="StepImage"/>
      </w:pPr>
      <w:r>
        <w:rPr>
          <w:noProof/>
        </w:rPr>
        <w:drawing>
          <wp:inline distT="0" distB="0" distL="0" distR="0" wp14:anchorId="6C8ED5D9" wp14:editId="5E0E66FB">
            <wp:extent cx="1733333" cy="542857"/>
            <wp:effectExtent l="0" t="0" r="635" b="0"/>
            <wp:docPr id="5767" name="Picture 5767">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733333" cy="542857"/>
                    </a:xfrm>
                    <a:prstGeom prst="rect">
                      <a:avLst/>
                    </a:prstGeom>
                  </pic:spPr>
                </pic:pic>
              </a:graphicData>
            </a:graphic>
          </wp:inline>
        </w:drawing>
      </w:r>
    </w:p>
    <w:p w14:paraId="6EC52E5F" w14:textId="77777777" w:rsidR="000119B8" w:rsidRDefault="000119B8">
      <w:pPr>
        <w:spacing w:before="0" w:after="0"/>
        <w:rPr>
          <w:rFonts w:eastAsiaTheme="majorEastAsia" w:cstheme="majorBidi"/>
          <w:b/>
          <w:sz w:val="28"/>
          <w:szCs w:val="20"/>
        </w:rPr>
      </w:pPr>
      <w:r>
        <w:br w:type="page"/>
      </w:r>
    </w:p>
    <w:p w14:paraId="64F7FF34" w14:textId="672AC49A" w:rsidR="00BB536D" w:rsidRPr="004C258B" w:rsidRDefault="00BB536D" w:rsidP="00BB536D">
      <w:pPr>
        <w:pStyle w:val="Heading3"/>
      </w:pPr>
      <w:r>
        <w:lastRenderedPageBreak/>
        <w:t>Task 3: Add Buttons</w:t>
      </w:r>
    </w:p>
    <w:p w14:paraId="19064ABB" w14:textId="5671A99E" w:rsidR="00BB536D" w:rsidRDefault="00BB536D" w:rsidP="00BB536D">
      <w:r w:rsidRPr="00F15EC2">
        <w:t xml:space="preserve">In this task, you will </w:t>
      </w:r>
      <w:r>
        <w:t>add two buttons</w:t>
      </w:r>
      <w:r w:rsidR="005C768F">
        <w:t xml:space="preserve"> to the report page,</w:t>
      </w:r>
      <w:r>
        <w:t xml:space="preserve"> and </w:t>
      </w:r>
      <w:r w:rsidR="005C768F">
        <w:t xml:space="preserve">then </w:t>
      </w:r>
      <w:r>
        <w:t xml:space="preserve">configure </w:t>
      </w:r>
      <w:r w:rsidR="005C768F">
        <w:t>each</w:t>
      </w:r>
      <w:r>
        <w:t xml:space="preserve"> to select </w:t>
      </w:r>
      <w:r w:rsidR="005C768F">
        <w:t>a</w:t>
      </w:r>
      <w:r>
        <w:t xml:space="preserve"> bookmark.</w:t>
      </w:r>
    </w:p>
    <w:p w14:paraId="216D9D6F" w14:textId="3CF87A67" w:rsidR="00BB536D" w:rsidRDefault="00BB536D" w:rsidP="00CD7B65">
      <w:pPr>
        <w:pStyle w:val="Step"/>
        <w:numPr>
          <w:ilvl w:val="0"/>
          <w:numId w:val="21"/>
        </w:numPr>
      </w:pPr>
      <w:r>
        <w:t xml:space="preserve">On the </w:t>
      </w:r>
      <w:r w:rsidR="000D042D">
        <w:rPr>
          <w:rStyle w:val="EmphasizeText"/>
        </w:rPr>
        <w:t>Insert</w:t>
      </w:r>
      <w:r>
        <w:t xml:space="preserve"> ribbon tab, from inside the </w:t>
      </w:r>
      <w:r w:rsidR="000D042D">
        <w:rPr>
          <w:rStyle w:val="EmphasizeText"/>
        </w:rPr>
        <w:t>Elements</w:t>
      </w:r>
      <w:r>
        <w:t xml:space="preserve"> group, </w:t>
      </w:r>
      <w:r w:rsidR="000D042D">
        <w:t>click</w:t>
      </w:r>
      <w:r>
        <w:t xml:space="preserve"> </w:t>
      </w:r>
      <w:r w:rsidR="000D042D">
        <w:rPr>
          <w:rStyle w:val="EmphasizeText"/>
        </w:rPr>
        <w:t>Buttons</w:t>
      </w:r>
      <w:r w:rsidR="000D042D">
        <w:t>, and then select</w:t>
      </w:r>
      <w:r>
        <w:t xml:space="preserve"> </w:t>
      </w:r>
      <w:r w:rsidR="000D042D">
        <w:rPr>
          <w:rStyle w:val="EmphasizeText"/>
        </w:rPr>
        <w:t>Blank</w:t>
      </w:r>
      <w:r>
        <w:t>.</w:t>
      </w:r>
    </w:p>
    <w:p w14:paraId="0F370E82" w14:textId="1D90D7F8" w:rsidR="00B47B97" w:rsidRDefault="000119B8" w:rsidP="000119B8">
      <w:pPr>
        <w:pStyle w:val="StepImage"/>
      </w:pPr>
      <w:r>
        <w:rPr>
          <w:noProof/>
        </w:rPr>
        <w:drawing>
          <wp:inline distT="0" distB="0" distL="0" distR="0" wp14:anchorId="504271B1" wp14:editId="69918D7D">
            <wp:extent cx="1847619" cy="3590476"/>
            <wp:effectExtent l="0" t="0" r="635" b="0"/>
            <wp:docPr id="5768" name="Picture 5768">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847619" cy="3590476"/>
                    </a:xfrm>
                    <a:prstGeom prst="rect">
                      <a:avLst/>
                    </a:prstGeom>
                  </pic:spPr>
                </pic:pic>
              </a:graphicData>
            </a:graphic>
          </wp:inline>
        </w:drawing>
      </w:r>
    </w:p>
    <w:p w14:paraId="1C6564AE" w14:textId="683F5D61" w:rsidR="000119B8" w:rsidRDefault="000119B8" w:rsidP="000119B8">
      <w:pPr>
        <w:pStyle w:val="Step"/>
      </w:pPr>
      <w:r>
        <w:t>Position and size the button as follows:</w:t>
      </w:r>
    </w:p>
    <w:p w14:paraId="61EE440D" w14:textId="73EF25BD" w:rsidR="005C768F" w:rsidRDefault="005C768F" w:rsidP="000119B8">
      <w:pPr>
        <w:pStyle w:val="Step"/>
      </w:pPr>
      <w:r>
        <w:t>Position and size the button so that it is directly beneath the multi-row card visual and it is the same width.</w:t>
      </w:r>
    </w:p>
    <w:p w14:paraId="58B9F678" w14:textId="0E987524" w:rsidR="000119B8" w:rsidRDefault="000119B8" w:rsidP="000119B8">
      <w:pPr>
        <w:pStyle w:val="StepImage"/>
      </w:pPr>
      <w:r>
        <w:rPr>
          <w:noProof/>
        </w:rPr>
        <w:drawing>
          <wp:inline distT="0" distB="0" distL="0" distR="0" wp14:anchorId="191F8C79" wp14:editId="0FEDDA3E">
            <wp:extent cx="3376800" cy="1904400"/>
            <wp:effectExtent l="0" t="0" r="0" b="635"/>
            <wp:docPr id="5769" name="Picture 576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376800" cy="1904400"/>
                    </a:xfrm>
                    <a:prstGeom prst="rect">
                      <a:avLst/>
                    </a:prstGeom>
                  </pic:spPr>
                </pic:pic>
              </a:graphicData>
            </a:graphic>
          </wp:inline>
        </w:drawing>
      </w:r>
    </w:p>
    <w:p w14:paraId="5301F79C" w14:textId="77777777" w:rsidR="002D6411" w:rsidRDefault="002D6411">
      <w:pPr>
        <w:spacing w:before="0" w:after="0"/>
      </w:pPr>
      <w:r>
        <w:br w:type="page"/>
      </w:r>
    </w:p>
    <w:p w14:paraId="09D29343" w14:textId="57DA86D4" w:rsidR="000119B8" w:rsidRDefault="002D6411" w:rsidP="000119B8">
      <w:pPr>
        <w:pStyle w:val="Step"/>
      </w:pPr>
      <w:r>
        <w:lastRenderedPageBreak/>
        <w:t xml:space="preserve">In the </w:t>
      </w:r>
      <w:r w:rsidRPr="002D6411">
        <w:rPr>
          <w:rStyle w:val="EmphasizeText"/>
        </w:rPr>
        <w:t>Visualizations</w:t>
      </w:r>
      <w:r>
        <w:t xml:space="preserve"> pane, </w:t>
      </w:r>
      <w:r w:rsidR="005C768F">
        <w:t>apply</w:t>
      </w:r>
      <w:r>
        <w:t xml:space="preserve"> the following button formats:</w:t>
      </w:r>
    </w:p>
    <w:p w14:paraId="449148CF" w14:textId="1CEA5203" w:rsidR="002D6411" w:rsidRDefault="002D6411" w:rsidP="002D6411">
      <w:pPr>
        <w:pStyle w:val="StepBullet"/>
      </w:pPr>
      <w:r>
        <w:t xml:space="preserve">Set the </w:t>
      </w:r>
      <w:r w:rsidRPr="002D6411">
        <w:rPr>
          <w:rStyle w:val="EmphasizeText"/>
        </w:rPr>
        <w:t>Button Text</w:t>
      </w:r>
      <w:r>
        <w:t xml:space="preserve"> section to </w:t>
      </w:r>
      <w:r w:rsidRPr="002D6411">
        <w:rPr>
          <w:rStyle w:val="EmphasizeText"/>
        </w:rPr>
        <w:t>On</w:t>
      </w:r>
      <w:r>
        <w:t>.</w:t>
      </w:r>
    </w:p>
    <w:p w14:paraId="63D394A1" w14:textId="54736B88" w:rsidR="002D6411" w:rsidRDefault="002D6411" w:rsidP="002D6411">
      <w:pPr>
        <w:pStyle w:val="StepBullet"/>
      </w:pPr>
      <w:r>
        <w:t xml:space="preserve">Expand the </w:t>
      </w:r>
      <w:r w:rsidRPr="002D6411">
        <w:rPr>
          <w:rStyle w:val="EmphasizeText"/>
        </w:rPr>
        <w:t>Button Text</w:t>
      </w:r>
      <w:r>
        <w:t xml:space="preserve"> section, and then set the </w:t>
      </w:r>
      <w:r w:rsidRPr="002D6411">
        <w:rPr>
          <w:rStyle w:val="EmphasizeText"/>
        </w:rPr>
        <w:t>Button Text</w:t>
      </w:r>
      <w:r>
        <w:t xml:space="preserve"> to </w:t>
      </w:r>
      <w:r w:rsidRPr="002D6411">
        <w:rPr>
          <w:rStyle w:val="EmphasizeText"/>
        </w:rPr>
        <w:t>By Month</w:t>
      </w:r>
      <w:r>
        <w:t>.</w:t>
      </w:r>
    </w:p>
    <w:p w14:paraId="6AF12EC6" w14:textId="11F7EDD0" w:rsidR="002D6411" w:rsidRDefault="002D6411" w:rsidP="002D6411">
      <w:pPr>
        <w:pStyle w:val="StepBullet"/>
      </w:pPr>
      <w:r>
        <w:t xml:space="preserve">Set the button text </w:t>
      </w:r>
      <w:r w:rsidRPr="002D6411">
        <w:rPr>
          <w:rStyle w:val="EmphasizeText"/>
        </w:rPr>
        <w:t>Font Color</w:t>
      </w:r>
      <w:r>
        <w:t xml:space="preserve"> to </w:t>
      </w:r>
      <w:r w:rsidRPr="002D6411">
        <w:rPr>
          <w:rStyle w:val="EmphasizeText"/>
        </w:rPr>
        <w:t>Black</w:t>
      </w:r>
      <w:r>
        <w:t>.</w:t>
      </w:r>
    </w:p>
    <w:p w14:paraId="135F9661" w14:textId="03A9B41E" w:rsidR="002D6411" w:rsidRDefault="002D6411" w:rsidP="002D6411">
      <w:pPr>
        <w:pStyle w:val="StepBullet"/>
      </w:pPr>
      <w:r>
        <w:t xml:space="preserve">Set the button text </w:t>
      </w:r>
      <w:proofErr w:type="spellStart"/>
      <w:r>
        <w:rPr>
          <w:rStyle w:val="EmphasizeText"/>
        </w:rPr>
        <w:t>Text</w:t>
      </w:r>
      <w:proofErr w:type="spellEnd"/>
      <w:r>
        <w:rPr>
          <w:rStyle w:val="EmphasizeText"/>
        </w:rPr>
        <w:t> Size</w:t>
      </w:r>
      <w:r>
        <w:t xml:space="preserve"> to </w:t>
      </w:r>
      <w:r>
        <w:rPr>
          <w:rStyle w:val="EmphasizeText"/>
        </w:rPr>
        <w:t>16</w:t>
      </w:r>
      <w:r>
        <w:t xml:space="preserve"> pt.</w:t>
      </w:r>
    </w:p>
    <w:p w14:paraId="74029161" w14:textId="2D2137F5" w:rsidR="002D6411" w:rsidRDefault="002D6411" w:rsidP="002D6411">
      <w:pPr>
        <w:pStyle w:val="StepBullet"/>
      </w:pPr>
      <w:r>
        <w:t xml:space="preserve">Set the </w:t>
      </w:r>
      <w:r>
        <w:rPr>
          <w:rStyle w:val="EmphasizeText"/>
        </w:rPr>
        <w:t>Fill</w:t>
      </w:r>
      <w:r>
        <w:t xml:space="preserve"> section to </w:t>
      </w:r>
      <w:r w:rsidRPr="002D6411">
        <w:rPr>
          <w:rStyle w:val="EmphasizeText"/>
        </w:rPr>
        <w:t>On</w:t>
      </w:r>
      <w:r>
        <w:t>.</w:t>
      </w:r>
    </w:p>
    <w:p w14:paraId="6C055AC3" w14:textId="7E7FA0CC" w:rsidR="002D6411" w:rsidRDefault="002D6411" w:rsidP="002D6411">
      <w:pPr>
        <w:pStyle w:val="StepBullet"/>
      </w:pPr>
      <w:r>
        <w:t xml:space="preserve">Set the fill </w:t>
      </w:r>
      <w:proofErr w:type="spellStart"/>
      <w:r w:rsidRPr="002D6411">
        <w:rPr>
          <w:rStyle w:val="EmphasizeText"/>
        </w:rPr>
        <w:t>Fill</w:t>
      </w:r>
      <w:proofErr w:type="spellEnd"/>
      <w:r w:rsidRPr="002D6411">
        <w:rPr>
          <w:rStyle w:val="EmphasizeText"/>
        </w:rPr>
        <w:t> Color</w:t>
      </w:r>
      <w:r>
        <w:t xml:space="preserve"> to </w:t>
      </w:r>
      <w:r w:rsidRPr="002D6411">
        <w:rPr>
          <w:rStyle w:val="EmphasizeText"/>
        </w:rPr>
        <w:t>Blue</w:t>
      </w:r>
      <w:r>
        <w:t>.</w:t>
      </w:r>
    </w:p>
    <w:p w14:paraId="0148AA26" w14:textId="2CBE3B5B" w:rsidR="005C768F" w:rsidRDefault="005C768F" w:rsidP="002D6411">
      <w:pPr>
        <w:pStyle w:val="StepBullet"/>
      </w:pPr>
      <w:r>
        <w:t xml:space="preserve">Set the </w:t>
      </w:r>
      <w:r w:rsidRPr="00364585">
        <w:rPr>
          <w:rStyle w:val="EmphasizeText"/>
        </w:rPr>
        <w:t>Shadow</w:t>
      </w:r>
      <w:r>
        <w:t xml:space="preserve"> </w:t>
      </w:r>
      <w:r w:rsidR="00364585">
        <w:t xml:space="preserve">section </w:t>
      </w:r>
      <w:r>
        <w:t xml:space="preserve">to </w:t>
      </w:r>
      <w:r w:rsidRPr="00364585">
        <w:rPr>
          <w:rStyle w:val="EmphasizeText"/>
        </w:rPr>
        <w:t>On</w:t>
      </w:r>
      <w:r>
        <w:t>.</w:t>
      </w:r>
    </w:p>
    <w:p w14:paraId="6FB2950B" w14:textId="5C6A3F49" w:rsidR="002D6411" w:rsidRDefault="002D6411" w:rsidP="002D6411">
      <w:pPr>
        <w:pStyle w:val="StepBullet"/>
      </w:pPr>
      <w:r>
        <w:t xml:space="preserve">Set the </w:t>
      </w:r>
      <w:r w:rsidRPr="002D6411">
        <w:rPr>
          <w:rStyle w:val="EmphasizeText"/>
        </w:rPr>
        <w:t>Action</w:t>
      </w:r>
      <w:r>
        <w:t xml:space="preserve"> section to </w:t>
      </w:r>
      <w:r w:rsidRPr="002D6411">
        <w:rPr>
          <w:rStyle w:val="EmphasizeText"/>
        </w:rPr>
        <w:t>On</w:t>
      </w:r>
      <w:r>
        <w:t>.</w:t>
      </w:r>
    </w:p>
    <w:p w14:paraId="730AAC4F" w14:textId="42B42C82" w:rsidR="002D6411" w:rsidRDefault="002D6411" w:rsidP="002D6411">
      <w:pPr>
        <w:pStyle w:val="StepBullet"/>
      </w:pPr>
      <w:r>
        <w:t xml:space="preserve">Set the action </w:t>
      </w:r>
      <w:r w:rsidRPr="002D6411">
        <w:rPr>
          <w:rStyle w:val="EmphasizeText"/>
        </w:rPr>
        <w:t>Type</w:t>
      </w:r>
      <w:r>
        <w:t xml:space="preserve"> to </w:t>
      </w:r>
      <w:r w:rsidRPr="002D6411">
        <w:rPr>
          <w:rStyle w:val="EmphasizeText"/>
        </w:rPr>
        <w:t>Bookmark</w:t>
      </w:r>
      <w:r>
        <w:t>.</w:t>
      </w:r>
    </w:p>
    <w:p w14:paraId="151C3E09" w14:textId="0A04EC79" w:rsidR="002D6411" w:rsidRDefault="002D6411" w:rsidP="002D6411">
      <w:pPr>
        <w:pStyle w:val="StepBullet"/>
      </w:pPr>
      <w:r>
        <w:t xml:space="preserve">Set the action </w:t>
      </w:r>
      <w:r w:rsidRPr="002D6411">
        <w:rPr>
          <w:rStyle w:val="EmphasizeText"/>
        </w:rPr>
        <w:t>Bookmark</w:t>
      </w:r>
      <w:r>
        <w:t xml:space="preserve"> to </w:t>
      </w:r>
      <w:r w:rsidRPr="002D6411">
        <w:rPr>
          <w:rStyle w:val="EmphasizeText"/>
        </w:rPr>
        <w:t>By Month</w:t>
      </w:r>
      <w:r>
        <w:t>.</w:t>
      </w:r>
    </w:p>
    <w:p w14:paraId="79F0818B" w14:textId="7F99E9D6" w:rsidR="002D6411" w:rsidRDefault="005C768F" w:rsidP="002D6411">
      <w:pPr>
        <w:pStyle w:val="Step"/>
      </w:pPr>
      <w:r>
        <w:t>Clone</w:t>
      </w:r>
      <w:r w:rsidR="002D6411">
        <w:t xml:space="preserve"> the button, and then position it </w:t>
      </w:r>
      <w:r>
        <w:t>directly beneath the first button.</w:t>
      </w:r>
    </w:p>
    <w:p w14:paraId="433A19C7" w14:textId="490DF907" w:rsidR="002D6411" w:rsidRDefault="002D6411" w:rsidP="002D6411">
      <w:pPr>
        <w:pStyle w:val="StepImage"/>
      </w:pPr>
      <w:r>
        <w:rPr>
          <w:noProof/>
        </w:rPr>
        <w:drawing>
          <wp:inline distT="0" distB="0" distL="0" distR="0" wp14:anchorId="29A63F8E" wp14:editId="32DA2A3B">
            <wp:extent cx="3376800" cy="1904400"/>
            <wp:effectExtent l="0" t="0" r="0" b="635"/>
            <wp:docPr id="5770" name="Picture 5770">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376800" cy="1904400"/>
                    </a:xfrm>
                    <a:prstGeom prst="rect">
                      <a:avLst/>
                    </a:prstGeom>
                  </pic:spPr>
                </pic:pic>
              </a:graphicData>
            </a:graphic>
          </wp:inline>
        </w:drawing>
      </w:r>
    </w:p>
    <w:p w14:paraId="38175769" w14:textId="25458D18" w:rsidR="002D6411" w:rsidRDefault="002D6411" w:rsidP="002D6411">
      <w:pPr>
        <w:pStyle w:val="Step"/>
      </w:pPr>
      <w:r>
        <w:t>Modify the button formats, as follows:</w:t>
      </w:r>
    </w:p>
    <w:p w14:paraId="78428F15" w14:textId="4AE87314" w:rsidR="002D6411" w:rsidRDefault="002D6411" w:rsidP="002D6411">
      <w:pPr>
        <w:pStyle w:val="StepBullet"/>
      </w:pPr>
      <w:r>
        <w:t xml:space="preserve">Set the </w:t>
      </w:r>
      <w:r w:rsidRPr="002D6411">
        <w:rPr>
          <w:rStyle w:val="EmphasizeText"/>
        </w:rPr>
        <w:t>Button Text</w:t>
      </w:r>
      <w:r>
        <w:t xml:space="preserve"> to </w:t>
      </w:r>
      <w:r w:rsidRPr="002D6411">
        <w:rPr>
          <w:rStyle w:val="EmphasizeText"/>
        </w:rPr>
        <w:t>By </w:t>
      </w:r>
      <w:r>
        <w:rPr>
          <w:rStyle w:val="EmphasizeText"/>
        </w:rPr>
        <w:t>Salesperson</w:t>
      </w:r>
      <w:r>
        <w:t>.</w:t>
      </w:r>
    </w:p>
    <w:p w14:paraId="05EA8C8B" w14:textId="52654A49" w:rsidR="002D6411" w:rsidRDefault="002D6411" w:rsidP="002D6411">
      <w:pPr>
        <w:pStyle w:val="StepBullet"/>
      </w:pPr>
      <w:r>
        <w:t xml:space="preserve">Set the fill </w:t>
      </w:r>
      <w:proofErr w:type="spellStart"/>
      <w:r w:rsidRPr="002D6411">
        <w:rPr>
          <w:rStyle w:val="EmphasizeText"/>
        </w:rPr>
        <w:t>Fill</w:t>
      </w:r>
      <w:proofErr w:type="spellEnd"/>
      <w:r w:rsidRPr="002D6411">
        <w:rPr>
          <w:rStyle w:val="EmphasizeText"/>
        </w:rPr>
        <w:t> Color</w:t>
      </w:r>
      <w:r>
        <w:t xml:space="preserve"> to </w:t>
      </w:r>
      <w:r>
        <w:rPr>
          <w:rStyle w:val="EmphasizeText"/>
        </w:rPr>
        <w:t>Purple</w:t>
      </w:r>
      <w:r>
        <w:t>.</w:t>
      </w:r>
    </w:p>
    <w:p w14:paraId="2CB2B6C4" w14:textId="64AC8012" w:rsidR="002D6411" w:rsidRDefault="002D6411" w:rsidP="002D6411">
      <w:pPr>
        <w:pStyle w:val="StepBullet"/>
      </w:pPr>
      <w:r>
        <w:t xml:space="preserve">Set the action </w:t>
      </w:r>
      <w:r w:rsidRPr="002D6411">
        <w:rPr>
          <w:rStyle w:val="EmphasizeText"/>
        </w:rPr>
        <w:t>Bookmark</w:t>
      </w:r>
      <w:r>
        <w:t xml:space="preserve"> to </w:t>
      </w:r>
      <w:r w:rsidRPr="002D6411">
        <w:rPr>
          <w:rStyle w:val="EmphasizeText"/>
        </w:rPr>
        <w:t>By </w:t>
      </w:r>
      <w:r>
        <w:rPr>
          <w:rStyle w:val="EmphasizeText"/>
        </w:rPr>
        <w:t>Salesperson</w:t>
      </w:r>
      <w:r>
        <w:t>.</w:t>
      </w:r>
    </w:p>
    <w:p w14:paraId="76187AE5" w14:textId="77777777" w:rsidR="00364585" w:rsidRDefault="00364585">
      <w:pPr>
        <w:spacing w:before="0" w:after="0"/>
      </w:pPr>
      <w:r>
        <w:br w:type="page"/>
      </w:r>
    </w:p>
    <w:p w14:paraId="772D215B" w14:textId="0AC9ADAD" w:rsidR="005C768F" w:rsidRDefault="005C768F" w:rsidP="00A579AB">
      <w:pPr>
        <w:pStyle w:val="Step"/>
      </w:pPr>
      <w:r>
        <w:lastRenderedPageBreak/>
        <w:t>Verify that the buttons looks like the following:</w:t>
      </w:r>
    </w:p>
    <w:p w14:paraId="62D0C76E" w14:textId="50871256" w:rsidR="005C768F" w:rsidRDefault="00364585" w:rsidP="00364585">
      <w:pPr>
        <w:pStyle w:val="StepImage"/>
      </w:pPr>
      <w:r>
        <w:rPr>
          <w:noProof/>
        </w:rPr>
        <w:drawing>
          <wp:inline distT="0" distB="0" distL="0" distR="0" wp14:anchorId="68D74C53" wp14:editId="7692EBA0">
            <wp:extent cx="2695238" cy="1714286"/>
            <wp:effectExtent l="0" t="0" r="0" b="635"/>
            <wp:docPr id="5778" name="Picture 5778">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695238" cy="1714286"/>
                    </a:xfrm>
                    <a:prstGeom prst="rect">
                      <a:avLst/>
                    </a:prstGeom>
                  </pic:spPr>
                </pic:pic>
              </a:graphicData>
            </a:graphic>
          </wp:inline>
        </w:drawing>
      </w:r>
    </w:p>
    <w:p w14:paraId="5293A9EB" w14:textId="412D0532" w:rsidR="002D6411" w:rsidRPr="002D6411" w:rsidRDefault="00A579AB" w:rsidP="00A579AB">
      <w:pPr>
        <w:pStyle w:val="Step"/>
      </w:pPr>
      <w:r>
        <w:t xml:space="preserve">Test each button by pressing the </w:t>
      </w:r>
      <w:r w:rsidRPr="00A579AB">
        <w:rPr>
          <w:rStyle w:val="EmphasizeText"/>
        </w:rPr>
        <w:t>Ctrl</w:t>
      </w:r>
      <w:r>
        <w:t xml:space="preserve"> key and clicking a button.</w:t>
      </w:r>
    </w:p>
    <w:p w14:paraId="3E7D3E10" w14:textId="1A37E4DB" w:rsidR="00A33ED0" w:rsidRDefault="00F476D6" w:rsidP="00A33ED0">
      <w:pPr>
        <w:pStyle w:val="Heading2"/>
      </w:pPr>
      <w:r>
        <w:lastRenderedPageBreak/>
        <w:t xml:space="preserve">Section </w:t>
      </w:r>
      <w:r w:rsidR="00A33ED0">
        <w:t>5: Publish the Report</w:t>
      </w:r>
    </w:p>
    <w:p w14:paraId="65C2B265" w14:textId="6D5374AE" w:rsidR="00A33ED0" w:rsidRDefault="00A33ED0" w:rsidP="00A33ED0">
      <w:r w:rsidRPr="007169B5">
        <w:t xml:space="preserve">In this </w:t>
      </w:r>
      <w:r w:rsidR="00F476D6">
        <w:t>section</w:t>
      </w:r>
      <w:r w:rsidRPr="007169B5">
        <w:t xml:space="preserve">, you will </w:t>
      </w:r>
      <w:r w:rsidR="009018FB">
        <w:t>prepare the report for publication, and then publish it to Power BI.</w:t>
      </w:r>
    </w:p>
    <w:p w14:paraId="7942AA93" w14:textId="375CD91E" w:rsidR="00A33ED0" w:rsidRPr="004C258B" w:rsidRDefault="00A33ED0" w:rsidP="00A33ED0">
      <w:pPr>
        <w:pStyle w:val="Heading3"/>
      </w:pPr>
      <w:r>
        <w:t xml:space="preserve">Task 1: </w:t>
      </w:r>
      <w:r w:rsidR="00B9046F">
        <w:t>Prepare the Report</w:t>
      </w:r>
    </w:p>
    <w:p w14:paraId="0D96BA19" w14:textId="3100EC4E" w:rsidR="00A33ED0" w:rsidRDefault="00A33ED0" w:rsidP="00A33ED0">
      <w:r w:rsidRPr="00F15EC2">
        <w:t xml:space="preserve">In this task, you will </w:t>
      </w:r>
      <w:r w:rsidR="00B9046F">
        <w:t>prepare the report for publication.</w:t>
      </w:r>
    </w:p>
    <w:p w14:paraId="760A476F" w14:textId="483E7D10" w:rsidR="00A33ED0" w:rsidRDefault="00B9046F" w:rsidP="00CD7B65">
      <w:pPr>
        <w:pStyle w:val="Step"/>
        <w:numPr>
          <w:ilvl w:val="0"/>
          <w:numId w:val="22"/>
        </w:numPr>
      </w:pPr>
      <w:r>
        <w:t xml:space="preserve">On the </w:t>
      </w:r>
      <w:r w:rsidRPr="00B9046F">
        <w:rPr>
          <w:rStyle w:val="EmphasizeText"/>
        </w:rPr>
        <w:t>State-Province Details</w:t>
      </w:r>
      <w:r>
        <w:t xml:space="preserve"> page, ensure the </w:t>
      </w:r>
      <w:r w:rsidRPr="00B9046F">
        <w:rPr>
          <w:rStyle w:val="EmphasizeText"/>
        </w:rPr>
        <w:t>By Month</w:t>
      </w:r>
      <w:r>
        <w:t xml:space="preserve"> visual is displayed.</w:t>
      </w:r>
    </w:p>
    <w:p w14:paraId="20509F96" w14:textId="6639E389" w:rsidR="00B9046F" w:rsidRDefault="00B9046F" w:rsidP="00CD7B65">
      <w:pPr>
        <w:pStyle w:val="Step"/>
        <w:numPr>
          <w:ilvl w:val="0"/>
          <w:numId w:val="22"/>
        </w:numPr>
      </w:pPr>
      <w:r>
        <w:t xml:space="preserve">Select the </w:t>
      </w:r>
      <w:r w:rsidRPr="00B9046F">
        <w:rPr>
          <w:rStyle w:val="EmphasizeText"/>
        </w:rPr>
        <w:t>Profit Analysis</w:t>
      </w:r>
      <w:r>
        <w:t xml:space="preserve"> page.</w:t>
      </w:r>
    </w:p>
    <w:p w14:paraId="55DAE499" w14:textId="36B9D6E9" w:rsidR="00B9046F" w:rsidRDefault="004D3BFB" w:rsidP="00CD7B65">
      <w:pPr>
        <w:pStyle w:val="Step"/>
        <w:numPr>
          <w:ilvl w:val="0"/>
          <w:numId w:val="22"/>
        </w:numPr>
      </w:pPr>
      <w:r>
        <w:t>Ensure</w:t>
      </w:r>
      <w:r w:rsidR="00B9046F">
        <w:t xml:space="preserve"> the </w:t>
      </w:r>
      <w:r w:rsidR="00B9046F" w:rsidRPr="00B9046F">
        <w:rPr>
          <w:rStyle w:val="EmphasizeText"/>
        </w:rPr>
        <w:t>Year</w:t>
      </w:r>
      <w:r w:rsidR="00B9046F">
        <w:t xml:space="preserve"> </w:t>
      </w:r>
      <w:r>
        <w:t>slicer is set to</w:t>
      </w:r>
      <w:r w:rsidR="00B9046F">
        <w:t xml:space="preserve"> </w:t>
      </w:r>
      <w:r w:rsidR="00B9046F" w:rsidRPr="00B9046F">
        <w:rPr>
          <w:rStyle w:val="EmphasizeText"/>
        </w:rPr>
        <w:t>CY2012</w:t>
      </w:r>
      <w:r w:rsidR="00B9046F">
        <w:t>.</w:t>
      </w:r>
    </w:p>
    <w:p w14:paraId="356D6127" w14:textId="3E60A01F" w:rsidR="00654261" w:rsidRDefault="00654261" w:rsidP="00654261">
      <w:pPr>
        <w:pStyle w:val="StepCommentary"/>
      </w:pPr>
      <w:r>
        <w:t xml:space="preserve">It’s important to select the initial page and reset filters just before publishing the report. </w:t>
      </w:r>
      <w:r w:rsidR="004D3BFB">
        <w:t>It</w:t>
      </w:r>
      <w:r>
        <w:t xml:space="preserve"> will become the report state when report users</w:t>
      </w:r>
      <w:r w:rsidR="004D3BFB">
        <w:t xml:space="preserve"> first</w:t>
      </w:r>
      <w:r>
        <w:t xml:space="preserve"> open the report.</w:t>
      </w:r>
    </w:p>
    <w:p w14:paraId="3212808B" w14:textId="74445305" w:rsidR="00B9046F" w:rsidRDefault="00654261" w:rsidP="00CD7B65">
      <w:pPr>
        <w:pStyle w:val="Step"/>
        <w:numPr>
          <w:ilvl w:val="0"/>
          <w:numId w:val="22"/>
        </w:numPr>
      </w:pPr>
      <w:r>
        <w:t>Save the Power BI Desktop solution.</w:t>
      </w:r>
    </w:p>
    <w:p w14:paraId="0E231EE0" w14:textId="7B91425A" w:rsidR="00A25942" w:rsidRPr="004C258B" w:rsidRDefault="00A25942" w:rsidP="00A25942">
      <w:pPr>
        <w:pStyle w:val="Heading3"/>
      </w:pPr>
      <w:r>
        <w:t>Task 2: Publish the Report</w:t>
      </w:r>
    </w:p>
    <w:p w14:paraId="7464272D" w14:textId="11CFB679" w:rsidR="00A25942" w:rsidRDefault="00A25942" w:rsidP="00A25942">
      <w:r w:rsidRPr="00F15EC2">
        <w:t xml:space="preserve">In this task, you will </w:t>
      </w:r>
      <w:r>
        <w:t>publish the report to Power BI.</w:t>
      </w:r>
    </w:p>
    <w:p w14:paraId="6EAA2941" w14:textId="4AB84757" w:rsidR="00E321F4" w:rsidRDefault="00A25942" w:rsidP="00CD7B65">
      <w:pPr>
        <w:pStyle w:val="Step"/>
        <w:numPr>
          <w:ilvl w:val="0"/>
          <w:numId w:val="23"/>
        </w:numPr>
      </w:pPr>
      <w:r>
        <w:t>O</w:t>
      </w:r>
      <w:r w:rsidR="00E321F4">
        <w:t xml:space="preserve">n the </w:t>
      </w:r>
      <w:r w:rsidR="00E321F4" w:rsidRPr="006C7DDC">
        <w:rPr>
          <w:rStyle w:val="EmphasizeText"/>
        </w:rPr>
        <w:t>Home</w:t>
      </w:r>
      <w:r w:rsidR="00E321F4">
        <w:t xml:space="preserve"> ribbon tab, from inside the </w:t>
      </w:r>
      <w:r w:rsidR="00E321F4" w:rsidRPr="006C7DDC">
        <w:rPr>
          <w:rStyle w:val="EmphasizeText"/>
        </w:rPr>
        <w:t>Share</w:t>
      </w:r>
      <w:r w:rsidR="00E321F4">
        <w:t xml:space="preserve"> group, click </w:t>
      </w:r>
      <w:r w:rsidR="00E321F4" w:rsidRPr="006C7DDC">
        <w:rPr>
          <w:rStyle w:val="EmphasizeText"/>
        </w:rPr>
        <w:t>Publish</w:t>
      </w:r>
      <w:r w:rsidR="00E321F4">
        <w:t>.</w:t>
      </w:r>
    </w:p>
    <w:p w14:paraId="10FD84B3" w14:textId="77777777" w:rsidR="00E321F4" w:rsidRDefault="00E321F4" w:rsidP="00E321F4">
      <w:pPr>
        <w:pStyle w:val="StepImage"/>
      </w:pPr>
      <w:r>
        <w:rPr>
          <w:noProof/>
        </w:rPr>
        <w:drawing>
          <wp:inline distT="0" distB="0" distL="0" distR="0" wp14:anchorId="01F44829" wp14:editId="7D66634A">
            <wp:extent cx="676190" cy="904762"/>
            <wp:effectExtent l="0" t="0" r="0" b="0"/>
            <wp:docPr id="5695" name="Picture 569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76190" cy="904762"/>
                    </a:xfrm>
                    <a:prstGeom prst="rect">
                      <a:avLst/>
                    </a:prstGeom>
                  </pic:spPr>
                </pic:pic>
              </a:graphicData>
            </a:graphic>
          </wp:inline>
        </w:drawing>
      </w:r>
    </w:p>
    <w:p w14:paraId="68D871A9" w14:textId="77777777" w:rsidR="00E321F4" w:rsidRDefault="00E321F4" w:rsidP="00E321F4">
      <w:pPr>
        <w:pStyle w:val="Step"/>
      </w:pPr>
      <w:r>
        <w:t xml:space="preserve">If prompted to save changes, click </w:t>
      </w:r>
      <w:r w:rsidRPr="004234EC">
        <w:rPr>
          <w:rStyle w:val="EmphasizeText"/>
        </w:rPr>
        <w:t>Yes</w:t>
      </w:r>
      <w:r>
        <w:t>.</w:t>
      </w:r>
    </w:p>
    <w:p w14:paraId="528D47CB" w14:textId="77777777" w:rsidR="00E321F4" w:rsidRDefault="00E321F4" w:rsidP="00E321F4">
      <w:pPr>
        <w:pStyle w:val="Step"/>
      </w:pPr>
      <w:r>
        <w:t xml:space="preserve">In the </w:t>
      </w:r>
      <w:r w:rsidRPr="004234EC">
        <w:rPr>
          <w:rStyle w:val="EmphasizeText"/>
        </w:rPr>
        <w:t>Publish to Power BI</w:t>
      </w:r>
      <w:r>
        <w:t xml:space="preserve"> window, select the lab workspace (do not use </w:t>
      </w:r>
      <w:r w:rsidRPr="004234EC">
        <w:rPr>
          <w:rStyle w:val="EmphasizeText"/>
        </w:rPr>
        <w:t>My Workspace</w:t>
      </w:r>
      <w:r>
        <w:t>).</w:t>
      </w:r>
    </w:p>
    <w:p w14:paraId="11082A10" w14:textId="77777777" w:rsidR="00E321F4" w:rsidRDefault="00E321F4" w:rsidP="00E321F4">
      <w:pPr>
        <w:pStyle w:val="Step"/>
      </w:pPr>
      <w:r>
        <w:t xml:space="preserve">Click </w:t>
      </w:r>
      <w:r w:rsidRPr="004234EC">
        <w:rPr>
          <w:rStyle w:val="EmphasizeText"/>
        </w:rPr>
        <w:t>Select</w:t>
      </w:r>
      <w:r>
        <w:t>.</w:t>
      </w:r>
    </w:p>
    <w:p w14:paraId="01427033" w14:textId="77777777" w:rsidR="00E321F4" w:rsidRDefault="00E321F4" w:rsidP="00E321F4">
      <w:pPr>
        <w:pStyle w:val="StepImage"/>
      </w:pPr>
      <w:r>
        <w:rPr>
          <w:noProof/>
        </w:rPr>
        <w:drawing>
          <wp:inline distT="0" distB="0" distL="0" distR="0" wp14:anchorId="56EF6E93" wp14:editId="5BFC0BFC">
            <wp:extent cx="2257143" cy="647619"/>
            <wp:effectExtent l="0" t="0" r="0" b="635"/>
            <wp:docPr id="5696" name="Picture 569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257143" cy="647619"/>
                    </a:xfrm>
                    <a:prstGeom prst="rect">
                      <a:avLst/>
                    </a:prstGeom>
                  </pic:spPr>
                </pic:pic>
              </a:graphicData>
            </a:graphic>
          </wp:inline>
        </w:drawing>
      </w:r>
    </w:p>
    <w:p w14:paraId="6CD6F378" w14:textId="77777777" w:rsidR="00E321F4" w:rsidRDefault="00E321F4" w:rsidP="00E321F4">
      <w:pPr>
        <w:pStyle w:val="Step"/>
      </w:pPr>
      <w:r>
        <w:t xml:space="preserve">When publication has completed, click </w:t>
      </w:r>
      <w:r w:rsidRPr="00E336B1">
        <w:rPr>
          <w:rStyle w:val="EmphasizeText"/>
        </w:rPr>
        <w:t>Got It</w:t>
      </w:r>
      <w:r>
        <w:t>.</w:t>
      </w:r>
    </w:p>
    <w:p w14:paraId="0D47437A" w14:textId="331C27DE" w:rsidR="00E321F4" w:rsidRDefault="00E321F4" w:rsidP="00E321F4">
      <w:pPr>
        <w:pStyle w:val="Step"/>
      </w:pPr>
      <w:r>
        <w:t>Close Power BI Desktop.</w:t>
      </w:r>
    </w:p>
    <w:p w14:paraId="3E7BD8E7" w14:textId="77777777" w:rsidR="00E321F4" w:rsidRDefault="00E321F4">
      <w:pPr>
        <w:spacing w:before="0" w:after="0"/>
        <w:rPr>
          <w:rFonts w:eastAsiaTheme="majorEastAsia" w:cstheme="majorBidi"/>
          <w:b/>
          <w:sz w:val="28"/>
          <w:szCs w:val="20"/>
        </w:rPr>
      </w:pPr>
      <w:r>
        <w:br w:type="page"/>
      </w:r>
    </w:p>
    <w:p w14:paraId="54C742C4" w14:textId="228409E2" w:rsidR="00E321F4" w:rsidRPr="004C258B" w:rsidRDefault="00E321F4" w:rsidP="00E321F4">
      <w:pPr>
        <w:pStyle w:val="Heading3"/>
      </w:pPr>
      <w:r>
        <w:lastRenderedPageBreak/>
        <w:t>Task 3: Explore the Report</w:t>
      </w:r>
    </w:p>
    <w:p w14:paraId="7B592D1F" w14:textId="47E4D0DA" w:rsidR="00E321F4" w:rsidRDefault="00E321F4" w:rsidP="00E321F4">
      <w:r w:rsidRPr="00F15EC2">
        <w:t xml:space="preserve">In this task, you will </w:t>
      </w:r>
      <w:r w:rsidR="001244C7">
        <w:t>explore the report to determine root cause for low-profit earning state.</w:t>
      </w:r>
    </w:p>
    <w:p w14:paraId="739D7818" w14:textId="22804D93" w:rsidR="001244C7" w:rsidRDefault="001244C7" w:rsidP="00CD7B65">
      <w:pPr>
        <w:pStyle w:val="Step"/>
        <w:numPr>
          <w:ilvl w:val="0"/>
          <w:numId w:val="24"/>
        </w:numPr>
      </w:pPr>
      <w:r>
        <w:t>Switch to the Power BI web session.</w:t>
      </w:r>
    </w:p>
    <w:p w14:paraId="2F2CD260" w14:textId="277E380D" w:rsidR="001244C7" w:rsidRDefault="001244C7" w:rsidP="00CD7B65">
      <w:pPr>
        <w:pStyle w:val="Step"/>
        <w:numPr>
          <w:ilvl w:val="0"/>
          <w:numId w:val="24"/>
        </w:numPr>
      </w:pPr>
      <w:r>
        <w:t>Switch to the workspace where you published the report.</w:t>
      </w:r>
    </w:p>
    <w:p w14:paraId="30391F8B" w14:textId="44010EEB" w:rsidR="001244C7" w:rsidRDefault="001244C7" w:rsidP="00CD7B65">
      <w:pPr>
        <w:pStyle w:val="Step"/>
        <w:numPr>
          <w:ilvl w:val="0"/>
          <w:numId w:val="24"/>
        </w:numPr>
      </w:pPr>
      <w:r>
        <w:t xml:space="preserve">Open the </w:t>
      </w:r>
      <w:r w:rsidRPr="001244C7">
        <w:rPr>
          <w:rStyle w:val="EmphasizeText"/>
        </w:rPr>
        <w:t>Sale Report</w:t>
      </w:r>
      <w:r>
        <w:t>.</w:t>
      </w:r>
    </w:p>
    <w:p w14:paraId="425201D7" w14:textId="075BCF30" w:rsidR="001244C7" w:rsidRDefault="001244C7" w:rsidP="00CD7B65">
      <w:pPr>
        <w:pStyle w:val="Step"/>
        <w:numPr>
          <w:ilvl w:val="0"/>
          <w:numId w:val="24"/>
        </w:numPr>
      </w:pPr>
      <w:r>
        <w:t>At the left, notice there are only two pages.</w:t>
      </w:r>
    </w:p>
    <w:p w14:paraId="682817FC" w14:textId="7EAB0685" w:rsidR="001244C7" w:rsidRDefault="001244C7" w:rsidP="001244C7">
      <w:pPr>
        <w:pStyle w:val="StepImage"/>
      </w:pPr>
      <w:r>
        <w:rPr>
          <w:noProof/>
        </w:rPr>
        <w:drawing>
          <wp:inline distT="0" distB="0" distL="0" distR="0" wp14:anchorId="02262464" wp14:editId="6F64B75C">
            <wp:extent cx="1723810" cy="1914286"/>
            <wp:effectExtent l="0" t="0" r="0" b="0"/>
            <wp:docPr id="5779" name="Picture 577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723810" cy="1914286"/>
                    </a:xfrm>
                    <a:prstGeom prst="rect">
                      <a:avLst/>
                    </a:prstGeom>
                  </pic:spPr>
                </pic:pic>
              </a:graphicData>
            </a:graphic>
          </wp:inline>
        </w:drawing>
      </w:r>
    </w:p>
    <w:p w14:paraId="0EFEFF9C" w14:textId="17BB4BE8" w:rsidR="001244C7" w:rsidRDefault="001244C7" w:rsidP="001244C7">
      <w:pPr>
        <w:pStyle w:val="StepCommentary"/>
      </w:pPr>
      <w:r>
        <w:t>The drill through page was hidden.</w:t>
      </w:r>
    </w:p>
    <w:p w14:paraId="2724E8E3" w14:textId="4652B661" w:rsidR="00E321F4" w:rsidRDefault="001244C7" w:rsidP="00CD7B65">
      <w:pPr>
        <w:pStyle w:val="Step"/>
        <w:numPr>
          <w:ilvl w:val="0"/>
          <w:numId w:val="24"/>
        </w:numPr>
      </w:pPr>
      <w:r>
        <w:t xml:space="preserve">Set the </w:t>
      </w:r>
      <w:r w:rsidRPr="001244C7">
        <w:rPr>
          <w:rStyle w:val="EmphasizeText"/>
        </w:rPr>
        <w:t>Year</w:t>
      </w:r>
      <w:r>
        <w:t xml:space="preserve"> slicer to </w:t>
      </w:r>
      <w:r w:rsidRPr="001244C7">
        <w:rPr>
          <w:rStyle w:val="EmphasizeText"/>
        </w:rPr>
        <w:t>CY2014</w:t>
      </w:r>
      <w:r>
        <w:t>.</w:t>
      </w:r>
    </w:p>
    <w:p w14:paraId="6E2B918F" w14:textId="025F9ED5" w:rsidR="001244C7" w:rsidRDefault="001244C7" w:rsidP="00CD7B65">
      <w:pPr>
        <w:pStyle w:val="Step"/>
        <w:numPr>
          <w:ilvl w:val="0"/>
          <w:numId w:val="24"/>
        </w:numPr>
      </w:pPr>
      <w:r>
        <w:t>Understand that the page refreshed quickly because Power BI is quer</w:t>
      </w:r>
      <w:r w:rsidR="004902D7">
        <w:t>y</w:t>
      </w:r>
      <w:r>
        <w:t>ing the aggregation.</w:t>
      </w:r>
    </w:p>
    <w:p w14:paraId="7CAE7A3C" w14:textId="6CCD2B53" w:rsidR="001244C7" w:rsidRDefault="001244C7" w:rsidP="001244C7">
      <w:pPr>
        <w:pStyle w:val="Step"/>
      </w:pPr>
      <w:r>
        <w:t xml:space="preserve">To see low-profit states, modify the table sort to </w:t>
      </w:r>
      <w:r w:rsidRPr="001244C7">
        <w:rPr>
          <w:rStyle w:val="EmphasizeText"/>
        </w:rPr>
        <w:t>Profit % All Geography</w:t>
      </w:r>
      <w:r>
        <w:t xml:space="preserve"> ascending.</w:t>
      </w:r>
    </w:p>
    <w:p w14:paraId="4C9455D8" w14:textId="7E6DB8BE" w:rsidR="001244C7" w:rsidRDefault="001244C7" w:rsidP="001244C7">
      <w:pPr>
        <w:pStyle w:val="Step"/>
      </w:pPr>
      <w:r>
        <w:t xml:space="preserve">To understand </w:t>
      </w:r>
      <w:r w:rsidRPr="001244C7">
        <w:rPr>
          <w:rStyle w:val="EmphasizeText"/>
        </w:rPr>
        <w:t>Hawaii</w:t>
      </w:r>
      <w:r>
        <w:t xml:space="preserve"> sales in more detail, right-click </w:t>
      </w:r>
      <w:r w:rsidRPr="001244C7">
        <w:rPr>
          <w:rStyle w:val="EmphasizeText"/>
        </w:rPr>
        <w:t>Hawaii</w:t>
      </w:r>
      <w:r>
        <w:t>, and then drill through to the details page.</w:t>
      </w:r>
    </w:p>
    <w:p w14:paraId="525553B3" w14:textId="7611006F" w:rsidR="001244C7" w:rsidRDefault="001244C7" w:rsidP="001244C7">
      <w:pPr>
        <w:pStyle w:val="Step"/>
      </w:pPr>
      <w:r>
        <w:t>Review the monthly sales.</w:t>
      </w:r>
    </w:p>
    <w:p w14:paraId="054A9950" w14:textId="109A97D6" w:rsidR="001244C7" w:rsidRDefault="001244C7" w:rsidP="001244C7">
      <w:pPr>
        <w:pStyle w:val="Step"/>
      </w:pPr>
      <w:r>
        <w:t xml:space="preserve">Click the </w:t>
      </w:r>
      <w:r w:rsidRPr="001244C7">
        <w:rPr>
          <w:rStyle w:val="EmphasizeText"/>
        </w:rPr>
        <w:t>By Salesperson</w:t>
      </w:r>
      <w:r>
        <w:t xml:space="preserve"> button, and then review the result by salespeople.</w:t>
      </w:r>
    </w:p>
    <w:p w14:paraId="260CDC6D" w14:textId="77777777" w:rsidR="003C369E" w:rsidRDefault="00C24DEE" w:rsidP="002D4F58">
      <w:pPr>
        <w:pStyle w:val="Heading2"/>
      </w:pPr>
      <w:r>
        <w:lastRenderedPageBreak/>
        <w:t>Summary</w:t>
      </w:r>
    </w:p>
    <w:p w14:paraId="547E76CD" w14:textId="1D3D621C" w:rsidR="00DE0472" w:rsidRDefault="00DE0472" w:rsidP="000876AA">
      <w:r>
        <w:t xml:space="preserve">In this </w:t>
      </w:r>
      <w:r w:rsidR="00F476D6">
        <w:t>exercise</w:t>
      </w:r>
      <w:r>
        <w:t xml:space="preserve">, you </w:t>
      </w:r>
      <w:r w:rsidR="001244C7">
        <w:t xml:space="preserve">used </w:t>
      </w:r>
      <w:r w:rsidR="001244C7" w:rsidRPr="004A0318">
        <w:t xml:space="preserve">Power BI Desktop to </w:t>
      </w:r>
      <w:r w:rsidR="001244C7">
        <w:t xml:space="preserve">connect to the </w:t>
      </w:r>
      <w:r w:rsidR="001244C7" w:rsidRPr="00B13552">
        <w:rPr>
          <w:rStyle w:val="EmphasizeText"/>
        </w:rPr>
        <w:t>Sale Analysis</w:t>
      </w:r>
      <w:r w:rsidR="001244C7">
        <w:t xml:space="preserve"> dataset published in </w:t>
      </w:r>
      <w:r w:rsidR="00F476D6">
        <w:rPr>
          <w:rStyle w:val="EmphasizeText"/>
        </w:rPr>
        <w:t>Exercise</w:t>
      </w:r>
      <w:r w:rsidR="009F1E7B">
        <w:rPr>
          <w:rStyle w:val="EmphasizeText"/>
        </w:rPr>
        <w:t> </w:t>
      </w:r>
      <w:r w:rsidR="00F476D6">
        <w:rPr>
          <w:rStyle w:val="EmphasizeText"/>
        </w:rPr>
        <w:t>06</w:t>
      </w:r>
      <w:r w:rsidR="001244C7">
        <w:t>. You then developed a multi-page report, which included synced slicers, a custom visual, page drill through, a report-level measure, bookmarks, and buttons.</w:t>
      </w:r>
      <w:r w:rsidR="001244C7" w:rsidRPr="00B13552">
        <w:t xml:space="preserve"> </w:t>
      </w:r>
      <w:r w:rsidR="001244C7">
        <w:t xml:space="preserve">You then finalized the </w:t>
      </w:r>
      <w:r w:rsidR="009F1E7B">
        <w:t>exercise</w:t>
      </w:r>
      <w:r w:rsidR="001244C7">
        <w:t xml:space="preserve"> by publishing the</w:t>
      </w:r>
      <w:r w:rsidR="001244C7" w:rsidRPr="004A0318">
        <w:t xml:space="preserve"> </w:t>
      </w:r>
      <w:r w:rsidR="001244C7">
        <w:t>report</w:t>
      </w:r>
      <w:r w:rsidR="001244C7" w:rsidRPr="004A0318">
        <w:t xml:space="preserve"> to the Power BI service</w:t>
      </w:r>
      <w:r w:rsidR="001244C7">
        <w:t>, and exploring it in the service</w:t>
      </w:r>
      <w:r w:rsidR="001244C7" w:rsidRPr="004A0318">
        <w:t>.</w:t>
      </w:r>
    </w:p>
    <w:p w14:paraId="48BB5173" w14:textId="77777777" w:rsidR="001702C2" w:rsidRPr="00B206DE" w:rsidRDefault="00083C49" w:rsidP="002D4F58">
      <w:pPr>
        <w:pStyle w:val="Heading2"/>
      </w:pPr>
      <w:bookmarkStart w:id="11" w:name="_Toc428363866"/>
      <w:bookmarkStart w:id="12" w:name="_Toc428368897"/>
      <w:bookmarkEnd w:id="7"/>
      <w:bookmarkEnd w:id="8"/>
      <w:bookmarkEnd w:id="9"/>
      <w:bookmarkEnd w:id="10"/>
      <w:r>
        <w:lastRenderedPageBreak/>
        <w:t>Terms of U</w:t>
      </w:r>
      <w:r w:rsidR="00B206DE">
        <w:t>se</w:t>
      </w:r>
      <w:bookmarkEnd w:id="11"/>
      <w:bookmarkEnd w:id="12"/>
    </w:p>
    <w:p w14:paraId="55308DB4" w14:textId="7F6545B9" w:rsidR="00DE4F4B" w:rsidRPr="00DA31BC" w:rsidRDefault="00DE4F4B" w:rsidP="00DE4F4B">
      <w:r w:rsidRPr="00DA31BC">
        <w:t xml:space="preserve">© </w:t>
      </w:r>
      <w:r w:rsidR="00BD350A">
        <w:t>2020</w:t>
      </w:r>
      <w:r w:rsidRPr="00DA31BC">
        <w:t xml:space="preserve"> Microsoft. All rights reserved.</w:t>
      </w:r>
    </w:p>
    <w:p w14:paraId="42B925EE" w14:textId="77777777" w:rsidR="009E67FB" w:rsidRDefault="00C840BE" w:rsidP="007339D6">
      <w:r>
        <w:t>By using this hands-on l</w:t>
      </w:r>
      <w:r w:rsidR="00DE4F4B">
        <w:t>ab, you agree to the following terms:</w:t>
      </w:r>
    </w:p>
    <w:p w14:paraId="53F0F8BF" w14:textId="77777777" w:rsidR="00DE4F4B" w:rsidRDefault="00DE4F4B" w:rsidP="007339D6">
      <w:r>
        <w:t xml:space="preserve">The technology/functionality described in this </w:t>
      </w:r>
      <w:r w:rsidR="00C840BE">
        <w:t xml:space="preserve">hands-on lab </w:t>
      </w:r>
      <w:r>
        <w:t xml:space="preserve">is provided by Microsoft Corporation in a “sandbox” testing environment for purposes of obtaining your feedback and to provide you with a learning experience. You may only use the </w:t>
      </w:r>
      <w:r w:rsidR="00C840BE">
        <w:t xml:space="preserve">hands-on lab </w:t>
      </w:r>
      <w:r>
        <w:t>to evaluate such technology features and functionality and provide feedback to Microsoft.</w:t>
      </w:r>
      <w:r w:rsidR="00C60A08">
        <w:t xml:space="preserve"> </w:t>
      </w:r>
      <w:r>
        <w:t>You may not</w:t>
      </w:r>
      <w:r w:rsidR="00C840BE">
        <w:t xml:space="preserve"> use it for any other purpose. Without written permission, y</w:t>
      </w:r>
      <w:r>
        <w:t xml:space="preserve">ou may not modify, copy, distribute, transmit, display, perform, reproduce, publish, license, create derivative works from, transfer, or sell this </w:t>
      </w:r>
      <w:r w:rsidR="00C840BE">
        <w:t xml:space="preserve">hands-on lab </w:t>
      </w:r>
      <w:r>
        <w:t>or any portion thereof.</w:t>
      </w:r>
    </w:p>
    <w:p w14:paraId="5E8396B2" w14:textId="77777777" w:rsidR="00DE4F4B" w:rsidRDefault="00DE4F4B" w:rsidP="007339D6">
      <w:r>
        <w:t xml:space="preserve">COPYING OR REPRODUCTION OF THE HANDS-ON LAB (OR ANY PORTION OF IT) TO ANY OTHER SERVER OR LOCATION FOR FURTHER REPRODUCTION OR REDISTRIBUTION </w:t>
      </w:r>
      <w:r w:rsidR="00C840BE">
        <w:t xml:space="preserve">WITHOUT WRITTEN PERMISSION </w:t>
      </w:r>
      <w:r>
        <w:t>IS EXPRESSLY PROHIBITED.</w:t>
      </w:r>
    </w:p>
    <w:p w14:paraId="7939064C" w14:textId="77777777" w:rsidR="00DE4F4B" w:rsidRDefault="00DE4F4B" w:rsidP="007339D6">
      <w:r>
        <w:t>THIS HANDS-ON</w:t>
      </w:r>
      <w:r w:rsidR="00C840BE">
        <w:t xml:space="preserve"> </w:t>
      </w:r>
      <w:r>
        <w:t>LAB PROVIDES CERTAIN SOFTWARE TECHNOLOGY/PRODUCT FEATURES AND FUNCTIONALIT</w:t>
      </w:r>
      <w:r w:rsidR="00C840BE">
        <w:t xml:space="preserve">Y, INCLUDING </w:t>
      </w:r>
      <w:r>
        <w:t>POTENTIAL NEW FEATURES AND CONCEPTS, IN A SIMULATED ENVIRONMENT WITHOUT COMPLEX SET-UP OR INSTALLATION FOR THE PURPOSE DESCRIBED ABOVE.</w:t>
      </w:r>
      <w:r w:rsidR="00C60A08">
        <w:t xml:space="preserve"> </w:t>
      </w:r>
      <w:r>
        <w:t>THE TECHNOLOGY/CONCEPTS REPRESENTED IN THIS HANDS-ON LAB MAY NOT REPRESENT FULL FEATURE FUNCTIONALITY AND MAY NOT WORK THE WAY A FINAL VERSION MAY WORK.</w:t>
      </w:r>
      <w:r w:rsidR="00C60A08">
        <w:t xml:space="preserve"> </w:t>
      </w:r>
      <w:r>
        <w:t xml:space="preserve">WE ALSO MAY NOT </w:t>
      </w:r>
      <w:r w:rsidR="00C840BE">
        <w:t xml:space="preserve">RELEASE A FINAL VERSION OF SUCH </w:t>
      </w:r>
      <w:r>
        <w:t>FEATURES OR CONCEPTS.</w:t>
      </w:r>
      <w:r w:rsidR="00C60A08">
        <w:t xml:space="preserve"> </w:t>
      </w:r>
      <w:r>
        <w:t>YOUR EXPERIENCE WITH USING SUCH FEATURES AND FUNCITONALITY IN A PHYSICAL ENVIRONMENT MAY ALSO BE DIFFERENT.</w:t>
      </w:r>
    </w:p>
    <w:p w14:paraId="1BB3976F" w14:textId="77777777" w:rsidR="00DE4F4B" w:rsidRDefault="00DE4F4B" w:rsidP="007339D6">
      <w:r w:rsidRPr="00C840BE">
        <w:rPr>
          <w:rStyle w:val="EmphasizeText"/>
        </w:rPr>
        <w:t>FEEDBACK</w:t>
      </w:r>
      <w:r w:rsidR="00C60A08">
        <w:t xml:space="preserve"> </w:t>
      </w:r>
      <w:r>
        <w:t xml:space="preserve">If you give feedback about the technology features, functionality and/or concepts described in this </w:t>
      </w:r>
      <w:r w:rsidR="00C840BE">
        <w:t xml:space="preserve">hands-on lab </w:t>
      </w:r>
      <w:r>
        <w:t>to Microsoft, you give to Microsoft, without charge, the right to use, share and commercialize your feedback in any way and for any purpose.</w:t>
      </w:r>
      <w:r w:rsidR="00C60A08">
        <w:t xml:space="preserve"> </w:t>
      </w:r>
      <w:r>
        <w:t>You also give to third parties, without charge, any patent rights needed for their products, technologies and services to use or interface with any specific parts of a Microsoft software or service that includes the feedback.</w:t>
      </w:r>
      <w:r w:rsidR="00C60A08">
        <w:t xml:space="preserve"> </w:t>
      </w:r>
      <w:r>
        <w:t>You will not give feedback that is subject to a license that requires Microsoft to license its software or documentation to third parties because we include your feedback in them.</w:t>
      </w:r>
      <w:r w:rsidR="00C60A08">
        <w:t xml:space="preserve"> </w:t>
      </w:r>
      <w:r>
        <w:t>These rights survive this agreement.</w:t>
      </w:r>
    </w:p>
    <w:p w14:paraId="53C540AF" w14:textId="77777777" w:rsidR="00DE4F4B" w:rsidRDefault="00DE4F4B" w:rsidP="007339D6">
      <w:r>
        <w:t>MICROSOFT CORPORATION HEREBY DISCLAIMS ALL WARRANTIES AND CONDITIONS WITH REGARD TO THE HANDS-ON LAB, INCLUDING ALL WARRANTIES AND CONDITIONS OF MERCHANTABILITY, WHETHER EXPRESS, IMPLIED OR STATUTORY, FITNESS FOR A PARTICULAR PURPOSE, TITLE AND NON-INFRINGEMENT.</w:t>
      </w:r>
      <w:r w:rsidR="00C60A08">
        <w:t xml:space="preserve"> </w:t>
      </w:r>
      <w:r>
        <w:t>MICROSOFT DOES NOT MAKE ANY ASSURANCES OR REPRESENTATIONS WITH REGARD TO THE ACCURACY OF THE RESULTS, OUTPUT THAT DERIVES FROM USE OF THE VIRTUAL LAB, OR SUITABILITY OF THE INFORMATION CONTAINED IN THE VIRTUAL LAB FOR ANY PURPOSE.</w:t>
      </w:r>
    </w:p>
    <w:p w14:paraId="514F5EBA" w14:textId="77777777" w:rsidR="00C840BE" w:rsidRDefault="00C840BE" w:rsidP="007339D6">
      <w:r w:rsidRPr="00C840BE">
        <w:rPr>
          <w:rStyle w:val="EmphasizeText"/>
        </w:rPr>
        <w:t>DISCLAIMER</w:t>
      </w:r>
      <w:r>
        <w:t xml:space="preserve"> </w:t>
      </w:r>
      <w:r w:rsidRPr="00C840BE">
        <w:t xml:space="preserve">This lab contains only a portion of new features and enhancements in Microsoft Power BI. Some of the features might change in </w:t>
      </w:r>
      <w:r>
        <w:t>future releases of the product.</w:t>
      </w:r>
    </w:p>
    <w:sectPr w:rsidR="00C840BE" w:rsidSect="003C41A9">
      <w:footerReference w:type="default" r:id="rId73"/>
      <w:footerReference w:type="first" r:id="rId74"/>
      <w:pgSz w:w="12240" w:h="15840" w:code="1"/>
      <w:pgMar w:top="680" w:right="1134" w:bottom="680" w:left="1134" w:header="289" w:footer="544" w:gutter="0"/>
      <w:cols w:space="360"/>
      <w:titlePg/>
      <w:docGrid w:linePitch="360"/>
    </w:sectPr>
  </w:body>
</w:document>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2E12B19" w16cex:dateUtc="2020-08-14T19:24:00Z"/>
</w16cex:commentsExtensible>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EA93002" w14:textId="77777777" w:rsidR="00CA7027" w:rsidRDefault="00CA7027" w:rsidP="004A71C7">
      <w:r>
        <w:separator/>
      </w:r>
    </w:p>
    <w:p w14:paraId="2BA39931" w14:textId="77777777" w:rsidR="00CA7027" w:rsidRDefault="00CA7027"/>
  </w:endnote>
  <w:endnote w:type="continuationSeparator" w:id="0">
    <w:p w14:paraId="1E3E4BE6" w14:textId="77777777" w:rsidR="00CA7027" w:rsidRDefault="00CA7027" w:rsidP="004A71C7">
      <w:r>
        <w:continuationSeparator/>
      </w:r>
    </w:p>
    <w:p w14:paraId="56F26B87" w14:textId="77777777" w:rsidR="00CA7027" w:rsidRDefault="00CA702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embedRegular r:id="rId1" w:fontKey="{46DF9BC0-7A7E-4EE7-A3DF-27DD3C3BE4F4}"/>
    <w:embedBold r:id="rId2" w:fontKey="{8D7422A3-975A-4330-B1A7-92BAD5C56140}"/>
    <w:embedItalic r:id="rId3" w:fontKey="{CD7AF7A6-6265-4E27-846A-440AA6E786F7}"/>
    <w:embedBoldItalic r:id="rId4" w:fontKey="{12812BEF-B583-449D-AE5F-3AA926011360}"/>
  </w:font>
  <w:font w:name="Arial">
    <w:panose1 w:val="020B0604020202020204"/>
    <w:charset w:val="00"/>
    <w:family w:val="swiss"/>
    <w:pitch w:val="variable"/>
    <w:sig w:usb0="E0002EFF" w:usb1="C000785B" w:usb2="00000009" w:usb3="00000000" w:csb0="000001FF" w:csb1="00000000"/>
  </w:font>
  <w:font w:name="Segoe UI Semibold">
    <w:panose1 w:val="020B0702040204020203"/>
    <w:charset w:val="00"/>
    <w:family w:val="swiss"/>
    <w:pitch w:val="variable"/>
    <w:sig w:usb0="E4002EFF" w:usb1="C000E47F" w:usb2="00000009" w:usb3="00000000" w:csb0="000001FF" w:csb1="00000000"/>
    <w:embedRegular r:id="rId5" w:fontKey="{CFF78F90-EF4F-43B9-A82E-F5BAE5D1A1A4}"/>
    <w:embedBold r:id="rId6" w:fontKey="{4DF08AA6-BAB8-4157-887C-FC05728FF6DB}"/>
    <w:embedItalic r:id="rId7" w:fontKey="{12401C9B-7435-4B9A-9F04-8E01DFD27176}"/>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embedRegular r:id="rId8" w:fontKey="{6384BCD8-9EAA-4303-9D5E-A08408D2B2C6}"/>
  </w:font>
  <w:font w:name="Calibri">
    <w:panose1 w:val="020F0502020204030204"/>
    <w:charset w:val="00"/>
    <w:family w:val="swiss"/>
    <w:pitch w:val="variable"/>
    <w:sig w:usb0="E4002EFF" w:usb1="C000247B" w:usb2="00000009" w:usb3="00000000" w:csb0="000001FF" w:csb1="00000000"/>
    <w:embedRegular r:id="rId9" w:fontKey="{A3AFD31C-1E2B-421D-BF44-08FCCAD1D040}"/>
    <w:embedBold r:id="rId10" w:fontKey="{AB52C7ED-E264-48C0-8A3C-1F3843BA5947}"/>
  </w:font>
  <w:font w:name="MS Mincho">
    <w:altName w:val="ＭＳ 明朝"/>
    <w:panose1 w:val="020206090402050803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embedRegular r:id="rId11" w:fontKey="{307AFF58-DDAA-4218-BF26-143628862835}"/>
  </w:font>
  <w:font w:name="Cambria">
    <w:panose1 w:val="02040503050406030204"/>
    <w:charset w:val="00"/>
    <w:family w:val="roman"/>
    <w:pitch w:val="variable"/>
    <w:sig w:usb0="E00006FF" w:usb1="420024FF" w:usb2="02000000" w:usb3="00000000" w:csb0="0000019F" w:csb1="00000000"/>
    <w:embedBold r:id="rId12" w:fontKey="{DEF6E708-4E93-478F-8B0B-A8AF416D346A}"/>
  </w:font>
  <w:font w:name="Segoe Pro">
    <w:altName w:val="Arial"/>
    <w:charset w:val="00"/>
    <w:family w:val="swiss"/>
    <w:pitch w:val="variable"/>
    <w:sig w:usb0="A00002AF" w:usb1="4000205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DEFBE7A" w14:textId="77777777" w:rsidR="001D69A4" w:rsidRDefault="001D69A4" w:rsidP="006668DF">
    <w:pPr>
      <w:pBdr>
        <w:bottom w:val="single" w:sz="4" w:space="1" w:color="auto"/>
      </w:pBdr>
      <w:tabs>
        <w:tab w:val="right" w:pos="10800"/>
      </w:tabs>
    </w:pPr>
  </w:p>
  <w:p w14:paraId="416B07A4" w14:textId="61882DCA" w:rsidR="001D69A4" w:rsidRDefault="001D69A4" w:rsidP="00A14D5D">
    <w:pPr>
      <w:tabs>
        <w:tab w:val="center" w:pos="4990"/>
        <w:tab w:val="right" w:pos="10800"/>
      </w:tabs>
    </w:pPr>
    <w:proofErr w:type="spellStart"/>
    <w:r w:rsidRPr="00EF2A4D">
      <w:t>Synapse+Power</w:t>
    </w:r>
    <w:proofErr w:type="spellEnd"/>
    <w:r w:rsidR="00F476D6" w:rsidRPr="00EF2A4D">
      <w:t xml:space="preserve"> </w:t>
    </w:r>
    <w:r w:rsidRPr="00EF2A4D">
      <w:t xml:space="preserve">BI: </w:t>
    </w:r>
    <w:r w:rsidR="00F476D6" w:rsidRPr="00EF2A4D">
      <w:t>Ex</w:t>
    </w:r>
    <w:r w:rsidR="00F476D6" w:rsidRPr="00E86CD9">
      <w:t>ercise</w:t>
    </w:r>
    <w:r w:rsidR="00E86CD9">
      <w:t> </w:t>
    </w:r>
    <w:r w:rsidR="00F476D6" w:rsidRPr="00E86CD9">
      <w:t>08</w:t>
    </w:r>
    <w:r w:rsidRPr="00EF2A4D">
      <w:tab/>
    </w:r>
    <w:r w:rsidRPr="00EF2A4D">
      <w:rPr>
        <w:sz w:val="16"/>
      </w:rPr>
      <w:t xml:space="preserve">© 2020 Microsoft. </w:t>
    </w:r>
    <w:r w:rsidRPr="00A14D5D">
      <w:rPr>
        <w:sz w:val="16"/>
      </w:rPr>
      <w:t>All rights reserved.</w:t>
    </w:r>
    <w:r>
      <w:tab/>
    </w:r>
    <w:r w:rsidRPr="00086E21">
      <w:rPr>
        <w:sz w:val="18"/>
      </w:rPr>
      <w:fldChar w:fldCharType="begin"/>
    </w:r>
    <w:r w:rsidRPr="00086E21">
      <w:rPr>
        <w:sz w:val="18"/>
      </w:rPr>
      <w:instrText xml:space="preserve"> PAGE   \* MERGEFORMAT </w:instrText>
    </w:r>
    <w:r w:rsidRPr="00086E21">
      <w:rPr>
        <w:sz w:val="18"/>
      </w:rPr>
      <w:fldChar w:fldCharType="separate"/>
    </w:r>
    <w:r>
      <w:rPr>
        <w:noProof/>
        <w:sz w:val="18"/>
      </w:rPr>
      <w:t>2</w:t>
    </w:r>
    <w:r w:rsidRPr="00086E21">
      <w:rPr>
        <w:sz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D4D585" w14:textId="3971575B" w:rsidR="001D69A4" w:rsidRPr="00A14D5D" w:rsidRDefault="001D69A4" w:rsidP="00A14D5D">
    <w:pPr>
      <w:pStyle w:val="Footer"/>
      <w:jc w:val="center"/>
      <w:rPr>
        <w:sz w:val="16"/>
      </w:rPr>
    </w:pPr>
    <w:r w:rsidRPr="00A14D5D">
      <w:rPr>
        <w:sz w:val="16"/>
        <w:lang w:val="en-AU"/>
      </w:rPr>
      <w:t xml:space="preserve">© </w:t>
    </w:r>
    <w:r>
      <w:rPr>
        <w:sz w:val="16"/>
        <w:lang w:val="en-AU"/>
      </w:rPr>
      <w:t>2020</w:t>
    </w:r>
    <w:r w:rsidRPr="00A14D5D">
      <w:rPr>
        <w:sz w:val="16"/>
        <w:lang w:val="en-AU"/>
      </w:rPr>
      <w:t xml:space="preserve"> Microsoft. All rights reserved.</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BECA8BF" w14:textId="77777777" w:rsidR="00CA7027" w:rsidRDefault="00CA7027" w:rsidP="004A71C7">
      <w:r>
        <w:separator/>
      </w:r>
    </w:p>
    <w:p w14:paraId="51127AA2" w14:textId="77777777" w:rsidR="00CA7027" w:rsidRDefault="00CA7027"/>
  </w:footnote>
  <w:footnote w:type="continuationSeparator" w:id="0">
    <w:p w14:paraId="4AD56F09" w14:textId="77777777" w:rsidR="00CA7027" w:rsidRDefault="00CA7027" w:rsidP="004A71C7">
      <w:r>
        <w:continuationSeparator/>
      </w:r>
    </w:p>
    <w:p w14:paraId="79117FE3" w14:textId="77777777" w:rsidR="00CA7027" w:rsidRDefault="00CA7027"/>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D24F7"/>
    <w:multiLevelType w:val="multilevel"/>
    <w:tmpl w:val="5C6AE040"/>
    <w:styleLink w:val="Bullet"/>
    <w:lvl w:ilvl="0">
      <w:start w:val="1"/>
      <w:numFmt w:val="bullet"/>
      <w:lvlText w:val=""/>
      <w:lvlJc w:val="left"/>
      <w:pPr>
        <w:ind w:left="720" w:hanging="360"/>
      </w:pPr>
      <w:rPr>
        <w:rFonts w:ascii="Symbol" w:hAnsi="Symbol"/>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 w15:restartNumberingAfterBreak="0">
    <w:nsid w:val="074470B6"/>
    <w:multiLevelType w:val="multilevel"/>
    <w:tmpl w:val="5C6AE040"/>
    <w:styleLink w:val="PETER"/>
    <w:lvl w:ilvl="0">
      <w:start w:val="1"/>
      <w:numFmt w:val="bullet"/>
      <w:lvlText w:val=""/>
      <w:lvlJc w:val="left"/>
      <w:pPr>
        <w:ind w:left="720" w:hanging="360"/>
      </w:pPr>
      <w:rPr>
        <w:rFonts w:ascii="Symbol" w:hAnsi="Symbol"/>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 w15:restartNumberingAfterBreak="0">
    <w:nsid w:val="09AC2A8D"/>
    <w:multiLevelType w:val="multilevel"/>
    <w:tmpl w:val="78827B56"/>
    <w:styleLink w:val="Tablebullets"/>
    <w:lvl w:ilvl="0">
      <w:start w:val="1"/>
      <w:numFmt w:val="bullet"/>
      <w:lvlText w:val="•"/>
      <w:lvlJc w:val="left"/>
      <w:pPr>
        <w:ind w:left="720" w:hanging="360"/>
      </w:pPr>
      <w:rPr>
        <w:rFonts w:asciiTheme="minorHAnsi" w:hAnsiTheme="minorHAnsi"/>
        <w:color w:val="8C8C8C"/>
        <w:sz w:val="20"/>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 w15:restartNumberingAfterBreak="0">
    <w:nsid w:val="11CA20E3"/>
    <w:multiLevelType w:val="multilevel"/>
    <w:tmpl w:val="33B89DE0"/>
    <w:styleLink w:val="StyleTablebulletOutlinenumberedBody1"/>
    <w:lvl w:ilvl="0">
      <w:start w:val="1"/>
      <w:numFmt w:val="bullet"/>
      <w:lvlText w:val="•"/>
      <w:lvlJc w:val="left"/>
      <w:pPr>
        <w:ind w:left="144" w:hanging="144"/>
      </w:pPr>
      <w:rPr>
        <w:rFonts w:ascii="Times New Roman" w:hAnsi="Times New Roman" w:cs="Times New Roman" w:hint="default"/>
        <w:color w:val="8C8C8C"/>
        <w:sz w:val="20"/>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 w15:restartNumberingAfterBreak="0">
    <w:nsid w:val="126444BB"/>
    <w:multiLevelType w:val="multilevel"/>
    <w:tmpl w:val="8D28B348"/>
    <w:lvl w:ilvl="0">
      <w:start w:val="1"/>
      <w:numFmt w:val="bullet"/>
      <w:pStyle w:val="StepBullet"/>
      <w:lvlText w:val=""/>
      <w:lvlJc w:val="left"/>
      <w:pPr>
        <w:ind w:left="397" w:hanging="397"/>
      </w:pPr>
      <w:rPr>
        <w:rFonts w:ascii="Symbol" w:hAnsi="Symbol"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5" w15:restartNumberingAfterBreak="0">
    <w:nsid w:val="12AB6BD0"/>
    <w:multiLevelType w:val="multilevel"/>
    <w:tmpl w:val="6A46A120"/>
    <w:lvl w:ilvl="0">
      <w:start w:val="1"/>
      <w:numFmt w:val="bullet"/>
      <w:pStyle w:val="BulletItem"/>
      <w:lvlText w:val=""/>
      <w:lvlJc w:val="left"/>
      <w:pPr>
        <w:ind w:left="720" w:hanging="360"/>
      </w:pPr>
      <w:rPr>
        <w:rFonts w:ascii="Symbol" w:hAnsi="Symbol"/>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 w15:restartNumberingAfterBreak="0">
    <w:nsid w:val="346F40EA"/>
    <w:multiLevelType w:val="multilevel"/>
    <w:tmpl w:val="F8A09358"/>
    <w:lvl w:ilvl="0">
      <w:start w:val="1"/>
      <w:numFmt w:val="decimal"/>
      <w:pStyle w:val="StepNumber"/>
      <w:lvlText w:val="%1."/>
      <w:lvlJc w:val="left"/>
      <w:pPr>
        <w:ind w:left="1701" w:hanging="567"/>
      </w:pPr>
      <w:rPr>
        <w:rFonts w:hint="default"/>
      </w:rPr>
    </w:lvl>
    <w:lvl w:ilvl="1">
      <w:start w:val="1"/>
      <w:numFmt w:val="lowerLetter"/>
      <w:lvlText w:val="%2."/>
      <w:lvlJc w:val="left"/>
      <w:pPr>
        <w:ind w:left="2574" w:hanging="360"/>
      </w:pPr>
      <w:rPr>
        <w:rFonts w:hint="default"/>
      </w:rPr>
    </w:lvl>
    <w:lvl w:ilvl="2">
      <w:start w:val="1"/>
      <w:numFmt w:val="lowerRoman"/>
      <w:lvlText w:val="%3."/>
      <w:lvlJc w:val="right"/>
      <w:pPr>
        <w:ind w:left="3294" w:hanging="180"/>
      </w:pPr>
      <w:rPr>
        <w:rFonts w:hint="default"/>
      </w:rPr>
    </w:lvl>
    <w:lvl w:ilvl="3">
      <w:start w:val="1"/>
      <w:numFmt w:val="decimal"/>
      <w:lvlText w:val="%4."/>
      <w:lvlJc w:val="left"/>
      <w:pPr>
        <w:ind w:left="4014" w:hanging="360"/>
      </w:pPr>
      <w:rPr>
        <w:rFonts w:hint="default"/>
      </w:rPr>
    </w:lvl>
    <w:lvl w:ilvl="4">
      <w:start w:val="1"/>
      <w:numFmt w:val="lowerLetter"/>
      <w:lvlText w:val="%5."/>
      <w:lvlJc w:val="left"/>
      <w:pPr>
        <w:ind w:left="4734" w:hanging="360"/>
      </w:pPr>
      <w:rPr>
        <w:rFonts w:hint="default"/>
      </w:rPr>
    </w:lvl>
    <w:lvl w:ilvl="5">
      <w:start w:val="1"/>
      <w:numFmt w:val="lowerRoman"/>
      <w:lvlText w:val="%6."/>
      <w:lvlJc w:val="right"/>
      <w:pPr>
        <w:ind w:left="5454" w:hanging="180"/>
      </w:pPr>
      <w:rPr>
        <w:rFonts w:hint="default"/>
      </w:rPr>
    </w:lvl>
    <w:lvl w:ilvl="6">
      <w:start w:val="1"/>
      <w:numFmt w:val="decimal"/>
      <w:lvlText w:val="%7."/>
      <w:lvlJc w:val="left"/>
      <w:pPr>
        <w:ind w:left="6174" w:hanging="360"/>
      </w:pPr>
      <w:rPr>
        <w:rFonts w:hint="default"/>
      </w:rPr>
    </w:lvl>
    <w:lvl w:ilvl="7">
      <w:start w:val="1"/>
      <w:numFmt w:val="lowerLetter"/>
      <w:lvlText w:val="%8."/>
      <w:lvlJc w:val="left"/>
      <w:pPr>
        <w:ind w:left="6894" w:hanging="360"/>
      </w:pPr>
      <w:rPr>
        <w:rFonts w:hint="default"/>
      </w:rPr>
    </w:lvl>
    <w:lvl w:ilvl="8">
      <w:start w:val="1"/>
      <w:numFmt w:val="lowerRoman"/>
      <w:lvlText w:val="%9."/>
      <w:lvlJc w:val="right"/>
      <w:pPr>
        <w:ind w:left="7614" w:hanging="180"/>
      </w:pPr>
      <w:rPr>
        <w:rFonts w:hint="default"/>
      </w:rPr>
    </w:lvl>
  </w:abstractNum>
  <w:abstractNum w:abstractNumId="7" w15:restartNumberingAfterBreak="0">
    <w:nsid w:val="48B3466A"/>
    <w:multiLevelType w:val="multilevel"/>
    <w:tmpl w:val="5C6AE040"/>
    <w:styleLink w:val="BulletList"/>
    <w:lvl w:ilvl="0">
      <w:start w:val="1"/>
      <w:numFmt w:val="bullet"/>
      <w:lvlText w:val=""/>
      <w:lvlJc w:val="left"/>
      <w:pPr>
        <w:ind w:left="720" w:hanging="360"/>
      </w:pPr>
      <w:rPr>
        <w:rFonts w:ascii="Symbol" w:hAnsi="Symbol"/>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8" w15:restartNumberingAfterBreak="0">
    <w:nsid w:val="4AFF5A41"/>
    <w:multiLevelType w:val="multilevel"/>
    <w:tmpl w:val="D026C266"/>
    <w:styleLink w:val="XXXXXXXX"/>
    <w:lvl w:ilvl="0">
      <w:start w:val="1"/>
      <w:numFmt w:val="bullet"/>
      <w:lvlText w:val=""/>
      <w:lvlJc w:val="left"/>
      <w:pPr>
        <w:tabs>
          <w:tab w:val="num" w:pos="360"/>
        </w:tabs>
        <w:ind w:left="173" w:firstLine="43"/>
      </w:pPr>
      <w:rPr>
        <w:rFonts w:ascii="Symbol" w:hAnsi="Symbol" w:hint="default"/>
        <w:color w:val="auto"/>
        <w:position w:val="3"/>
      </w:rPr>
    </w:lvl>
    <w:lvl w:ilvl="1">
      <w:start w:val="1"/>
      <w:numFmt w:val="bullet"/>
      <w:lvlText w:val=""/>
      <w:lvlJc w:val="left"/>
      <w:pPr>
        <w:ind w:left="792" w:hanging="216"/>
      </w:pPr>
      <w:rPr>
        <w:rFonts w:ascii="Symbol" w:hAnsi="Symbol" w:hint="default"/>
        <w:color w:val="auto"/>
      </w:rPr>
    </w:lvl>
    <w:lvl w:ilvl="2">
      <w:start w:val="1"/>
      <w:numFmt w:val="bullet"/>
      <w:lvlText w:val=""/>
      <w:lvlJc w:val="left"/>
      <w:pPr>
        <w:ind w:left="1008" w:hanging="216"/>
      </w:pPr>
      <w:rPr>
        <w:rFonts w:ascii="Symbol" w:hAnsi="Symbol" w:hint="default"/>
        <w:color w:val="auto"/>
        <w:position w:val="3"/>
      </w:rPr>
    </w:lvl>
    <w:lvl w:ilvl="3">
      <w:start w:val="1"/>
      <w:numFmt w:val="decimal"/>
      <w:lvlText w:val="(%4)"/>
      <w:lvlJc w:val="left"/>
      <w:pPr>
        <w:ind w:left="-1800" w:hanging="360"/>
      </w:pPr>
      <w:rPr>
        <w:rFonts w:hint="default"/>
      </w:rPr>
    </w:lvl>
    <w:lvl w:ilvl="4">
      <w:start w:val="1"/>
      <w:numFmt w:val="lowerLetter"/>
      <w:lvlText w:val="(%5)"/>
      <w:lvlJc w:val="left"/>
      <w:pPr>
        <w:ind w:left="-1440" w:hanging="360"/>
      </w:pPr>
      <w:rPr>
        <w:rFonts w:hint="default"/>
      </w:rPr>
    </w:lvl>
    <w:lvl w:ilvl="5">
      <w:start w:val="1"/>
      <w:numFmt w:val="lowerRoman"/>
      <w:lvlText w:val="(%6)"/>
      <w:lvlJc w:val="left"/>
      <w:pPr>
        <w:ind w:left="-1080" w:hanging="360"/>
      </w:pPr>
      <w:rPr>
        <w:rFonts w:hint="default"/>
      </w:rPr>
    </w:lvl>
    <w:lvl w:ilvl="6">
      <w:start w:val="1"/>
      <w:numFmt w:val="decimal"/>
      <w:lvlText w:val="%7."/>
      <w:lvlJc w:val="left"/>
      <w:pPr>
        <w:ind w:left="-720" w:hanging="360"/>
      </w:pPr>
      <w:rPr>
        <w:rFonts w:hint="default"/>
      </w:rPr>
    </w:lvl>
    <w:lvl w:ilvl="7">
      <w:start w:val="1"/>
      <w:numFmt w:val="lowerLetter"/>
      <w:lvlText w:val="%8."/>
      <w:lvlJc w:val="left"/>
      <w:pPr>
        <w:ind w:left="-360" w:hanging="360"/>
      </w:pPr>
      <w:rPr>
        <w:rFonts w:hint="default"/>
      </w:rPr>
    </w:lvl>
    <w:lvl w:ilvl="8">
      <w:start w:val="1"/>
      <w:numFmt w:val="lowerRoman"/>
      <w:lvlText w:val="%9."/>
      <w:lvlJc w:val="left"/>
      <w:pPr>
        <w:ind w:left="0" w:hanging="360"/>
      </w:pPr>
      <w:rPr>
        <w:rFonts w:hint="default"/>
      </w:rPr>
    </w:lvl>
  </w:abstractNum>
  <w:abstractNum w:abstractNumId="9" w15:restartNumberingAfterBreak="0">
    <w:nsid w:val="5E813CF1"/>
    <w:multiLevelType w:val="multilevel"/>
    <w:tmpl w:val="78827B56"/>
    <w:styleLink w:val="Tablebullet"/>
    <w:lvl w:ilvl="0">
      <w:start w:val="1"/>
      <w:numFmt w:val="bullet"/>
      <w:lvlText w:val="•"/>
      <w:lvlJc w:val="left"/>
      <w:pPr>
        <w:ind w:left="720" w:hanging="360"/>
      </w:pPr>
      <w:rPr>
        <w:color w:val="8C8C8C"/>
        <w:sz w:val="20"/>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0" w15:restartNumberingAfterBreak="0">
    <w:nsid w:val="642B0C32"/>
    <w:multiLevelType w:val="multilevel"/>
    <w:tmpl w:val="5A723C5C"/>
    <w:lvl w:ilvl="0">
      <w:start w:val="1"/>
      <w:numFmt w:val="none"/>
      <w:suff w:val="nothing"/>
      <w:lvlText w:val=""/>
      <w:lvlJc w:val="left"/>
      <w:pPr>
        <w:ind w:left="720" w:firstLine="0"/>
      </w:pPr>
      <w:rPr>
        <w:rFonts w:hint="default"/>
      </w:rPr>
    </w:lvl>
    <w:lvl w:ilvl="1">
      <w:start w:val="1"/>
      <w:numFmt w:val="none"/>
      <w:pStyle w:val="StepCodeHeader"/>
      <w:suff w:val="nothing"/>
      <w:lvlText w:val=""/>
      <w:lvlJc w:val="left"/>
      <w:pPr>
        <w:ind w:left="720" w:firstLine="0"/>
      </w:pPr>
      <w:rPr>
        <w:rFonts w:hint="default"/>
      </w:rPr>
    </w:lvl>
    <w:lvl w:ilvl="2">
      <w:start w:val="1"/>
      <w:numFmt w:val="none"/>
      <w:suff w:val="nothing"/>
      <w:lvlText w:val=""/>
      <w:lvlJc w:val="left"/>
      <w:pPr>
        <w:ind w:left="1440" w:firstLine="0"/>
      </w:pPr>
      <w:rPr>
        <w:rFonts w:hint="default"/>
      </w:rPr>
    </w:lvl>
    <w:lvl w:ilvl="3">
      <w:start w:val="1"/>
      <w:numFmt w:val="none"/>
      <w:suff w:val="nothing"/>
      <w:lvlText w:val=""/>
      <w:lvlJc w:val="left"/>
      <w:pPr>
        <w:ind w:left="2160" w:firstLine="0"/>
      </w:pPr>
      <w:rPr>
        <w:rFonts w:hint="default"/>
      </w:rPr>
    </w:lvl>
    <w:lvl w:ilvl="4">
      <w:start w:val="1"/>
      <w:numFmt w:val="none"/>
      <w:suff w:val="nothing"/>
      <w:lvlText w:val=""/>
      <w:lvlJc w:val="left"/>
      <w:pPr>
        <w:ind w:left="2160" w:firstLine="0"/>
      </w:pPr>
      <w:rPr>
        <w:rFonts w:hint="default"/>
      </w:rPr>
    </w:lvl>
    <w:lvl w:ilvl="5">
      <w:start w:val="1"/>
      <w:numFmt w:val="lowerRoman"/>
      <w:lvlText w:val="%6."/>
      <w:lvlJc w:val="right"/>
      <w:pPr>
        <w:tabs>
          <w:tab w:val="num" w:pos="5112"/>
        </w:tabs>
        <w:ind w:left="5112" w:hanging="180"/>
      </w:pPr>
      <w:rPr>
        <w:rFonts w:hint="default"/>
      </w:rPr>
    </w:lvl>
    <w:lvl w:ilvl="6">
      <w:start w:val="1"/>
      <w:numFmt w:val="decimal"/>
      <w:lvlText w:val="%7."/>
      <w:lvlJc w:val="left"/>
      <w:pPr>
        <w:tabs>
          <w:tab w:val="num" w:pos="5832"/>
        </w:tabs>
        <w:ind w:left="5832" w:hanging="360"/>
      </w:pPr>
      <w:rPr>
        <w:rFonts w:hint="default"/>
      </w:rPr>
    </w:lvl>
    <w:lvl w:ilvl="7">
      <w:start w:val="1"/>
      <w:numFmt w:val="lowerLetter"/>
      <w:lvlText w:val="%8."/>
      <w:lvlJc w:val="left"/>
      <w:pPr>
        <w:tabs>
          <w:tab w:val="num" w:pos="6552"/>
        </w:tabs>
        <w:ind w:left="6552" w:hanging="360"/>
      </w:pPr>
      <w:rPr>
        <w:rFonts w:hint="default"/>
      </w:rPr>
    </w:lvl>
    <w:lvl w:ilvl="8">
      <w:start w:val="1"/>
      <w:numFmt w:val="lowerRoman"/>
      <w:lvlText w:val="%9."/>
      <w:lvlJc w:val="right"/>
      <w:pPr>
        <w:tabs>
          <w:tab w:val="num" w:pos="7272"/>
        </w:tabs>
        <w:ind w:left="7272" w:hanging="180"/>
      </w:pPr>
      <w:rPr>
        <w:rFonts w:hint="default"/>
      </w:rPr>
    </w:lvl>
  </w:abstractNum>
  <w:abstractNum w:abstractNumId="11" w15:restartNumberingAfterBreak="0">
    <w:nsid w:val="7AAA1A59"/>
    <w:multiLevelType w:val="multilevel"/>
    <w:tmpl w:val="EC283E7C"/>
    <w:lvl w:ilvl="0">
      <w:start w:val="1"/>
      <w:numFmt w:val="decimal"/>
      <w:pStyle w:val="Step"/>
      <w:lvlText w:val="%1."/>
      <w:lvlJc w:val="left"/>
      <w:pPr>
        <w:ind w:left="397" w:hanging="397"/>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2" w15:restartNumberingAfterBreak="0">
    <w:nsid w:val="7B6059F7"/>
    <w:multiLevelType w:val="multilevel"/>
    <w:tmpl w:val="6EAE61DA"/>
    <w:styleLink w:val="StyleTablebulletOutlinenumberedBody"/>
    <w:lvl w:ilvl="0">
      <w:start w:val="1"/>
      <w:numFmt w:val="bullet"/>
      <w:lvlText w:val="•"/>
      <w:lvlJc w:val="left"/>
      <w:pPr>
        <w:ind w:left="144" w:hanging="144"/>
      </w:pPr>
      <w:rPr>
        <w:rFonts w:ascii="Times New Roman" w:hAnsi="Times New Roman" w:cs="Times New Roman" w:hint="default"/>
        <w:color w:val="505050" w:themeColor="text1"/>
        <w:sz w:val="20"/>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3" w15:restartNumberingAfterBreak="0">
    <w:nsid w:val="7F3A3581"/>
    <w:multiLevelType w:val="multilevel"/>
    <w:tmpl w:val="271A6B66"/>
    <w:lvl w:ilvl="0">
      <w:start w:val="1"/>
      <w:numFmt w:val="none"/>
      <w:suff w:val="nothing"/>
      <w:lvlText w:val=""/>
      <w:lvlJc w:val="left"/>
      <w:pPr>
        <w:ind w:left="720" w:firstLine="0"/>
      </w:pPr>
      <w:rPr>
        <w:rFonts w:hint="default"/>
      </w:rPr>
    </w:lvl>
    <w:lvl w:ilvl="1">
      <w:start w:val="1"/>
      <w:numFmt w:val="none"/>
      <w:pStyle w:val="StepCodeText"/>
      <w:suff w:val="nothing"/>
      <w:lvlText w:val=""/>
      <w:lvlJc w:val="left"/>
      <w:pPr>
        <w:ind w:left="720" w:firstLine="0"/>
      </w:pPr>
      <w:rPr>
        <w:rFonts w:hint="default"/>
      </w:rPr>
    </w:lvl>
    <w:lvl w:ilvl="2">
      <w:start w:val="1"/>
      <w:numFmt w:val="none"/>
      <w:suff w:val="nothing"/>
      <w:lvlText w:val=""/>
      <w:lvlJc w:val="left"/>
      <w:pPr>
        <w:ind w:left="1440" w:firstLine="0"/>
      </w:pPr>
      <w:rPr>
        <w:rFonts w:hint="default"/>
      </w:rPr>
    </w:lvl>
    <w:lvl w:ilvl="3">
      <w:start w:val="1"/>
      <w:numFmt w:val="none"/>
      <w:suff w:val="nothing"/>
      <w:lvlText w:val=""/>
      <w:lvlJc w:val="left"/>
      <w:pPr>
        <w:ind w:left="2160" w:firstLine="0"/>
      </w:pPr>
      <w:rPr>
        <w:rFonts w:hint="default"/>
      </w:rPr>
    </w:lvl>
    <w:lvl w:ilvl="4">
      <w:start w:val="1"/>
      <w:numFmt w:val="none"/>
      <w:suff w:val="nothing"/>
      <w:lvlText w:val=""/>
      <w:lvlJc w:val="left"/>
      <w:pPr>
        <w:ind w:left="2160" w:firstLine="0"/>
      </w:pPr>
      <w:rPr>
        <w:rFonts w:hint="default"/>
      </w:rPr>
    </w:lvl>
    <w:lvl w:ilvl="5">
      <w:start w:val="1"/>
      <w:numFmt w:val="lowerRoman"/>
      <w:lvlText w:val="%6."/>
      <w:lvlJc w:val="right"/>
      <w:pPr>
        <w:tabs>
          <w:tab w:val="num" w:pos="6192"/>
        </w:tabs>
        <w:ind w:left="6192" w:hanging="180"/>
      </w:pPr>
      <w:rPr>
        <w:rFonts w:hint="default"/>
      </w:rPr>
    </w:lvl>
    <w:lvl w:ilvl="6">
      <w:start w:val="1"/>
      <w:numFmt w:val="decimal"/>
      <w:lvlText w:val="%7."/>
      <w:lvlJc w:val="left"/>
      <w:pPr>
        <w:tabs>
          <w:tab w:val="num" w:pos="6912"/>
        </w:tabs>
        <w:ind w:left="6912" w:hanging="360"/>
      </w:pPr>
      <w:rPr>
        <w:rFonts w:hint="default"/>
      </w:rPr>
    </w:lvl>
    <w:lvl w:ilvl="7">
      <w:start w:val="1"/>
      <w:numFmt w:val="lowerLetter"/>
      <w:lvlText w:val="%8."/>
      <w:lvlJc w:val="left"/>
      <w:pPr>
        <w:tabs>
          <w:tab w:val="num" w:pos="7632"/>
        </w:tabs>
        <w:ind w:left="7632" w:hanging="360"/>
      </w:pPr>
      <w:rPr>
        <w:rFonts w:hint="default"/>
      </w:rPr>
    </w:lvl>
    <w:lvl w:ilvl="8">
      <w:start w:val="1"/>
      <w:numFmt w:val="lowerRoman"/>
      <w:lvlText w:val="%9."/>
      <w:lvlJc w:val="right"/>
      <w:pPr>
        <w:tabs>
          <w:tab w:val="num" w:pos="8352"/>
        </w:tabs>
        <w:ind w:left="8352" w:hanging="180"/>
      </w:pPr>
      <w:rPr>
        <w:rFonts w:hint="default"/>
      </w:rPr>
    </w:lvl>
  </w:abstractNum>
  <w:num w:numId="1">
    <w:abstractNumId w:val="8"/>
  </w:num>
  <w:num w:numId="2">
    <w:abstractNumId w:val="9"/>
  </w:num>
  <w:num w:numId="3">
    <w:abstractNumId w:val="2"/>
  </w:num>
  <w:num w:numId="4">
    <w:abstractNumId w:val="12"/>
  </w:num>
  <w:num w:numId="5">
    <w:abstractNumId w:val="3"/>
  </w:num>
  <w:num w:numId="6">
    <w:abstractNumId w:val="0"/>
  </w:num>
  <w:num w:numId="7">
    <w:abstractNumId w:val="5"/>
  </w:num>
  <w:num w:numId="8">
    <w:abstractNumId w:val="7"/>
  </w:num>
  <w:num w:numId="9">
    <w:abstractNumId w:val="1"/>
  </w:num>
  <w:num w:numId="10">
    <w:abstractNumId w:val="11"/>
  </w:num>
  <w:num w:numId="11">
    <w:abstractNumId w:val="10"/>
  </w:num>
  <w:num w:numId="12">
    <w:abstractNumId w:val="13"/>
  </w:num>
  <w:num w:numId="13">
    <w:abstractNumId w:val="4"/>
  </w:num>
  <w:num w:numId="14">
    <w:abstractNumId w:val="6"/>
  </w:num>
  <w:num w:numId="15">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TrueTypeFonts/>
  <w:hideSpellingErrors/>
  <w:hideGrammaticalErrors/>
  <w:proofState w:spelling="clean" w:grammar="clean"/>
  <w:attachedTemplate r:id="rId1"/>
  <w:stylePaneFormatFilter w:val="9701" w:allStyles="1" w:customStyles="0" w:latentStyles="0" w:stylesInUse="0" w:headingStyles="0" w:numberingStyles="0" w:tableStyles="0" w:directFormattingOnRuns="1" w:directFormattingOnParagraphs="1" w:directFormattingOnNumbering="1" w:directFormattingOnTables="0" w:clearFormatting="1" w:top3HeadingStyles="0" w:visibleStyles="0" w:alternateStyleNames="1"/>
  <w:stylePaneSortMethod w:val="0000"/>
  <w:trackRevisions/>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C4AB9"/>
    <w:rsid w:val="00000C74"/>
    <w:rsid w:val="000020A5"/>
    <w:rsid w:val="00002F09"/>
    <w:rsid w:val="000038FE"/>
    <w:rsid w:val="00003CCA"/>
    <w:rsid w:val="00004ABB"/>
    <w:rsid w:val="00005F2A"/>
    <w:rsid w:val="00007431"/>
    <w:rsid w:val="00007636"/>
    <w:rsid w:val="00007B8B"/>
    <w:rsid w:val="00007DFB"/>
    <w:rsid w:val="00010563"/>
    <w:rsid w:val="000119B8"/>
    <w:rsid w:val="00013BB5"/>
    <w:rsid w:val="000148A3"/>
    <w:rsid w:val="000177E7"/>
    <w:rsid w:val="00022285"/>
    <w:rsid w:val="0002277D"/>
    <w:rsid w:val="00022972"/>
    <w:rsid w:val="00025312"/>
    <w:rsid w:val="000301EF"/>
    <w:rsid w:val="000342C4"/>
    <w:rsid w:val="0003440F"/>
    <w:rsid w:val="00035193"/>
    <w:rsid w:val="0003575D"/>
    <w:rsid w:val="000363FC"/>
    <w:rsid w:val="0003657E"/>
    <w:rsid w:val="000365E4"/>
    <w:rsid w:val="00042C95"/>
    <w:rsid w:val="00042F54"/>
    <w:rsid w:val="0004341F"/>
    <w:rsid w:val="00043D99"/>
    <w:rsid w:val="0004405E"/>
    <w:rsid w:val="000454C1"/>
    <w:rsid w:val="00045ED9"/>
    <w:rsid w:val="0004742B"/>
    <w:rsid w:val="00051510"/>
    <w:rsid w:val="000530A5"/>
    <w:rsid w:val="00055214"/>
    <w:rsid w:val="00057D5A"/>
    <w:rsid w:val="00057ED3"/>
    <w:rsid w:val="0006129D"/>
    <w:rsid w:val="00062420"/>
    <w:rsid w:val="00065085"/>
    <w:rsid w:val="00066DDA"/>
    <w:rsid w:val="00070A5F"/>
    <w:rsid w:val="00072810"/>
    <w:rsid w:val="0007288C"/>
    <w:rsid w:val="00072941"/>
    <w:rsid w:val="00072C3B"/>
    <w:rsid w:val="00074FAA"/>
    <w:rsid w:val="000751C7"/>
    <w:rsid w:val="00075762"/>
    <w:rsid w:val="00075B58"/>
    <w:rsid w:val="000802E7"/>
    <w:rsid w:val="0008042B"/>
    <w:rsid w:val="000807DA"/>
    <w:rsid w:val="00080E18"/>
    <w:rsid w:val="00080F0D"/>
    <w:rsid w:val="00082080"/>
    <w:rsid w:val="00083C49"/>
    <w:rsid w:val="00085CD4"/>
    <w:rsid w:val="00086931"/>
    <w:rsid w:val="00086E21"/>
    <w:rsid w:val="000876AA"/>
    <w:rsid w:val="0009032F"/>
    <w:rsid w:val="000908C8"/>
    <w:rsid w:val="0009090D"/>
    <w:rsid w:val="0009195F"/>
    <w:rsid w:val="00091A9C"/>
    <w:rsid w:val="00093247"/>
    <w:rsid w:val="00093AA6"/>
    <w:rsid w:val="00093CAF"/>
    <w:rsid w:val="000965D5"/>
    <w:rsid w:val="000A0D7D"/>
    <w:rsid w:val="000A100C"/>
    <w:rsid w:val="000A1BAD"/>
    <w:rsid w:val="000A4417"/>
    <w:rsid w:val="000A46DF"/>
    <w:rsid w:val="000A48CA"/>
    <w:rsid w:val="000A5D39"/>
    <w:rsid w:val="000A5F8D"/>
    <w:rsid w:val="000B1140"/>
    <w:rsid w:val="000B2164"/>
    <w:rsid w:val="000B32F9"/>
    <w:rsid w:val="000B4532"/>
    <w:rsid w:val="000B4F2D"/>
    <w:rsid w:val="000B5E8C"/>
    <w:rsid w:val="000B7275"/>
    <w:rsid w:val="000B77A6"/>
    <w:rsid w:val="000C07D1"/>
    <w:rsid w:val="000C13E5"/>
    <w:rsid w:val="000C1571"/>
    <w:rsid w:val="000C17E8"/>
    <w:rsid w:val="000C2097"/>
    <w:rsid w:val="000C2859"/>
    <w:rsid w:val="000C39C9"/>
    <w:rsid w:val="000C3F13"/>
    <w:rsid w:val="000C4A92"/>
    <w:rsid w:val="000C52B2"/>
    <w:rsid w:val="000C63BD"/>
    <w:rsid w:val="000C69C3"/>
    <w:rsid w:val="000C76EF"/>
    <w:rsid w:val="000D042D"/>
    <w:rsid w:val="000D1386"/>
    <w:rsid w:val="000D1531"/>
    <w:rsid w:val="000D28F0"/>
    <w:rsid w:val="000D2EAC"/>
    <w:rsid w:val="000D326F"/>
    <w:rsid w:val="000D4468"/>
    <w:rsid w:val="000D5279"/>
    <w:rsid w:val="000D6021"/>
    <w:rsid w:val="000D7002"/>
    <w:rsid w:val="000E07DE"/>
    <w:rsid w:val="000E0C1B"/>
    <w:rsid w:val="000E23F0"/>
    <w:rsid w:val="000E2B4F"/>
    <w:rsid w:val="000E706E"/>
    <w:rsid w:val="000E7AB4"/>
    <w:rsid w:val="000F0163"/>
    <w:rsid w:val="000F0F4D"/>
    <w:rsid w:val="000F1E62"/>
    <w:rsid w:val="000F40A6"/>
    <w:rsid w:val="000F4879"/>
    <w:rsid w:val="000F5017"/>
    <w:rsid w:val="000F537B"/>
    <w:rsid w:val="000F5D2B"/>
    <w:rsid w:val="000F604B"/>
    <w:rsid w:val="000F75BF"/>
    <w:rsid w:val="000F786F"/>
    <w:rsid w:val="00100697"/>
    <w:rsid w:val="001037AF"/>
    <w:rsid w:val="001042AF"/>
    <w:rsid w:val="00104B04"/>
    <w:rsid w:val="0010557C"/>
    <w:rsid w:val="00107F97"/>
    <w:rsid w:val="001127F2"/>
    <w:rsid w:val="00113AB6"/>
    <w:rsid w:val="00114041"/>
    <w:rsid w:val="00114B58"/>
    <w:rsid w:val="00114BE1"/>
    <w:rsid w:val="001151FE"/>
    <w:rsid w:val="00117584"/>
    <w:rsid w:val="00117814"/>
    <w:rsid w:val="00117FFB"/>
    <w:rsid w:val="00120192"/>
    <w:rsid w:val="00120EF4"/>
    <w:rsid w:val="00121891"/>
    <w:rsid w:val="001219E4"/>
    <w:rsid w:val="00122BA3"/>
    <w:rsid w:val="00123D9B"/>
    <w:rsid w:val="001244C7"/>
    <w:rsid w:val="00126608"/>
    <w:rsid w:val="00126B05"/>
    <w:rsid w:val="001301AE"/>
    <w:rsid w:val="00131425"/>
    <w:rsid w:val="00133942"/>
    <w:rsid w:val="00134C10"/>
    <w:rsid w:val="00136F19"/>
    <w:rsid w:val="00137B59"/>
    <w:rsid w:val="00137DFE"/>
    <w:rsid w:val="00141619"/>
    <w:rsid w:val="00144A14"/>
    <w:rsid w:val="00144F68"/>
    <w:rsid w:val="00145F7E"/>
    <w:rsid w:val="00146348"/>
    <w:rsid w:val="00146F4E"/>
    <w:rsid w:val="001474B4"/>
    <w:rsid w:val="0014766B"/>
    <w:rsid w:val="001478DF"/>
    <w:rsid w:val="00147EA4"/>
    <w:rsid w:val="001530E2"/>
    <w:rsid w:val="00153390"/>
    <w:rsid w:val="00154D64"/>
    <w:rsid w:val="00155DF5"/>
    <w:rsid w:val="001560F2"/>
    <w:rsid w:val="00157C5B"/>
    <w:rsid w:val="00157CCA"/>
    <w:rsid w:val="001605DD"/>
    <w:rsid w:val="00160BDF"/>
    <w:rsid w:val="00161E3F"/>
    <w:rsid w:val="0016230A"/>
    <w:rsid w:val="00162A47"/>
    <w:rsid w:val="0016309E"/>
    <w:rsid w:val="00165F4B"/>
    <w:rsid w:val="001663D1"/>
    <w:rsid w:val="00167256"/>
    <w:rsid w:val="001702C2"/>
    <w:rsid w:val="00170389"/>
    <w:rsid w:val="001712AE"/>
    <w:rsid w:val="00171A82"/>
    <w:rsid w:val="00171CC0"/>
    <w:rsid w:val="001742A4"/>
    <w:rsid w:val="001750E3"/>
    <w:rsid w:val="00176571"/>
    <w:rsid w:val="001765E9"/>
    <w:rsid w:val="00176811"/>
    <w:rsid w:val="00176E66"/>
    <w:rsid w:val="0018021B"/>
    <w:rsid w:val="001804B8"/>
    <w:rsid w:val="00180C47"/>
    <w:rsid w:val="001819A9"/>
    <w:rsid w:val="00181AD0"/>
    <w:rsid w:val="0018276D"/>
    <w:rsid w:val="00182BA3"/>
    <w:rsid w:val="00184156"/>
    <w:rsid w:val="00185BF5"/>
    <w:rsid w:val="001871BE"/>
    <w:rsid w:val="001917D5"/>
    <w:rsid w:val="00192B86"/>
    <w:rsid w:val="00194117"/>
    <w:rsid w:val="00197856"/>
    <w:rsid w:val="00197964"/>
    <w:rsid w:val="001A1852"/>
    <w:rsid w:val="001A1ECC"/>
    <w:rsid w:val="001A32C3"/>
    <w:rsid w:val="001A3718"/>
    <w:rsid w:val="001A5A7F"/>
    <w:rsid w:val="001A69C3"/>
    <w:rsid w:val="001A786D"/>
    <w:rsid w:val="001B0253"/>
    <w:rsid w:val="001B08DA"/>
    <w:rsid w:val="001B2388"/>
    <w:rsid w:val="001B4044"/>
    <w:rsid w:val="001B50A5"/>
    <w:rsid w:val="001B790A"/>
    <w:rsid w:val="001C05B6"/>
    <w:rsid w:val="001C0DE8"/>
    <w:rsid w:val="001C1049"/>
    <w:rsid w:val="001C20DB"/>
    <w:rsid w:val="001C29E5"/>
    <w:rsid w:val="001C30D0"/>
    <w:rsid w:val="001C3493"/>
    <w:rsid w:val="001C3714"/>
    <w:rsid w:val="001C39EC"/>
    <w:rsid w:val="001C3F6C"/>
    <w:rsid w:val="001C52BE"/>
    <w:rsid w:val="001C58B1"/>
    <w:rsid w:val="001D0D47"/>
    <w:rsid w:val="001D2ACE"/>
    <w:rsid w:val="001D3881"/>
    <w:rsid w:val="001D462A"/>
    <w:rsid w:val="001D64BA"/>
    <w:rsid w:val="001D69A4"/>
    <w:rsid w:val="001D6DFA"/>
    <w:rsid w:val="001D6EB5"/>
    <w:rsid w:val="001D7744"/>
    <w:rsid w:val="001E1A4C"/>
    <w:rsid w:val="001E1CF3"/>
    <w:rsid w:val="001E240C"/>
    <w:rsid w:val="001E390C"/>
    <w:rsid w:val="001E3AF7"/>
    <w:rsid w:val="001E6AA6"/>
    <w:rsid w:val="001E6D9D"/>
    <w:rsid w:val="001E7774"/>
    <w:rsid w:val="001F3253"/>
    <w:rsid w:val="001F3594"/>
    <w:rsid w:val="001F3AD6"/>
    <w:rsid w:val="00202D54"/>
    <w:rsid w:val="00204328"/>
    <w:rsid w:val="002049A9"/>
    <w:rsid w:val="00206AB6"/>
    <w:rsid w:val="00206AFD"/>
    <w:rsid w:val="00207816"/>
    <w:rsid w:val="00207EF2"/>
    <w:rsid w:val="00212178"/>
    <w:rsid w:val="002133F1"/>
    <w:rsid w:val="00220BD3"/>
    <w:rsid w:val="00221059"/>
    <w:rsid w:val="002219C1"/>
    <w:rsid w:val="00221B19"/>
    <w:rsid w:val="00223AE7"/>
    <w:rsid w:val="00224F2F"/>
    <w:rsid w:val="00227007"/>
    <w:rsid w:val="00227548"/>
    <w:rsid w:val="00232C27"/>
    <w:rsid w:val="00233A1B"/>
    <w:rsid w:val="00233BD6"/>
    <w:rsid w:val="0023552C"/>
    <w:rsid w:val="00235B9D"/>
    <w:rsid w:val="002365D7"/>
    <w:rsid w:val="00236B4A"/>
    <w:rsid w:val="00242B18"/>
    <w:rsid w:val="00242D59"/>
    <w:rsid w:val="0024340A"/>
    <w:rsid w:val="00244AA6"/>
    <w:rsid w:val="0024546D"/>
    <w:rsid w:val="00245D50"/>
    <w:rsid w:val="00246795"/>
    <w:rsid w:val="00247584"/>
    <w:rsid w:val="002505DE"/>
    <w:rsid w:val="002518F4"/>
    <w:rsid w:val="00251C2E"/>
    <w:rsid w:val="002531BA"/>
    <w:rsid w:val="00253581"/>
    <w:rsid w:val="00253608"/>
    <w:rsid w:val="00253CAB"/>
    <w:rsid w:val="00254CCD"/>
    <w:rsid w:val="00257BC8"/>
    <w:rsid w:val="00260214"/>
    <w:rsid w:val="0026131D"/>
    <w:rsid w:val="00262942"/>
    <w:rsid w:val="00262D9D"/>
    <w:rsid w:val="00264A43"/>
    <w:rsid w:val="00265259"/>
    <w:rsid w:val="00265355"/>
    <w:rsid w:val="00266E90"/>
    <w:rsid w:val="002675E1"/>
    <w:rsid w:val="00273898"/>
    <w:rsid w:val="00273C29"/>
    <w:rsid w:val="00274F64"/>
    <w:rsid w:val="00275768"/>
    <w:rsid w:val="00275A5C"/>
    <w:rsid w:val="00275C05"/>
    <w:rsid w:val="00276444"/>
    <w:rsid w:val="00277E6F"/>
    <w:rsid w:val="00280976"/>
    <w:rsid w:val="00282C84"/>
    <w:rsid w:val="002833F3"/>
    <w:rsid w:val="00286851"/>
    <w:rsid w:val="002871F7"/>
    <w:rsid w:val="00292432"/>
    <w:rsid w:val="002925E1"/>
    <w:rsid w:val="00293454"/>
    <w:rsid w:val="00294A52"/>
    <w:rsid w:val="00297AB3"/>
    <w:rsid w:val="002A0A13"/>
    <w:rsid w:val="002A43AD"/>
    <w:rsid w:val="002A7A19"/>
    <w:rsid w:val="002A7EC2"/>
    <w:rsid w:val="002B0174"/>
    <w:rsid w:val="002B1B5D"/>
    <w:rsid w:val="002B217C"/>
    <w:rsid w:val="002B2C11"/>
    <w:rsid w:val="002B2EE1"/>
    <w:rsid w:val="002B4844"/>
    <w:rsid w:val="002B59E6"/>
    <w:rsid w:val="002B61FE"/>
    <w:rsid w:val="002C027A"/>
    <w:rsid w:val="002C0437"/>
    <w:rsid w:val="002C1C6D"/>
    <w:rsid w:val="002C4BF3"/>
    <w:rsid w:val="002C61E6"/>
    <w:rsid w:val="002C6E3D"/>
    <w:rsid w:val="002D0646"/>
    <w:rsid w:val="002D3395"/>
    <w:rsid w:val="002D36C5"/>
    <w:rsid w:val="002D4E6D"/>
    <w:rsid w:val="002D4F58"/>
    <w:rsid w:val="002D5B9D"/>
    <w:rsid w:val="002D6411"/>
    <w:rsid w:val="002D6D71"/>
    <w:rsid w:val="002E098B"/>
    <w:rsid w:val="002E0C2D"/>
    <w:rsid w:val="002E0C9E"/>
    <w:rsid w:val="002E11BD"/>
    <w:rsid w:val="002E20D4"/>
    <w:rsid w:val="002E20E3"/>
    <w:rsid w:val="002E22FC"/>
    <w:rsid w:val="002E2ECE"/>
    <w:rsid w:val="002E34A3"/>
    <w:rsid w:val="002E68F3"/>
    <w:rsid w:val="002E698C"/>
    <w:rsid w:val="002E7974"/>
    <w:rsid w:val="002F03BB"/>
    <w:rsid w:val="002F05DD"/>
    <w:rsid w:val="002F19A6"/>
    <w:rsid w:val="002F2B27"/>
    <w:rsid w:val="002F3038"/>
    <w:rsid w:val="002F51B9"/>
    <w:rsid w:val="002F5653"/>
    <w:rsid w:val="002F62D4"/>
    <w:rsid w:val="002F6347"/>
    <w:rsid w:val="002F6F2F"/>
    <w:rsid w:val="002F70B1"/>
    <w:rsid w:val="003012E9"/>
    <w:rsid w:val="00301470"/>
    <w:rsid w:val="003014E1"/>
    <w:rsid w:val="00301F11"/>
    <w:rsid w:val="00302A34"/>
    <w:rsid w:val="003033F6"/>
    <w:rsid w:val="003039D6"/>
    <w:rsid w:val="003060DE"/>
    <w:rsid w:val="003068FD"/>
    <w:rsid w:val="00307A3E"/>
    <w:rsid w:val="00310E62"/>
    <w:rsid w:val="00312087"/>
    <w:rsid w:val="003148D0"/>
    <w:rsid w:val="00314D96"/>
    <w:rsid w:val="003150EF"/>
    <w:rsid w:val="00316058"/>
    <w:rsid w:val="00321714"/>
    <w:rsid w:val="003218EB"/>
    <w:rsid w:val="00321948"/>
    <w:rsid w:val="003232D8"/>
    <w:rsid w:val="00323886"/>
    <w:rsid w:val="00323A7F"/>
    <w:rsid w:val="0032523A"/>
    <w:rsid w:val="0032588E"/>
    <w:rsid w:val="00325A85"/>
    <w:rsid w:val="00326EA1"/>
    <w:rsid w:val="00331E88"/>
    <w:rsid w:val="00333A9C"/>
    <w:rsid w:val="0033453A"/>
    <w:rsid w:val="00334DC6"/>
    <w:rsid w:val="00334F51"/>
    <w:rsid w:val="003354A4"/>
    <w:rsid w:val="00336787"/>
    <w:rsid w:val="00340F9E"/>
    <w:rsid w:val="003419B2"/>
    <w:rsid w:val="00341AA9"/>
    <w:rsid w:val="0034280F"/>
    <w:rsid w:val="003436B6"/>
    <w:rsid w:val="00345336"/>
    <w:rsid w:val="0034549C"/>
    <w:rsid w:val="00346204"/>
    <w:rsid w:val="00346A04"/>
    <w:rsid w:val="00350054"/>
    <w:rsid w:val="00350BEF"/>
    <w:rsid w:val="00350EC3"/>
    <w:rsid w:val="0035109E"/>
    <w:rsid w:val="00351F0D"/>
    <w:rsid w:val="00353DC4"/>
    <w:rsid w:val="003557B2"/>
    <w:rsid w:val="003564E5"/>
    <w:rsid w:val="003600FA"/>
    <w:rsid w:val="00362222"/>
    <w:rsid w:val="0036243C"/>
    <w:rsid w:val="003632AA"/>
    <w:rsid w:val="0036340C"/>
    <w:rsid w:val="00363892"/>
    <w:rsid w:val="00364585"/>
    <w:rsid w:val="0036584E"/>
    <w:rsid w:val="00365C8F"/>
    <w:rsid w:val="00367572"/>
    <w:rsid w:val="00367590"/>
    <w:rsid w:val="00367CA0"/>
    <w:rsid w:val="003708A3"/>
    <w:rsid w:val="00372F26"/>
    <w:rsid w:val="0037536E"/>
    <w:rsid w:val="00376A30"/>
    <w:rsid w:val="003770A3"/>
    <w:rsid w:val="003803D7"/>
    <w:rsid w:val="00380CEE"/>
    <w:rsid w:val="00383523"/>
    <w:rsid w:val="003870D8"/>
    <w:rsid w:val="0038734D"/>
    <w:rsid w:val="00387F6E"/>
    <w:rsid w:val="003907E5"/>
    <w:rsid w:val="00391020"/>
    <w:rsid w:val="00391B3A"/>
    <w:rsid w:val="00391C21"/>
    <w:rsid w:val="003933AC"/>
    <w:rsid w:val="003959AB"/>
    <w:rsid w:val="00397255"/>
    <w:rsid w:val="003A1628"/>
    <w:rsid w:val="003A1858"/>
    <w:rsid w:val="003A2271"/>
    <w:rsid w:val="003A2A36"/>
    <w:rsid w:val="003A2EF1"/>
    <w:rsid w:val="003A31DC"/>
    <w:rsid w:val="003A41F9"/>
    <w:rsid w:val="003A44CA"/>
    <w:rsid w:val="003A56C0"/>
    <w:rsid w:val="003A59FC"/>
    <w:rsid w:val="003A6BF9"/>
    <w:rsid w:val="003A6C07"/>
    <w:rsid w:val="003A7C1F"/>
    <w:rsid w:val="003B0FAD"/>
    <w:rsid w:val="003B18CB"/>
    <w:rsid w:val="003B2E7E"/>
    <w:rsid w:val="003B35BF"/>
    <w:rsid w:val="003B35C9"/>
    <w:rsid w:val="003B687F"/>
    <w:rsid w:val="003B6925"/>
    <w:rsid w:val="003B716C"/>
    <w:rsid w:val="003C1472"/>
    <w:rsid w:val="003C34EA"/>
    <w:rsid w:val="003C369E"/>
    <w:rsid w:val="003C4128"/>
    <w:rsid w:val="003C41A9"/>
    <w:rsid w:val="003C4251"/>
    <w:rsid w:val="003C4991"/>
    <w:rsid w:val="003C52D9"/>
    <w:rsid w:val="003C5FAF"/>
    <w:rsid w:val="003C67F0"/>
    <w:rsid w:val="003D0CC4"/>
    <w:rsid w:val="003D1823"/>
    <w:rsid w:val="003D1A37"/>
    <w:rsid w:val="003D20BE"/>
    <w:rsid w:val="003D3034"/>
    <w:rsid w:val="003D30FB"/>
    <w:rsid w:val="003D3D77"/>
    <w:rsid w:val="003D5852"/>
    <w:rsid w:val="003D6DAA"/>
    <w:rsid w:val="003D789B"/>
    <w:rsid w:val="003D78AB"/>
    <w:rsid w:val="003E10E4"/>
    <w:rsid w:val="003E1B18"/>
    <w:rsid w:val="003E2D9D"/>
    <w:rsid w:val="003E3705"/>
    <w:rsid w:val="003E5AEC"/>
    <w:rsid w:val="003E72E6"/>
    <w:rsid w:val="003F01FE"/>
    <w:rsid w:val="003F0736"/>
    <w:rsid w:val="003F15CA"/>
    <w:rsid w:val="003F2C34"/>
    <w:rsid w:val="003F3159"/>
    <w:rsid w:val="003F5088"/>
    <w:rsid w:val="003F5281"/>
    <w:rsid w:val="003F53A7"/>
    <w:rsid w:val="003F7A54"/>
    <w:rsid w:val="003F7E35"/>
    <w:rsid w:val="00400B68"/>
    <w:rsid w:val="00400B91"/>
    <w:rsid w:val="00403CD1"/>
    <w:rsid w:val="00404C25"/>
    <w:rsid w:val="00404FB5"/>
    <w:rsid w:val="004055EF"/>
    <w:rsid w:val="00405B1F"/>
    <w:rsid w:val="00412772"/>
    <w:rsid w:val="004134B5"/>
    <w:rsid w:val="0041387C"/>
    <w:rsid w:val="00414D2C"/>
    <w:rsid w:val="00415F78"/>
    <w:rsid w:val="004160B3"/>
    <w:rsid w:val="00417599"/>
    <w:rsid w:val="00422A4B"/>
    <w:rsid w:val="004234CA"/>
    <w:rsid w:val="004234EC"/>
    <w:rsid w:val="004238E0"/>
    <w:rsid w:val="00426B78"/>
    <w:rsid w:val="00426E9D"/>
    <w:rsid w:val="00431F4F"/>
    <w:rsid w:val="0043656D"/>
    <w:rsid w:val="00436A62"/>
    <w:rsid w:val="00437486"/>
    <w:rsid w:val="00437B99"/>
    <w:rsid w:val="004409F1"/>
    <w:rsid w:val="00443DA0"/>
    <w:rsid w:val="004447D4"/>
    <w:rsid w:val="00444C49"/>
    <w:rsid w:val="00445081"/>
    <w:rsid w:val="00445226"/>
    <w:rsid w:val="004464F4"/>
    <w:rsid w:val="0044757B"/>
    <w:rsid w:val="004478FF"/>
    <w:rsid w:val="00447A21"/>
    <w:rsid w:val="00450C2F"/>
    <w:rsid w:val="00451C6B"/>
    <w:rsid w:val="00452618"/>
    <w:rsid w:val="00452D4A"/>
    <w:rsid w:val="0045527B"/>
    <w:rsid w:val="004576E9"/>
    <w:rsid w:val="00460890"/>
    <w:rsid w:val="00460B1D"/>
    <w:rsid w:val="00460F15"/>
    <w:rsid w:val="0046328E"/>
    <w:rsid w:val="00466302"/>
    <w:rsid w:val="00466C23"/>
    <w:rsid w:val="00467BB5"/>
    <w:rsid w:val="00467E88"/>
    <w:rsid w:val="004700FA"/>
    <w:rsid w:val="00471084"/>
    <w:rsid w:val="0047373E"/>
    <w:rsid w:val="00475F71"/>
    <w:rsid w:val="00476E0C"/>
    <w:rsid w:val="0047711F"/>
    <w:rsid w:val="00477CD0"/>
    <w:rsid w:val="00480EAF"/>
    <w:rsid w:val="00481FC8"/>
    <w:rsid w:val="00483ECF"/>
    <w:rsid w:val="00484C50"/>
    <w:rsid w:val="004879DE"/>
    <w:rsid w:val="004902D7"/>
    <w:rsid w:val="0049095D"/>
    <w:rsid w:val="00491D38"/>
    <w:rsid w:val="0049263D"/>
    <w:rsid w:val="00492D58"/>
    <w:rsid w:val="00492F1D"/>
    <w:rsid w:val="00494596"/>
    <w:rsid w:val="0049524E"/>
    <w:rsid w:val="00497B7B"/>
    <w:rsid w:val="004A0318"/>
    <w:rsid w:val="004A118C"/>
    <w:rsid w:val="004A1775"/>
    <w:rsid w:val="004A1BBE"/>
    <w:rsid w:val="004A41C2"/>
    <w:rsid w:val="004A446A"/>
    <w:rsid w:val="004A5DFC"/>
    <w:rsid w:val="004A622E"/>
    <w:rsid w:val="004A7054"/>
    <w:rsid w:val="004A71C7"/>
    <w:rsid w:val="004B0959"/>
    <w:rsid w:val="004B0DC3"/>
    <w:rsid w:val="004B1645"/>
    <w:rsid w:val="004B2C49"/>
    <w:rsid w:val="004B4640"/>
    <w:rsid w:val="004B4681"/>
    <w:rsid w:val="004B56BD"/>
    <w:rsid w:val="004B6201"/>
    <w:rsid w:val="004C0F82"/>
    <w:rsid w:val="004C1B7D"/>
    <w:rsid w:val="004C258B"/>
    <w:rsid w:val="004C26BF"/>
    <w:rsid w:val="004C54BB"/>
    <w:rsid w:val="004C6763"/>
    <w:rsid w:val="004C698D"/>
    <w:rsid w:val="004C77AE"/>
    <w:rsid w:val="004D05F5"/>
    <w:rsid w:val="004D2622"/>
    <w:rsid w:val="004D2FF6"/>
    <w:rsid w:val="004D3BFB"/>
    <w:rsid w:val="004D5D4E"/>
    <w:rsid w:val="004D68C4"/>
    <w:rsid w:val="004D71AD"/>
    <w:rsid w:val="004E0BB4"/>
    <w:rsid w:val="004E1637"/>
    <w:rsid w:val="004E53F2"/>
    <w:rsid w:val="004E63AF"/>
    <w:rsid w:val="004F12CB"/>
    <w:rsid w:val="004F130F"/>
    <w:rsid w:val="004F41A8"/>
    <w:rsid w:val="004F4A6C"/>
    <w:rsid w:val="004F5034"/>
    <w:rsid w:val="004F547B"/>
    <w:rsid w:val="004F6AB8"/>
    <w:rsid w:val="004F6EB9"/>
    <w:rsid w:val="004F70D1"/>
    <w:rsid w:val="00500192"/>
    <w:rsid w:val="00501AF2"/>
    <w:rsid w:val="00502715"/>
    <w:rsid w:val="00502CA5"/>
    <w:rsid w:val="00502D8F"/>
    <w:rsid w:val="00505461"/>
    <w:rsid w:val="00505557"/>
    <w:rsid w:val="0050628A"/>
    <w:rsid w:val="005069AA"/>
    <w:rsid w:val="00506CFE"/>
    <w:rsid w:val="0051088F"/>
    <w:rsid w:val="00510F29"/>
    <w:rsid w:val="0051237A"/>
    <w:rsid w:val="00513BF6"/>
    <w:rsid w:val="00516A15"/>
    <w:rsid w:val="005172DC"/>
    <w:rsid w:val="0052478E"/>
    <w:rsid w:val="005329F8"/>
    <w:rsid w:val="00533218"/>
    <w:rsid w:val="005362D5"/>
    <w:rsid w:val="00536646"/>
    <w:rsid w:val="00540167"/>
    <w:rsid w:val="0054023D"/>
    <w:rsid w:val="00541014"/>
    <w:rsid w:val="005435B3"/>
    <w:rsid w:val="00543FA3"/>
    <w:rsid w:val="005441A1"/>
    <w:rsid w:val="00544BE6"/>
    <w:rsid w:val="0054501C"/>
    <w:rsid w:val="0054545D"/>
    <w:rsid w:val="00546770"/>
    <w:rsid w:val="005475BE"/>
    <w:rsid w:val="00553B4A"/>
    <w:rsid w:val="005549C3"/>
    <w:rsid w:val="00554F8B"/>
    <w:rsid w:val="00563DE9"/>
    <w:rsid w:val="00563EB3"/>
    <w:rsid w:val="00564FFE"/>
    <w:rsid w:val="005652F9"/>
    <w:rsid w:val="00565B08"/>
    <w:rsid w:val="00566F73"/>
    <w:rsid w:val="00570790"/>
    <w:rsid w:val="00570C79"/>
    <w:rsid w:val="00570EA2"/>
    <w:rsid w:val="00571113"/>
    <w:rsid w:val="00572DAE"/>
    <w:rsid w:val="00573C5F"/>
    <w:rsid w:val="00574325"/>
    <w:rsid w:val="00574557"/>
    <w:rsid w:val="00574B2A"/>
    <w:rsid w:val="005752E0"/>
    <w:rsid w:val="005757CD"/>
    <w:rsid w:val="0057635D"/>
    <w:rsid w:val="00576950"/>
    <w:rsid w:val="0058008B"/>
    <w:rsid w:val="00583BF6"/>
    <w:rsid w:val="00584100"/>
    <w:rsid w:val="005841DA"/>
    <w:rsid w:val="005856DB"/>
    <w:rsid w:val="00586EA4"/>
    <w:rsid w:val="00587A20"/>
    <w:rsid w:val="00590DD5"/>
    <w:rsid w:val="005913F4"/>
    <w:rsid w:val="00592D79"/>
    <w:rsid w:val="00592FF5"/>
    <w:rsid w:val="00593D71"/>
    <w:rsid w:val="005945F1"/>
    <w:rsid w:val="00594BE5"/>
    <w:rsid w:val="00594DF7"/>
    <w:rsid w:val="00594FC5"/>
    <w:rsid w:val="0059675E"/>
    <w:rsid w:val="00596CAF"/>
    <w:rsid w:val="005A06FC"/>
    <w:rsid w:val="005A07D5"/>
    <w:rsid w:val="005A10D2"/>
    <w:rsid w:val="005A2F9A"/>
    <w:rsid w:val="005A633F"/>
    <w:rsid w:val="005A6F9E"/>
    <w:rsid w:val="005B011C"/>
    <w:rsid w:val="005B0A77"/>
    <w:rsid w:val="005B1CDF"/>
    <w:rsid w:val="005B47D1"/>
    <w:rsid w:val="005B51A7"/>
    <w:rsid w:val="005B71DB"/>
    <w:rsid w:val="005B78E8"/>
    <w:rsid w:val="005C0B0C"/>
    <w:rsid w:val="005C1BDD"/>
    <w:rsid w:val="005C5283"/>
    <w:rsid w:val="005C5B1A"/>
    <w:rsid w:val="005C5E74"/>
    <w:rsid w:val="005C65CB"/>
    <w:rsid w:val="005C7123"/>
    <w:rsid w:val="005C768F"/>
    <w:rsid w:val="005C7C02"/>
    <w:rsid w:val="005D02A0"/>
    <w:rsid w:val="005D3F3C"/>
    <w:rsid w:val="005D42E8"/>
    <w:rsid w:val="005D4CAC"/>
    <w:rsid w:val="005D6794"/>
    <w:rsid w:val="005E0B3B"/>
    <w:rsid w:val="005E1003"/>
    <w:rsid w:val="005E1EC4"/>
    <w:rsid w:val="005E27BC"/>
    <w:rsid w:val="005E2AD6"/>
    <w:rsid w:val="005E3ABE"/>
    <w:rsid w:val="005E3FC2"/>
    <w:rsid w:val="005E4B5B"/>
    <w:rsid w:val="005E4BFC"/>
    <w:rsid w:val="005E5A46"/>
    <w:rsid w:val="005F127A"/>
    <w:rsid w:val="005F1D51"/>
    <w:rsid w:val="005F262B"/>
    <w:rsid w:val="005F34D6"/>
    <w:rsid w:val="005F42B7"/>
    <w:rsid w:val="005F5438"/>
    <w:rsid w:val="005F5ABA"/>
    <w:rsid w:val="005F6889"/>
    <w:rsid w:val="005F751C"/>
    <w:rsid w:val="005F78A3"/>
    <w:rsid w:val="005F79B0"/>
    <w:rsid w:val="006005EF"/>
    <w:rsid w:val="00601B99"/>
    <w:rsid w:val="00602059"/>
    <w:rsid w:val="00602F06"/>
    <w:rsid w:val="0060321B"/>
    <w:rsid w:val="00603FC7"/>
    <w:rsid w:val="00610703"/>
    <w:rsid w:val="006109DA"/>
    <w:rsid w:val="006139E8"/>
    <w:rsid w:val="00613DBF"/>
    <w:rsid w:val="00616C6F"/>
    <w:rsid w:val="00617388"/>
    <w:rsid w:val="0062385E"/>
    <w:rsid w:val="00623913"/>
    <w:rsid w:val="00624701"/>
    <w:rsid w:val="00624BA5"/>
    <w:rsid w:val="006270E4"/>
    <w:rsid w:val="00627534"/>
    <w:rsid w:val="006345F1"/>
    <w:rsid w:val="00635500"/>
    <w:rsid w:val="0063781A"/>
    <w:rsid w:val="006402AA"/>
    <w:rsid w:val="006407DE"/>
    <w:rsid w:val="00641182"/>
    <w:rsid w:val="00641BD9"/>
    <w:rsid w:val="006432E4"/>
    <w:rsid w:val="006434AF"/>
    <w:rsid w:val="006435A7"/>
    <w:rsid w:val="006440BF"/>
    <w:rsid w:val="006455DF"/>
    <w:rsid w:val="00645EFD"/>
    <w:rsid w:val="00645F0B"/>
    <w:rsid w:val="006467D4"/>
    <w:rsid w:val="00651516"/>
    <w:rsid w:val="00651E1A"/>
    <w:rsid w:val="006521E0"/>
    <w:rsid w:val="00654261"/>
    <w:rsid w:val="006548DD"/>
    <w:rsid w:val="00655013"/>
    <w:rsid w:val="00656CBC"/>
    <w:rsid w:val="00656F11"/>
    <w:rsid w:val="00661611"/>
    <w:rsid w:val="00661BF0"/>
    <w:rsid w:val="00664021"/>
    <w:rsid w:val="0066454A"/>
    <w:rsid w:val="00665951"/>
    <w:rsid w:val="006668DF"/>
    <w:rsid w:val="0066779F"/>
    <w:rsid w:val="00670792"/>
    <w:rsid w:val="00670CDA"/>
    <w:rsid w:val="00671CC9"/>
    <w:rsid w:val="00672AB1"/>
    <w:rsid w:val="006745F4"/>
    <w:rsid w:val="00674CC2"/>
    <w:rsid w:val="0067506F"/>
    <w:rsid w:val="00675ADE"/>
    <w:rsid w:val="00675D15"/>
    <w:rsid w:val="006760DD"/>
    <w:rsid w:val="00676AA9"/>
    <w:rsid w:val="00676B50"/>
    <w:rsid w:val="00677552"/>
    <w:rsid w:val="006818FE"/>
    <w:rsid w:val="0068254F"/>
    <w:rsid w:val="0068267C"/>
    <w:rsid w:val="00684387"/>
    <w:rsid w:val="00684AFE"/>
    <w:rsid w:val="00686436"/>
    <w:rsid w:val="00690831"/>
    <w:rsid w:val="006908A1"/>
    <w:rsid w:val="00691C7F"/>
    <w:rsid w:val="00691CB0"/>
    <w:rsid w:val="00692E5B"/>
    <w:rsid w:val="00693C91"/>
    <w:rsid w:val="006942E6"/>
    <w:rsid w:val="0069496F"/>
    <w:rsid w:val="00694C32"/>
    <w:rsid w:val="006953BE"/>
    <w:rsid w:val="00696DD0"/>
    <w:rsid w:val="00697AF0"/>
    <w:rsid w:val="006A0A8D"/>
    <w:rsid w:val="006A20DF"/>
    <w:rsid w:val="006A25AF"/>
    <w:rsid w:val="006A5298"/>
    <w:rsid w:val="006A7926"/>
    <w:rsid w:val="006A7E0B"/>
    <w:rsid w:val="006B102E"/>
    <w:rsid w:val="006B48FA"/>
    <w:rsid w:val="006B4B10"/>
    <w:rsid w:val="006B5A1D"/>
    <w:rsid w:val="006B769B"/>
    <w:rsid w:val="006C0B61"/>
    <w:rsid w:val="006C2189"/>
    <w:rsid w:val="006C27CB"/>
    <w:rsid w:val="006C2E27"/>
    <w:rsid w:val="006C2EF3"/>
    <w:rsid w:val="006C34DC"/>
    <w:rsid w:val="006C4B2A"/>
    <w:rsid w:val="006C56AF"/>
    <w:rsid w:val="006C7DDC"/>
    <w:rsid w:val="006D00E0"/>
    <w:rsid w:val="006D0E91"/>
    <w:rsid w:val="006D1FA4"/>
    <w:rsid w:val="006D26E6"/>
    <w:rsid w:val="006D3271"/>
    <w:rsid w:val="006D3A3E"/>
    <w:rsid w:val="006D3BFB"/>
    <w:rsid w:val="006D56AA"/>
    <w:rsid w:val="006D674A"/>
    <w:rsid w:val="006E2932"/>
    <w:rsid w:val="006E2EDD"/>
    <w:rsid w:val="006E35C3"/>
    <w:rsid w:val="006E727A"/>
    <w:rsid w:val="006F1066"/>
    <w:rsid w:val="006F2EAE"/>
    <w:rsid w:val="006F3CE3"/>
    <w:rsid w:val="006F4AE8"/>
    <w:rsid w:val="006F59E7"/>
    <w:rsid w:val="006F5D80"/>
    <w:rsid w:val="006F7CEE"/>
    <w:rsid w:val="0070052F"/>
    <w:rsid w:val="007006AB"/>
    <w:rsid w:val="00700F0B"/>
    <w:rsid w:val="00701529"/>
    <w:rsid w:val="007026B6"/>
    <w:rsid w:val="00702876"/>
    <w:rsid w:val="00703387"/>
    <w:rsid w:val="00703527"/>
    <w:rsid w:val="00706328"/>
    <w:rsid w:val="007063AF"/>
    <w:rsid w:val="0070655B"/>
    <w:rsid w:val="00710833"/>
    <w:rsid w:val="00711F66"/>
    <w:rsid w:val="0071200C"/>
    <w:rsid w:val="007152F3"/>
    <w:rsid w:val="007169B5"/>
    <w:rsid w:val="007202FA"/>
    <w:rsid w:val="00722BC3"/>
    <w:rsid w:val="00722BD4"/>
    <w:rsid w:val="00724497"/>
    <w:rsid w:val="00724715"/>
    <w:rsid w:val="00725F72"/>
    <w:rsid w:val="007264E0"/>
    <w:rsid w:val="00727BF7"/>
    <w:rsid w:val="00727F90"/>
    <w:rsid w:val="0073127D"/>
    <w:rsid w:val="00732BF5"/>
    <w:rsid w:val="00732F7D"/>
    <w:rsid w:val="007335B3"/>
    <w:rsid w:val="007339D6"/>
    <w:rsid w:val="007345D1"/>
    <w:rsid w:val="0073584E"/>
    <w:rsid w:val="007361F7"/>
    <w:rsid w:val="007400AB"/>
    <w:rsid w:val="0074059D"/>
    <w:rsid w:val="00740C57"/>
    <w:rsid w:val="0074223F"/>
    <w:rsid w:val="00743B87"/>
    <w:rsid w:val="00745518"/>
    <w:rsid w:val="00747D71"/>
    <w:rsid w:val="00750782"/>
    <w:rsid w:val="007509F6"/>
    <w:rsid w:val="00751A6F"/>
    <w:rsid w:val="00752C86"/>
    <w:rsid w:val="00753771"/>
    <w:rsid w:val="00753E32"/>
    <w:rsid w:val="00755762"/>
    <w:rsid w:val="0076077C"/>
    <w:rsid w:val="007607FD"/>
    <w:rsid w:val="00760942"/>
    <w:rsid w:val="007609E2"/>
    <w:rsid w:val="00760F71"/>
    <w:rsid w:val="0076209C"/>
    <w:rsid w:val="007624D4"/>
    <w:rsid w:val="00763222"/>
    <w:rsid w:val="007639EA"/>
    <w:rsid w:val="00764A9B"/>
    <w:rsid w:val="00764B05"/>
    <w:rsid w:val="00765C39"/>
    <w:rsid w:val="007708BC"/>
    <w:rsid w:val="00772FD3"/>
    <w:rsid w:val="00774945"/>
    <w:rsid w:val="00775D78"/>
    <w:rsid w:val="00777787"/>
    <w:rsid w:val="00780336"/>
    <w:rsid w:val="0078176E"/>
    <w:rsid w:val="007827B3"/>
    <w:rsid w:val="00784744"/>
    <w:rsid w:val="00786637"/>
    <w:rsid w:val="007867BF"/>
    <w:rsid w:val="007869F7"/>
    <w:rsid w:val="0078759F"/>
    <w:rsid w:val="007879C6"/>
    <w:rsid w:val="00787FC0"/>
    <w:rsid w:val="0079025D"/>
    <w:rsid w:val="00790C52"/>
    <w:rsid w:val="00791259"/>
    <w:rsid w:val="00792E6A"/>
    <w:rsid w:val="007954FB"/>
    <w:rsid w:val="007972C4"/>
    <w:rsid w:val="007978C8"/>
    <w:rsid w:val="007A034D"/>
    <w:rsid w:val="007A0486"/>
    <w:rsid w:val="007A0493"/>
    <w:rsid w:val="007A1F1E"/>
    <w:rsid w:val="007A29B5"/>
    <w:rsid w:val="007A3CEF"/>
    <w:rsid w:val="007A3F38"/>
    <w:rsid w:val="007A73AC"/>
    <w:rsid w:val="007A775D"/>
    <w:rsid w:val="007B1A94"/>
    <w:rsid w:val="007B28D2"/>
    <w:rsid w:val="007B2B41"/>
    <w:rsid w:val="007B2E59"/>
    <w:rsid w:val="007B5D91"/>
    <w:rsid w:val="007B603C"/>
    <w:rsid w:val="007B666D"/>
    <w:rsid w:val="007B6D91"/>
    <w:rsid w:val="007B7694"/>
    <w:rsid w:val="007C0EAE"/>
    <w:rsid w:val="007C2DF3"/>
    <w:rsid w:val="007C4452"/>
    <w:rsid w:val="007C450D"/>
    <w:rsid w:val="007C4933"/>
    <w:rsid w:val="007C4AB9"/>
    <w:rsid w:val="007C4ACF"/>
    <w:rsid w:val="007C4C37"/>
    <w:rsid w:val="007C50EC"/>
    <w:rsid w:val="007C5474"/>
    <w:rsid w:val="007C7874"/>
    <w:rsid w:val="007C7985"/>
    <w:rsid w:val="007C7ECA"/>
    <w:rsid w:val="007D089E"/>
    <w:rsid w:val="007D1FC0"/>
    <w:rsid w:val="007D23E5"/>
    <w:rsid w:val="007D3048"/>
    <w:rsid w:val="007D333F"/>
    <w:rsid w:val="007D370B"/>
    <w:rsid w:val="007D4CB1"/>
    <w:rsid w:val="007D5DF2"/>
    <w:rsid w:val="007D670F"/>
    <w:rsid w:val="007E0E51"/>
    <w:rsid w:val="007E18CB"/>
    <w:rsid w:val="007E1DEC"/>
    <w:rsid w:val="007E38AC"/>
    <w:rsid w:val="007E6844"/>
    <w:rsid w:val="007F1006"/>
    <w:rsid w:val="007F1D2B"/>
    <w:rsid w:val="007F2422"/>
    <w:rsid w:val="007F2E62"/>
    <w:rsid w:val="007F403A"/>
    <w:rsid w:val="007F4055"/>
    <w:rsid w:val="007F4141"/>
    <w:rsid w:val="007F521C"/>
    <w:rsid w:val="007F634A"/>
    <w:rsid w:val="007F693F"/>
    <w:rsid w:val="007F7AC9"/>
    <w:rsid w:val="00800813"/>
    <w:rsid w:val="0080377B"/>
    <w:rsid w:val="00803E34"/>
    <w:rsid w:val="00805B76"/>
    <w:rsid w:val="00805F33"/>
    <w:rsid w:val="008100CF"/>
    <w:rsid w:val="008107E5"/>
    <w:rsid w:val="00811007"/>
    <w:rsid w:val="0081193B"/>
    <w:rsid w:val="00811CC9"/>
    <w:rsid w:val="00812C39"/>
    <w:rsid w:val="00812DFF"/>
    <w:rsid w:val="00812E57"/>
    <w:rsid w:val="00813059"/>
    <w:rsid w:val="008138C4"/>
    <w:rsid w:val="00813BAA"/>
    <w:rsid w:val="00813EB0"/>
    <w:rsid w:val="0081433A"/>
    <w:rsid w:val="0081440C"/>
    <w:rsid w:val="0081457D"/>
    <w:rsid w:val="00815527"/>
    <w:rsid w:val="00815BA0"/>
    <w:rsid w:val="00816DD3"/>
    <w:rsid w:val="00817FBE"/>
    <w:rsid w:val="00820046"/>
    <w:rsid w:val="008245EF"/>
    <w:rsid w:val="0082594C"/>
    <w:rsid w:val="00826023"/>
    <w:rsid w:val="008273A4"/>
    <w:rsid w:val="00827B11"/>
    <w:rsid w:val="008312BB"/>
    <w:rsid w:val="00833BCE"/>
    <w:rsid w:val="008340BA"/>
    <w:rsid w:val="00835309"/>
    <w:rsid w:val="00843215"/>
    <w:rsid w:val="00844A72"/>
    <w:rsid w:val="00846E46"/>
    <w:rsid w:val="00846F3E"/>
    <w:rsid w:val="00850CA1"/>
    <w:rsid w:val="00851851"/>
    <w:rsid w:val="008525B5"/>
    <w:rsid w:val="0085262E"/>
    <w:rsid w:val="00853592"/>
    <w:rsid w:val="00856123"/>
    <w:rsid w:val="0085637F"/>
    <w:rsid w:val="00856A52"/>
    <w:rsid w:val="008578EB"/>
    <w:rsid w:val="0086091D"/>
    <w:rsid w:val="00860EF5"/>
    <w:rsid w:val="00861D29"/>
    <w:rsid w:val="008631BA"/>
    <w:rsid w:val="00863856"/>
    <w:rsid w:val="0086415A"/>
    <w:rsid w:val="00864DEE"/>
    <w:rsid w:val="00871454"/>
    <w:rsid w:val="00871484"/>
    <w:rsid w:val="008727F6"/>
    <w:rsid w:val="00873BED"/>
    <w:rsid w:val="008741C9"/>
    <w:rsid w:val="0087544E"/>
    <w:rsid w:val="00875A01"/>
    <w:rsid w:val="00875A8D"/>
    <w:rsid w:val="00876B4F"/>
    <w:rsid w:val="008800EE"/>
    <w:rsid w:val="00880DF1"/>
    <w:rsid w:val="00881138"/>
    <w:rsid w:val="00883D64"/>
    <w:rsid w:val="00884219"/>
    <w:rsid w:val="00886AB1"/>
    <w:rsid w:val="00887445"/>
    <w:rsid w:val="0089006E"/>
    <w:rsid w:val="00893289"/>
    <w:rsid w:val="0089463C"/>
    <w:rsid w:val="008949EB"/>
    <w:rsid w:val="00894D2D"/>
    <w:rsid w:val="00895C7A"/>
    <w:rsid w:val="00896299"/>
    <w:rsid w:val="008966E1"/>
    <w:rsid w:val="00897BEC"/>
    <w:rsid w:val="008A128F"/>
    <w:rsid w:val="008A17B8"/>
    <w:rsid w:val="008A28C2"/>
    <w:rsid w:val="008A2CA6"/>
    <w:rsid w:val="008A3D82"/>
    <w:rsid w:val="008A3E8F"/>
    <w:rsid w:val="008A49CE"/>
    <w:rsid w:val="008A6304"/>
    <w:rsid w:val="008A6B38"/>
    <w:rsid w:val="008A79F2"/>
    <w:rsid w:val="008B010B"/>
    <w:rsid w:val="008B155C"/>
    <w:rsid w:val="008B233E"/>
    <w:rsid w:val="008B6D6F"/>
    <w:rsid w:val="008B7A4A"/>
    <w:rsid w:val="008B7C34"/>
    <w:rsid w:val="008B7C9B"/>
    <w:rsid w:val="008C0452"/>
    <w:rsid w:val="008C14E7"/>
    <w:rsid w:val="008C2AB2"/>
    <w:rsid w:val="008C4E27"/>
    <w:rsid w:val="008C74C8"/>
    <w:rsid w:val="008C7E4A"/>
    <w:rsid w:val="008D149E"/>
    <w:rsid w:val="008D1605"/>
    <w:rsid w:val="008D1941"/>
    <w:rsid w:val="008D2A85"/>
    <w:rsid w:val="008D3530"/>
    <w:rsid w:val="008D3B3A"/>
    <w:rsid w:val="008D4FD7"/>
    <w:rsid w:val="008D5E62"/>
    <w:rsid w:val="008D6941"/>
    <w:rsid w:val="008E316B"/>
    <w:rsid w:val="008E4547"/>
    <w:rsid w:val="008E486A"/>
    <w:rsid w:val="008E518B"/>
    <w:rsid w:val="008E7411"/>
    <w:rsid w:val="008E7C0B"/>
    <w:rsid w:val="008F106E"/>
    <w:rsid w:val="008F1AA6"/>
    <w:rsid w:val="008F3E0F"/>
    <w:rsid w:val="008F625C"/>
    <w:rsid w:val="008F6BA7"/>
    <w:rsid w:val="008F7A59"/>
    <w:rsid w:val="008F7CCA"/>
    <w:rsid w:val="0090032E"/>
    <w:rsid w:val="00900EA6"/>
    <w:rsid w:val="009018FB"/>
    <w:rsid w:val="00905AE4"/>
    <w:rsid w:val="00906734"/>
    <w:rsid w:val="00907604"/>
    <w:rsid w:val="00913353"/>
    <w:rsid w:val="009153B8"/>
    <w:rsid w:val="0091715E"/>
    <w:rsid w:val="00917C72"/>
    <w:rsid w:val="00917C81"/>
    <w:rsid w:val="00920016"/>
    <w:rsid w:val="00922E6A"/>
    <w:rsid w:val="0092320C"/>
    <w:rsid w:val="009252A8"/>
    <w:rsid w:val="00930246"/>
    <w:rsid w:val="009313E8"/>
    <w:rsid w:val="0093248A"/>
    <w:rsid w:val="00933994"/>
    <w:rsid w:val="0093409C"/>
    <w:rsid w:val="00934C31"/>
    <w:rsid w:val="00935C5B"/>
    <w:rsid w:val="00936A35"/>
    <w:rsid w:val="00936F2D"/>
    <w:rsid w:val="009372D0"/>
    <w:rsid w:val="00937EA5"/>
    <w:rsid w:val="00940514"/>
    <w:rsid w:val="00942E7F"/>
    <w:rsid w:val="009431D1"/>
    <w:rsid w:val="00944A62"/>
    <w:rsid w:val="00947912"/>
    <w:rsid w:val="00950439"/>
    <w:rsid w:val="0095045B"/>
    <w:rsid w:val="009510EA"/>
    <w:rsid w:val="00952848"/>
    <w:rsid w:val="00953AAB"/>
    <w:rsid w:val="009554CB"/>
    <w:rsid w:val="00955525"/>
    <w:rsid w:val="009555F2"/>
    <w:rsid w:val="009558A6"/>
    <w:rsid w:val="00956F6A"/>
    <w:rsid w:val="00963D1F"/>
    <w:rsid w:val="009641B3"/>
    <w:rsid w:val="0096523B"/>
    <w:rsid w:val="009667BB"/>
    <w:rsid w:val="009667F0"/>
    <w:rsid w:val="00966910"/>
    <w:rsid w:val="00966DC3"/>
    <w:rsid w:val="009672BB"/>
    <w:rsid w:val="009706E0"/>
    <w:rsid w:val="00970EF6"/>
    <w:rsid w:val="00972167"/>
    <w:rsid w:val="0097318D"/>
    <w:rsid w:val="009736E6"/>
    <w:rsid w:val="009747CB"/>
    <w:rsid w:val="00974BDB"/>
    <w:rsid w:val="00974C9B"/>
    <w:rsid w:val="00975493"/>
    <w:rsid w:val="00975ED7"/>
    <w:rsid w:val="009765FD"/>
    <w:rsid w:val="0097798B"/>
    <w:rsid w:val="00981FDE"/>
    <w:rsid w:val="00982735"/>
    <w:rsid w:val="00982892"/>
    <w:rsid w:val="009848B1"/>
    <w:rsid w:val="009866DF"/>
    <w:rsid w:val="0098708D"/>
    <w:rsid w:val="00987982"/>
    <w:rsid w:val="00990186"/>
    <w:rsid w:val="00990C1B"/>
    <w:rsid w:val="00991129"/>
    <w:rsid w:val="00992032"/>
    <w:rsid w:val="009923BB"/>
    <w:rsid w:val="00993300"/>
    <w:rsid w:val="00993F68"/>
    <w:rsid w:val="009949DC"/>
    <w:rsid w:val="00995FF7"/>
    <w:rsid w:val="00996E73"/>
    <w:rsid w:val="009972D1"/>
    <w:rsid w:val="00997421"/>
    <w:rsid w:val="009979DC"/>
    <w:rsid w:val="009A0E31"/>
    <w:rsid w:val="009A1DF6"/>
    <w:rsid w:val="009A2A5E"/>
    <w:rsid w:val="009A36EB"/>
    <w:rsid w:val="009A3AE1"/>
    <w:rsid w:val="009A576C"/>
    <w:rsid w:val="009A7D34"/>
    <w:rsid w:val="009B42F3"/>
    <w:rsid w:val="009B5EEB"/>
    <w:rsid w:val="009B63CF"/>
    <w:rsid w:val="009B6E21"/>
    <w:rsid w:val="009C03BD"/>
    <w:rsid w:val="009C0C05"/>
    <w:rsid w:val="009C1138"/>
    <w:rsid w:val="009C1481"/>
    <w:rsid w:val="009C4BA4"/>
    <w:rsid w:val="009C58B5"/>
    <w:rsid w:val="009C5992"/>
    <w:rsid w:val="009C652F"/>
    <w:rsid w:val="009C71D7"/>
    <w:rsid w:val="009D04E4"/>
    <w:rsid w:val="009D1223"/>
    <w:rsid w:val="009D1E59"/>
    <w:rsid w:val="009D31E6"/>
    <w:rsid w:val="009D4FF7"/>
    <w:rsid w:val="009D5D7F"/>
    <w:rsid w:val="009D7F3E"/>
    <w:rsid w:val="009E10B7"/>
    <w:rsid w:val="009E13E5"/>
    <w:rsid w:val="009E1A17"/>
    <w:rsid w:val="009E3630"/>
    <w:rsid w:val="009E67FB"/>
    <w:rsid w:val="009E6F5F"/>
    <w:rsid w:val="009E78A5"/>
    <w:rsid w:val="009F09B9"/>
    <w:rsid w:val="009F0D3E"/>
    <w:rsid w:val="009F1078"/>
    <w:rsid w:val="009F1B2B"/>
    <w:rsid w:val="009F1DB7"/>
    <w:rsid w:val="009F1E7B"/>
    <w:rsid w:val="009F369C"/>
    <w:rsid w:val="009F5F7A"/>
    <w:rsid w:val="009F611A"/>
    <w:rsid w:val="009F6F02"/>
    <w:rsid w:val="009F71A2"/>
    <w:rsid w:val="009F78CD"/>
    <w:rsid w:val="00A00541"/>
    <w:rsid w:val="00A0071E"/>
    <w:rsid w:val="00A01108"/>
    <w:rsid w:val="00A0165C"/>
    <w:rsid w:val="00A0409D"/>
    <w:rsid w:val="00A04183"/>
    <w:rsid w:val="00A04964"/>
    <w:rsid w:val="00A0588F"/>
    <w:rsid w:val="00A05B8A"/>
    <w:rsid w:val="00A06644"/>
    <w:rsid w:val="00A06EA9"/>
    <w:rsid w:val="00A10CFE"/>
    <w:rsid w:val="00A1158D"/>
    <w:rsid w:val="00A13AC2"/>
    <w:rsid w:val="00A14D5D"/>
    <w:rsid w:val="00A15401"/>
    <w:rsid w:val="00A15490"/>
    <w:rsid w:val="00A160D3"/>
    <w:rsid w:val="00A17BC4"/>
    <w:rsid w:val="00A17DC3"/>
    <w:rsid w:val="00A17F2F"/>
    <w:rsid w:val="00A20A75"/>
    <w:rsid w:val="00A21DCB"/>
    <w:rsid w:val="00A233AB"/>
    <w:rsid w:val="00A23592"/>
    <w:rsid w:val="00A24124"/>
    <w:rsid w:val="00A24AA0"/>
    <w:rsid w:val="00A24AEB"/>
    <w:rsid w:val="00A2575F"/>
    <w:rsid w:val="00A25893"/>
    <w:rsid w:val="00A25942"/>
    <w:rsid w:val="00A25F29"/>
    <w:rsid w:val="00A262F7"/>
    <w:rsid w:val="00A277AD"/>
    <w:rsid w:val="00A3081C"/>
    <w:rsid w:val="00A30BD6"/>
    <w:rsid w:val="00A30F40"/>
    <w:rsid w:val="00A3182B"/>
    <w:rsid w:val="00A32454"/>
    <w:rsid w:val="00A33546"/>
    <w:rsid w:val="00A33581"/>
    <w:rsid w:val="00A337A6"/>
    <w:rsid w:val="00A339D2"/>
    <w:rsid w:val="00A33ED0"/>
    <w:rsid w:val="00A348CF"/>
    <w:rsid w:val="00A35670"/>
    <w:rsid w:val="00A37550"/>
    <w:rsid w:val="00A37BAC"/>
    <w:rsid w:val="00A407A5"/>
    <w:rsid w:val="00A40956"/>
    <w:rsid w:val="00A415BF"/>
    <w:rsid w:val="00A4202C"/>
    <w:rsid w:val="00A421D2"/>
    <w:rsid w:val="00A44958"/>
    <w:rsid w:val="00A44E8D"/>
    <w:rsid w:val="00A50D76"/>
    <w:rsid w:val="00A51034"/>
    <w:rsid w:val="00A529F2"/>
    <w:rsid w:val="00A531D7"/>
    <w:rsid w:val="00A54589"/>
    <w:rsid w:val="00A5477D"/>
    <w:rsid w:val="00A551FB"/>
    <w:rsid w:val="00A55A09"/>
    <w:rsid w:val="00A56320"/>
    <w:rsid w:val="00A56495"/>
    <w:rsid w:val="00A567FC"/>
    <w:rsid w:val="00A579AB"/>
    <w:rsid w:val="00A57CA1"/>
    <w:rsid w:val="00A60A29"/>
    <w:rsid w:val="00A61445"/>
    <w:rsid w:val="00A633BF"/>
    <w:rsid w:val="00A6353A"/>
    <w:rsid w:val="00A63892"/>
    <w:rsid w:val="00A648B8"/>
    <w:rsid w:val="00A6500E"/>
    <w:rsid w:val="00A65129"/>
    <w:rsid w:val="00A65CCC"/>
    <w:rsid w:val="00A65ED5"/>
    <w:rsid w:val="00A6625B"/>
    <w:rsid w:val="00A663E1"/>
    <w:rsid w:val="00A66F32"/>
    <w:rsid w:val="00A70952"/>
    <w:rsid w:val="00A711FA"/>
    <w:rsid w:val="00A73EF2"/>
    <w:rsid w:val="00A74EA5"/>
    <w:rsid w:val="00A75877"/>
    <w:rsid w:val="00A75CCD"/>
    <w:rsid w:val="00A76AFD"/>
    <w:rsid w:val="00A775A5"/>
    <w:rsid w:val="00A800E6"/>
    <w:rsid w:val="00A806E2"/>
    <w:rsid w:val="00A80AB4"/>
    <w:rsid w:val="00A83F62"/>
    <w:rsid w:val="00A846D9"/>
    <w:rsid w:val="00A85485"/>
    <w:rsid w:val="00A85AC8"/>
    <w:rsid w:val="00A85CA2"/>
    <w:rsid w:val="00A85D2F"/>
    <w:rsid w:val="00A85D5B"/>
    <w:rsid w:val="00A86010"/>
    <w:rsid w:val="00A8671B"/>
    <w:rsid w:val="00A8698C"/>
    <w:rsid w:val="00A87994"/>
    <w:rsid w:val="00A90BAF"/>
    <w:rsid w:val="00A92197"/>
    <w:rsid w:val="00A94087"/>
    <w:rsid w:val="00A94BF3"/>
    <w:rsid w:val="00A95DC7"/>
    <w:rsid w:val="00A961A0"/>
    <w:rsid w:val="00A96A9E"/>
    <w:rsid w:val="00AA0CE9"/>
    <w:rsid w:val="00AA0F6C"/>
    <w:rsid w:val="00AA1EDB"/>
    <w:rsid w:val="00AA4C6B"/>
    <w:rsid w:val="00AA561D"/>
    <w:rsid w:val="00AA7F38"/>
    <w:rsid w:val="00AA7FCA"/>
    <w:rsid w:val="00AB008F"/>
    <w:rsid w:val="00AB0BFA"/>
    <w:rsid w:val="00AB1933"/>
    <w:rsid w:val="00AB1B57"/>
    <w:rsid w:val="00AB2908"/>
    <w:rsid w:val="00AB4BAE"/>
    <w:rsid w:val="00AB75D3"/>
    <w:rsid w:val="00AC09CC"/>
    <w:rsid w:val="00AC2DC3"/>
    <w:rsid w:val="00AC3C88"/>
    <w:rsid w:val="00AC3F2C"/>
    <w:rsid w:val="00AC434B"/>
    <w:rsid w:val="00AC66C9"/>
    <w:rsid w:val="00AD13BE"/>
    <w:rsid w:val="00AD148F"/>
    <w:rsid w:val="00AD15CB"/>
    <w:rsid w:val="00AD334D"/>
    <w:rsid w:val="00AD3E80"/>
    <w:rsid w:val="00AD52B0"/>
    <w:rsid w:val="00AD5857"/>
    <w:rsid w:val="00AD66C6"/>
    <w:rsid w:val="00AD6E96"/>
    <w:rsid w:val="00AD758C"/>
    <w:rsid w:val="00AE0B87"/>
    <w:rsid w:val="00AE0C9B"/>
    <w:rsid w:val="00AE22C0"/>
    <w:rsid w:val="00AE2484"/>
    <w:rsid w:val="00AE43A5"/>
    <w:rsid w:val="00AE50C2"/>
    <w:rsid w:val="00AF0A44"/>
    <w:rsid w:val="00AF13C7"/>
    <w:rsid w:val="00AF2E02"/>
    <w:rsid w:val="00AF500E"/>
    <w:rsid w:val="00AF519D"/>
    <w:rsid w:val="00AF59E2"/>
    <w:rsid w:val="00AF5BAA"/>
    <w:rsid w:val="00AF7B96"/>
    <w:rsid w:val="00B012A7"/>
    <w:rsid w:val="00B01D32"/>
    <w:rsid w:val="00B0470D"/>
    <w:rsid w:val="00B04A9C"/>
    <w:rsid w:val="00B05410"/>
    <w:rsid w:val="00B05463"/>
    <w:rsid w:val="00B065C2"/>
    <w:rsid w:val="00B071B5"/>
    <w:rsid w:val="00B10E91"/>
    <w:rsid w:val="00B121E2"/>
    <w:rsid w:val="00B128F5"/>
    <w:rsid w:val="00B12FDA"/>
    <w:rsid w:val="00B13552"/>
    <w:rsid w:val="00B13FA0"/>
    <w:rsid w:val="00B14979"/>
    <w:rsid w:val="00B16741"/>
    <w:rsid w:val="00B206DE"/>
    <w:rsid w:val="00B2138B"/>
    <w:rsid w:val="00B220C0"/>
    <w:rsid w:val="00B2234F"/>
    <w:rsid w:val="00B239FB"/>
    <w:rsid w:val="00B24811"/>
    <w:rsid w:val="00B26D38"/>
    <w:rsid w:val="00B274A9"/>
    <w:rsid w:val="00B27F30"/>
    <w:rsid w:val="00B34AD2"/>
    <w:rsid w:val="00B34CB1"/>
    <w:rsid w:val="00B35E59"/>
    <w:rsid w:val="00B36A35"/>
    <w:rsid w:val="00B378D3"/>
    <w:rsid w:val="00B4165D"/>
    <w:rsid w:val="00B422BB"/>
    <w:rsid w:val="00B42800"/>
    <w:rsid w:val="00B45383"/>
    <w:rsid w:val="00B45F2D"/>
    <w:rsid w:val="00B4666B"/>
    <w:rsid w:val="00B476E2"/>
    <w:rsid w:val="00B47B97"/>
    <w:rsid w:val="00B513A5"/>
    <w:rsid w:val="00B51B47"/>
    <w:rsid w:val="00B520AE"/>
    <w:rsid w:val="00B529C4"/>
    <w:rsid w:val="00B52F1E"/>
    <w:rsid w:val="00B546BE"/>
    <w:rsid w:val="00B548C7"/>
    <w:rsid w:val="00B56475"/>
    <w:rsid w:val="00B5678F"/>
    <w:rsid w:val="00B6222C"/>
    <w:rsid w:val="00B62EFC"/>
    <w:rsid w:val="00B640E9"/>
    <w:rsid w:val="00B664A6"/>
    <w:rsid w:val="00B664E1"/>
    <w:rsid w:val="00B7279C"/>
    <w:rsid w:val="00B730FD"/>
    <w:rsid w:val="00B735BD"/>
    <w:rsid w:val="00B764CB"/>
    <w:rsid w:val="00B769D1"/>
    <w:rsid w:val="00B76C97"/>
    <w:rsid w:val="00B7797F"/>
    <w:rsid w:val="00B77EAC"/>
    <w:rsid w:val="00B8455A"/>
    <w:rsid w:val="00B85889"/>
    <w:rsid w:val="00B86C7C"/>
    <w:rsid w:val="00B9046F"/>
    <w:rsid w:val="00B9093A"/>
    <w:rsid w:val="00B921B0"/>
    <w:rsid w:val="00B93B76"/>
    <w:rsid w:val="00B94558"/>
    <w:rsid w:val="00B946DE"/>
    <w:rsid w:val="00B960DC"/>
    <w:rsid w:val="00B9667C"/>
    <w:rsid w:val="00B96CFA"/>
    <w:rsid w:val="00BA1ADB"/>
    <w:rsid w:val="00BA1DA5"/>
    <w:rsid w:val="00BA300B"/>
    <w:rsid w:val="00BA3419"/>
    <w:rsid w:val="00BA34F5"/>
    <w:rsid w:val="00BA4846"/>
    <w:rsid w:val="00BA4F69"/>
    <w:rsid w:val="00BA63C7"/>
    <w:rsid w:val="00BA6B97"/>
    <w:rsid w:val="00BA747F"/>
    <w:rsid w:val="00BA778C"/>
    <w:rsid w:val="00BB1DD0"/>
    <w:rsid w:val="00BB2EA3"/>
    <w:rsid w:val="00BB30F8"/>
    <w:rsid w:val="00BB4065"/>
    <w:rsid w:val="00BB536D"/>
    <w:rsid w:val="00BB6817"/>
    <w:rsid w:val="00BB70B9"/>
    <w:rsid w:val="00BC00AC"/>
    <w:rsid w:val="00BC310E"/>
    <w:rsid w:val="00BC3867"/>
    <w:rsid w:val="00BC3E17"/>
    <w:rsid w:val="00BD089B"/>
    <w:rsid w:val="00BD0F8F"/>
    <w:rsid w:val="00BD2232"/>
    <w:rsid w:val="00BD226F"/>
    <w:rsid w:val="00BD350A"/>
    <w:rsid w:val="00BD4E74"/>
    <w:rsid w:val="00BD6281"/>
    <w:rsid w:val="00BE04A5"/>
    <w:rsid w:val="00BE1348"/>
    <w:rsid w:val="00BE14A8"/>
    <w:rsid w:val="00BE1E26"/>
    <w:rsid w:val="00BE28D6"/>
    <w:rsid w:val="00BE3319"/>
    <w:rsid w:val="00BE4998"/>
    <w:rsid w:val="00BE4B5B"/>
    <w:rsid w:val="00BE4FF8"/>
    <w:rsid w:val="00BE6089"/>
    <w:rsid w:val="00BF092C"/>
    <w:rsid w:val="00BF0B7F"/>
    <w:rsid w:val="00BF322D"/>
    <w:rsid w:val="00BF3CDB"/>
    <w:rsid w:val="00BF5182"/>
    <w:rsid w:val="00BF7851"/>
    <w:rsid w:val="00C00C00"/>
    <w:rsid w:val="00C02050"/>
    <w:rsid w:val="00C038AA"/>
    <w:rsid w:val="00C0764A"/>
    <w:rsid w:val="00C10DF5"/>
    <w:rsid w:val="00C11250"/>
    <w:rsid w:val="00C1267A"/>
    <w:rsid w:val="00C131EA"/>
    <w:rsid w:val="00C13E8B"/>
    <w:rsid w:val="00C149A3"/>
    <w:rsid w:val="00C14BC1"/>
    <w:rsid w:val="00C14C75"/>
    <w:rsid w:val="00C169C8"/>
    <w:rsid w:val="00C16B82"/>
    <w:rsid w:val="00C22462"/>
    <w:rsid w:val="00C2377B"/>
    <w:rsid w:val="00C24890"/>
    <w:rsid w:val="00C24DC4"/>
    <w:rsid w:val="00C24DEE"/>
    <w:rsid w:val="00C26460"/>
    <w:rsid w:val="00C26F63"/>
    <w:rsid w:val="00C27A1D"/>
    <w:rsid w:val="00C332AD"/>
    <w:rsid w:val="00C35785"/>
    <w:rsid w:val="00C369A7"/>
    <w:rsid w:val="00C3758D"/>
    <w:rsid w:val="00C37F85"/>
    <w:rsid w:val="00C43685"/>
    <w:rsid w:val="00C43989"/>
    <w:rsid w:val="00C43ACE"/>
    <w:rsid w:val="00C44050"/>
    <w:rsid w:val="00C445FE"/>
    <w:rsid w:val="00C46610"/>
    <w:rsid w:val="00C46741"/>
    <w:rsid w:val="00C46819"/>
    <w:rsid w:val="00C50056"/>
    <w:rsid w:val="00C505B7"/>
    <w:rsid w:val="00C51CAC"/>
    <w:rsid w:val="00C524E0"/>
    <w:rsid w:val="00C53624"/>
    <w:rsid w:val="00C55059"/>
    <w:rsid w:val="00C55DBD"/>
    <w:rsid w:val="00C57C6D"/>
    <w:rsid w:val="00C60A08"/>
    <w:rsid w:val="00C60FC2"/>
    <w:rsid w:val="00C61709"/>
    <w:rsid w:val="00C61923"/>
    <w:rsid w:val="00C61D62"/>
    <w:rsid w:val="00C62134"/>
    <w:rsid w:val="00C62931"/>
    <w:rsid w:val="00C62AEE"/>
    <w:rsid w:val="00C64456"/>
    <w:rsid w:val="00C6727E"/>
    <w:rsid w:val="00C67316"/>
    <w:rsid w:val="00C67960"/>
    <w:rsid w:val="00C727BE"/>
    <w:rsid w:val="00C73232"/>
    <w:rsid w:val="00C74D35"/>
    <w:rsid w:val="00C7667C"/>
    <w:rsid w:val="00C772BC"/>
    <w:rsid w:val="00C77546"/>
    <w:rsid w:val="00C80050"/>
    <w:rsid w:val="00C812C8"/>
    <w:rsid w:val="00C840BE"/>
    <w:rsid w:val="00C84D61"/>
    <w:rsid w:val="00C85F1A"/>
    <w:rsid w:val="00C9025B"/>
    <w:rsid w:val="00C9060A"/>
    <w:rsid w:val="00C91AE3"/>
    <w:rsid w:val="00C91BBF"/>
    <w:rsid w:val="00C93343"/>
    <w:rsid w:val="00C93D7D"/>
    <w:rsid w:val="00C9651A"/>
    <w:rsid w:val="00C96797"/>
    <w:rsid w:val="00CA0A52"/>
    <w:rsid w:val="00CA1D22"/>
    <w:rsid w:val="00CA2577"/>
    <w:rsid w:val="00CA27C9"/>
    <w:rsid w:val="00CA3A19"/>
    <w:rsid w:val="00CA5A06"/>
    <w:rsid w:val="00CA672E"/>
    <w:rsid w:val="00CA701B"/>
    <w:rsid w:val="00CA7027"/>
    <w:rsid w:val="00CB0D2C"/>
    <w:rsid w:val="00CB26DA"/>
    <w:rsid w:val="00CB2C05"/>
    <w:rsid w:val="00CB4976"/>
    <w:rsid w:val="00CB5417"/>
    <w:rsid w:val="00CB5710"/>
    <w:rsid w:val="00CB5897"/>
    <w:rsid w:val="00CB5F9D"/>
    <w:rsid w:val="00CB636F"/>
    <w:rsid w:val="00CB7806"/>
    <w:rsid w:val="00CB7F1E"/>
    <w:rsid w:val="00CC1C58"/>
    <w:rsid w:val="00CC328F"/>
    <w:rsid w:val="00CD0583"/>
    <w:rsid w:val="00CD0A76"/>
    <w:rsid w:val="00CD1415"/>
    <w:rsid w:val="00CD1742"/>
    <w:rsid w:val="00CD19A6"/>
    <w:rsid w:val="00CD275F"/>
    <w:rsid w:val="00CD4F82"/>
    <w:rsid w:val="00CD5EC9"/>
    <w:rsid w:val="00CD7136"/>
    <w:rsid w:val="00CD7B65"/>
    <w:rsid w:val="00CD7D1E"/>
    <w:rsid w:val="00CE16BB"/>
    <w:rsid w:val="00CE18EA"/>
    <w:rsid w:val="00CE1B22"/>
    <w:rsid w:val="00CE1C1D"/>
    <w:rsid w:val="00CE1D8D"/>
    <w:rsid w:val="00CE20F4"/>
    <w:rsid w:val="00CE4C17"/>
    <w:rsid w:val="00CE5D15"/>
    <w:rsid w:val="00CE6B08"/>
    <w:rsid w:val="00CE77AD"/>
    <w:rsid w:val="00CF0388"/>
    <w:rsid w:val="00CF10F4"/>
    <w:rsid w:val="00CF262F"/>
    <w:rsid w:val="00CF43FF"/>
    <w:rsid w:val="00CF482C"/>
    <w:rsid w:val="00CF4EEB"/>
    <w:rsid w:val="00CF5ECC"/>
    <w:rsid w:val="00CF6D67"/>
    <w:rsid w:val="00D00041"/>
    <w:rsid w:val="00D0020E"/>
    <w:rsid w:val="00D0143B"/>
    <w:rsid w:val="00D01B15"/>
    <w:rsid w:val="00D02DDC"/>
    <w:rsid w:val="00D03270"/>
    <w:rsid w:val="00D052DB"/>
    <w:rsid w:val="00D06CDB"/>
    <w:rsid w:val="00D10BF8"/>
    <w:rsid w:val="00D11057"/>
    <w:rsid w:val="00D11C2B"/>
    <w:rsid w:val="00D136A4"/>
    <w:rsid w:val="00D16B77"/>
    <w:rsid w:val="00D172F6"/>
    <w:rsid w:val="00D1764E"/>
    <w:rsid w:val="00D17847"/>
    <w:rsid w:val="00D20829"/>
    <w:rsid w:val="00D2121D"/>
    <w:rsid w:val="00D2190F"/>
    <w:rsid w:val="00D21FFA"/>
    <w:rsid w:val="00D2312D"/>
    <w:rsid w:val="00D2330C"/>
    <w:rsid w:val="00D2333A"/>
    <w:rsid w:val="00D255FA"/>
    <w:rsid w:val="00D25994"/>
    <w:rsid w:val="00D2782A"/>
    <w:rsid w:val="00D30CB6"/>
    <w:rsid w:val="00D30F51"/>
    <w:rsid w:val="00D3145A"/>
    <w:rsid w:val="00D31476"/>
    <w:rsid w:val="00D31B85"/>
    <w:rsid w:val="00D32499"/>
    <w:rsid w:val="00D3594C"/>
    <w:rsid w:val="00D35D00"/>
    <w:rsid w:val="00D36A31"/>
    <w:rsid w:val="00D36B79"/>
    <w:rsid w:val="00D40ADB"/>
    <w:rsid w:val="00D42CFC"/>
    <w:rsid w:val="00D42F5E"/>
    <w:rsid w:val="00D442AC"/>
    <w:rsid w:val="00D44C8C"/>
    <w:rsid w:val="00D45831"/>
    <w:rsid w:val="00D45A81"/>
    <w:rsid w:val="00D45FF5"/>
    <w:rsid w:val="00D47215"/>
    <w:rsid w:val="00D47E00"/>
    <w:rsid w:val="00D50A65"/>
    <w:rsid w:val="00D556A0"/>
    <w:rsid w:val="00D57257"/>
    <w:rsid w:val="00D57584"/>
    <w:rsid w:val="00D5765E"/>
    <w:rsid w:val="00D6019F"/>
    <w:rsid w:val="00D601CD"/>
    <w:rsid w:val="00D61659"/>
    <w:rsid w:val="00D61A0D"/>
    <w:rsid w:val="00D6334B"/>
    <w:rsid w:val="00D651AC"/>
    <w:rsid w:val="00D6678F"/>
    <w:rsid w:val="00D671F4"/>
    <w:rsid w:val="00D67AAB"/>
    <w:rsid w:val="00D71248"/>
    <w:rsid w:val="00D71609"/>
    <w:rsid w:val="00D721D9"/>
    <w:rsid w:val="00D72B1A"/>
    <w:rsid w:val="00D75EA5"/>
    <w:rsid w:val="00D76971"/>
    <w:rsid w:val="00D76F2D"/>
    <w:rsid w:val="00D80EE2"/>
    <w:rsid w:val="00D81BAE"/>
    <w:rsid w:val="00D83A4F"/>
    <w:rsid w:val="00D83EA2"/>
    <w:rsid w:val="00D85305"/>
    <w:rsid w:val="00D8604D"/>
    <w:rsid w:val="00D86D76"/>
    <w:rsid w:val="00D90393"/>
    <w:rsid w:val="00D90958"/>
    <w:rsid w:val="00D90F9A"/>
    <w:rsid w:val="00D91938"/>
    <w:rsid w:val="00D92287"/>
    <w:rsid w:val="00D94D41"/>
    <w:rsid w:val="00D95B4B"/>
    <w:rsid w:val="00D96BBD"/>
    <w:rsid w:val="00D9704C"/>
    <w:rsid w:val="00DA1183"/>
    <w:rsid w:val="00DA2F52"/>
    <w:rsid w:val="00DA31BC"/>
    <w:rsid w:val="00DA360E"/>
    <w:rsid w:val="00DA3B1A"/>
    <w:rsid w:val="00DA568D"/>
    <w:rsid w:val="00DA6D6F"/>
    <w:rsid w:val="00DA70F4"/>
    <w:rsid w:val="00DA713F"/>
    <w:rsid w:val="00DB1650"/>
    <w:rsid w:val="00DB26A1"/>
    <w:rsid w:val="00DB334D"/>
    <w:rsid w:val="00DB3933"/>
    <w:rsid w:val="00DB5552"/>
    <w:rsid w:val="00DB5EEA"/>
    <w:rsid w:val="00DB5F71"/>
    <w:rsid w:val="00DB6E5B"/>
    <w:rsid w:val="00DB7E20"/>
    <w:rsid w:val="00DC1549"/>
    <w:rsid w:val="00DC1C8B"/>
    <w:rsid w:val="00DC2978"/>
    <w:rsid w:val="00DC3371"/>
    <w:rsid w:val="00DC3D23"/>
    <w:rsid w:val="00DC45F1"/>
    <w:rsid w:val="00DC5471"/>
    <w:rsid w:val="00DC6A8C"/>
    <w:rsid w:val="00DC73B5"/>
    <w:rsid w:val="00DD0330"/>
    <w:rsid w:val="00DD11C0"/>
    <w:rsid w:val="00DD17BD"/>
    <w:rsid w:val="00DD1A6E"/>
    <w:rsid w:val="00DD1CA4"/>
    <w:rsid w:val="00DD2326"/>
    <w:rsid w:val="00DD23C4"/>
    <w:rsid w:val="00DD2C11"/>
    <w:rsid w:val="00DD375E"/>
    <w:rsid w:val="00DD4C75"/>
    <w:rsid w:val="00DD59CB"/>
    <w:rsid w:val="00DD5C43"/>
    <w:rsid w:val="00DE0472"/>
    <w:rsid w:val="00DE1708"/>
    <w:rsid w:val="00DE29A3"/>
    <w:rsid w:val="00DE2D02"/>
    <w:rsid w:val="00DE328D"/>
    <w:rsid w:val="00DE410B"/>
    <w:rsid w:val="00DE4E41"/>
    <w:rsid w:val="00DE4F4B"/>
    <w:rsid w:val="00DE543B"/>
    <w:rsid w:val="00DE6161"/>
    <w:rsid w:val="00DE7416"/>
    <w:rsid w:val="00DE74E9"/>
    <w:rsid w:val="00DF13E3"/>
    <w:rsid w:val="00DF32A4"/>
    <w:rsid w:val="00DF383F"/>
    <w:rsid w:val="00DF3B43"/>
    <w:rsid w:val="00DF44C9"/>
    <w:rsid w:val="00DF4644"/>
    <w:rsid w:val="00E00327"/>
    <w:rsid w:val="00E02DEC"/>
    <w:rsid w:val="00E03B9A"/>
    <w:rsid w:val="00E056E7"/>
    <w:rsid w:val="00E0581B"/>
    <w:rsid w:val="00E077DF"/>
    <w:rsid w:val="00E111CA"/>
    <w:rsid w:val="00E11DD6"/>
    <w:rsid w:val="00E1305E"/>
    <w:rsid w:val="00E13321"/>
    <w:rsid w:val="00E13A85"/>
    <w:rsid w:val="00E141E8"/>
    <w:rsid w:val="00E153FC"/>
    <w:rsid w:val="00E20965"/>
    <w:rsid w:val="00E2228B"/>
    <w:rsid w:val="00E2538D"/>
    <w:rsid w:val="00E25A59"/>
    <w:rsid w:val="00E25B37"/>
    <w:rsid w:val="00E26273"/>
    <w:rsid w:val="00E26730"/>
    <w:rsid w:val="00E269E5"/>
    <w:rsid w:val="00E27C8A"/>
    <w:rsid w:val="00E321F4"/>
    <w:rsid w:val="00E32DC6"/>
    <w:rsid w:val="00E32EE3"/>
    <w:rsid w:val="00E336B1"/>
    <w:rsid w:val="00E337AB"/>
    <w:rsid w:val="00E33EF0"/>
    <w:rsid w:val="00E343C1"/>
    <w:rsid w:val="00E35479"/>
    <w:rsid w:val="00E3735D"/>
    <w:rsid w:val="00E37F8D"/>
    <w:rsid w:val="00E40CD4"/>
    <w:rsid w:val="00E415FA"/>
    <w:rsid w:val="00E41738"/>
    <w:rsid w:val="00E41FE3"/>
    <w:rsid w:val="00E4360C"/>
    <w:rsid w:val="00E44E25"/>
    <w:rsid w:val="00E44E85"/>
    <w:rsid w:val="00E45F97"/>
    <w:rsid w:val="00E46FE7"/>
    <w:rsid w:val="00E50908"/>
    <w:rsid w:val="00E510F0"/>
    <w:rsid w:val="00E51E31"/>
    <w:rsid w:val="00E53447"/>
    <w:rsid w:val="00E53FB3"/>
    <w:rsid w:val="00E54E32"/>
    <w:rsid w:val="00E55499"/>
    <w:rsid w:val="00E55812"/>
    <w:rsid w:val="00E55F3F"/>
    <w:rsid w:val="00E56C1D"/>
    <w:rsid w:val="00E56E52"/>
    <w:rsid w:val="00E57B21"/>
    <w:rsid w:val="00E62312"/>
    <w:rsid w:val="00E6289D"/>
    <w:rsid w:val="00E63065"/>
    <w:rsid w:val="00E651C9"/>
    <w:rsid w:val="00E67669"/>
    <w:rsid w:val="00E67AE8"/>
    <w:rsid w:val="00E72D4E"/>
    <w:rsid w:val="00E72F87"/>
    <w:rsid w:val="00E73400"/>
    <w:rsid w:val="00E73DBA"/>
    <w:rsid w:val="00E73F99"/>
    <w:rsid w:val="00E7581C"/>
    <w:rsid w:val="00E77676"/>
    <w:rsid w:val="00E8113B"/>
    <w:rsid w:val="00E82A75"/>
    <w:rsid w:val="00E83E2D"/>
    <w:rsid w:val="00E84C11"/>
    <w:rsid w:val="00E86CD9"/>
    <w:rsid w:val="00E9110E"/>
    <w:rsid w:val="00E93E56"/>
    <w:rsid w:val="00E94EC4"/>
    <w:rsid w:val="00E95166"/>
    <w:rsid w:val="00EA071F"/>
    <w:rsid w:val="00EA0962"/>
    <w:rsid w:val="00EA0CB2"/>
    <w:rsid w:val="00EA0F8A"/>
    <w:rsid w:val="00EA1581"/>
    <w:rsid w:val="00EA37C9"/>
    <w:rsid w:val="00EA3978"/>
    <w:rsid w:val="00EA3C0C"/>
    <w:rsid w:val="00EA4927"/>
    <w:rsid w:val="00EA68EA"/>
    <w:rsid w:val="00EA6B5A"/>
    <w:rsid w:val="00EB31F7"/>
    <w:rsid w:val="00EB5C5E"/>
    <w:rsid w:val="00EB78C5"/>
    <w:rsid w:val="00EC0D59"/>
    <w:rsid w:val="00EC2C33"/>
    <w:rsid w:val="00EC2D47"/>
    <w:rsid w:val="00EC56B9"/>
    <w:rsid w:val="00EC5AFB"/>
    <w:rsid w:val="00EC5F9D"/>
    <w:rsid w:val="00EC6143"/>
    <w:rsid w:val="00EC6743"/>
    <w:rsid w:val="00EC7AB2"/>
    <w:rsid w:val="00ED028C"/>
    <w:rsid w:val="00ED0B94"/>
    <w:rsid w:val="00ED0F53"/>
    <w:rsid w:val="00ED22DF"/>
    <w:rsid w:val="00ED3BFF"/>
    <w:rsid w:val="00ED52D0"/>
    <w:rsid w:val="00ED6835"/>
    <w:rsid w:val="00ED6C70"/>
    <w:rsid w:val="00ED6FE9"/>
    <w:rsid w:val="00ED729D"/>
    <w:rsid w:val="00EE0221"/>
    <w:rsid w:val="00EE0D7B"/>
    <w:rsid w:val="00EE22A3"/>
    <w:rsid w:val="00EE2A6B"/>
    <w:rsid w:val="00EE2D6B"/>
    <w:rsid w:val="00EE31F8"/>
    <w:rsid w:val="00EE39E5"/>
    <w:rsid w:val="00EE5653"/>
    <w:rsid w:val="00EF174E"/>
    <w:rsid w:val="00EF2A4D"/>
    <w:rsid w:val="00EF2CB7"/>
    <w:rsid w:val="00EF3635"/>
    <w:rsid w:val="00EF3B21"/>
    <w:rsid w:val="00EF4999"/>
    <w:rsid w:val="00EF4AA3"/>
    <w:rsid w:val="00EF5F82"/>
    <w:rsid w:val="00F106DB"/>
    <w:rsid w:val="00F1422E"/>
    <w:rsid w:val="00F14FF1"/>
    <w:rsid w:val="00F15E86"/>
    <w:rsid w:val="00F2061E"/>
    <w:rsid w:val="00F2103C"/>
    <w:rsid w:val="00F2125E"/>
    <w:rsid w:val="00F225E0"/>
    <w:rsid w:val="00F2422A"/>
    <w:rsid w:val="00F244FB"/>
    <w:rsid w:val="00F25552"/>
    <w:rsid w:val="00F256DB"/>
    <w:rsid w:val="00F25C7F"/>
    <w:rsid w:val="00F26806"/>
    <w:rsid w:val="00F27B90"/>
    <w:rsid w:val="00F27F2F"/>
    <w:rsid w:val="00F30362"/>
    <w:rsid w:val="00F31CAC"/>
    <w:rsid w:val="00F336EF"/>
    <w:rsid w:val="00F338FE"/>
    <w:rsid w:val="00F35E4B"/>
    <w:rsid w:val="00F36EBD"/>
    <w:rsid w:val="00F43833"/>
    <w:rsid w:val="00F43E12"/>
    <w:rsid w:val="00F460FE"/>
    <w:rsid w:val="00F47383"/>
    <w:rsid w:val="00F476D6"/>
    <w:rsid w:val="00F50469"/>
    <w:rsid w:val="00F50639"/>
    <w:rsid w:val="00F52C7B"/>
    <w:rsid w:val="00F53FEE"/>
    <w:rsid w:val="00F541EC"/>
    <w:rsid w:val="00F54CA2"/>
    <w:rsid w:val="00F5531D"/>
    <w:rsid w:val="00F55369"/>
    <w:rsid w:val="00F5755D"/>
    <w:rsid w:val="00F602D2"/>
    <w:rsid w:val="00F6136E"/>
    <w:rsid w:val="00F61869"/>
    <w:rsid w:val="00F62670"/>
    <w:rsid w:val="00F63DC8"/>
    <w:rsid w:val="00F63E07"/>
    <w:rsid w:val="00F657F8"/>
    <w:rsid w:val="00F67F00"/>
    <w:rsid w:val="00F70B59"/>
    <w:rsid w:val="00F70E33"/>
    <w:rsid w:val="00F70F3F"/>
    <w:rsid w:val="00F71633"/>
    <w:rsid w:val="00F7288F"/>
    <w:rsid w:val="00F72F36"/>
    <w:rsid w:val="00F739F1"/>
    <w:rsid w:val="00F742E9"/>
    <w:rsid w:val="00F75764"/>
    <w:rsid w:val="00F75BAB"/>
    <w:rsid w:val="00F80C21"/>
    <w:rsid w:val="00F82157"/>
    <w:rsid w:val="00F83F6E"/>
    <w:rsid w:val="00F85100"/>
    <w:rsid w:val="00F85E2F"/>
    <w:rsid w:val="00F908FD"/>
    <w:rsid w:val="00F93456"/>
    <w:rsid w:val="00F9476B"/>
    <w:rsid w:val="00F94B19"/>
    <w:rsid w:val="00F94E34"/>
    <w:rsid w:val="00F953E8"/>
    <w:rsid w:val="00F9640C"/>
    <w:rsid w:val="00F97FBC"/>
    <w:rsid w:val="00FA0B83"/>
    <w:rsid w:val="00FA16CB"/>
    <w:rsid w:val="00FA1F97"/>
    <w:rsid w:val="00FA3FDD"/>
    <w:rsid w:val="00FB0F8C"/>
    <w:rsid w:val="00FB17B6"/>
    <w:rsid w:val="00FB1A06"/>
    <w:rsid w:val="00FB3CB1"/>
    <w:rsid w:val="00FB437E"/>
    <w:rsid w:val="00FB48A3"/>
    <w:rsid w:val="00FB6050"/>
    <w:rsid w:val="00FB772D"/>
    <w:rsid w:val="00FB7844"/>
    <w:rsid w:val="00FB7ED1"/>
    <w:rsid w:val="00FC1A5F"/>
    <w:rsid w:val="00FC2027"/>
    <w:rsid w:val="00FC335C"/>
    <w:rsid w:val="00FC5B3C"/>
    <w:rsid w:val="00FD1C69"/>
    <w:rsid w:val="00FD35D4"/>
    <w:rsid w:val="00FD5071"/>
    <w:rsid w:val="00FD658D"/>
    <w:rsid w:val="00FD73CB"/>
    <w:rsid w:val="00FD7EB1"/>
    <w:rsid w:val="00FE0189"/>
    <w:rsid w:val="00FE178D"/>
    <w:rsid w:val="00FE26D9"/>
    <w:rsid w:val="00FE3F5E"/>
    <w:rsid w:val="00FE480A"/>
    <w:rsid w:val="00FE53B5"/>
    <w:rsid w:val="00FE65E1"/>
    <w:rsid w:val="00FE690B"/>
    <w:rsid w:val="00FE6CEB"/>
    <w:rsid w:val="00FE6EA6"/>
    <w:rsid w:val="00FE721C"/>
    <w:rsid w:val="00FE78C7"/>
    <w:rsid w:val="00FF12CB"/>
    <w:rsid w:val="00FF26F2"/>
    <w:rsid w:val="00FF384B"/>
    <w:rsid w:val="00FF4DEC"/>
    <w:rsid w:val="00FF5A78"/>
    <w:rsid w:val="00FF6063"/>
    <w:rsid w:val="00FF6175"/>
    <w:rsid w:val="00FF6573"/>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000A8138"/>
  <w14:defaultImageDpi w14:val="32767"/>
  <w15:docId w15:val="{D7465DB7-EFC1-4324-8801-035C3488D7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Theme="minorHAnsi" w:hAnsi="Arial" w:cstheme="minorBidi"/>
        <w:sz w:val="22"/>
        <w:szCs w:val="22"/>
        <w:lang w:val="en-US" w:eastAsia="en-US" w:bidi="ar-SA"/>
      </w:rPr>
    </w:rPrDefault>
    <w:pPrDefault/>
  </w:docDefaults>
  <w:latentStyles w:defLockedState="0" w:defUIPriority="99" w:defSemiHidden="0" w:defUnhideWhenUsed="0" w:defQFormat="0" w:count="376">
    <w:lsdException w:name="Normal" w:qFormat="1"/>
    <w:lsdException w:name="heading 1" w:uiPriority="9" w:qFormat="1"/>
    <w:lsdException w:name="heading 2" w:semiHidden="1" w:uiPriority="0" w:unhideWhenUsed="1"/>
    <w:lsdException w:name="heading 3" w:semiHidden="1" w:uiPriority="4"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99"/>
    <w:qFormat/>
    <w:rsid w:val="0014766B"/>
    <w:pPr>
      <w:spacing w:before="180" w:after="180"/>
    </w:pPr>
    <w:rPr>
      <w:rFonts w:asciiTheme="minorHAnsi" w:hAnsiTheme="minorHAnsi"/>
    </w:rPr>
  </w:style>
  <w:style w:type="paragraph" w:styleId="Heading1">
    <w:name w:val="heading 1"/>
    <w:aliases w:val="Lab TItle"/>
    <w:next w:val="Normal"/>
    <w:link w:val="Heading1Char"/>
    <w:uiPriority w:val="9"/>
    <w:qFormat/>
    <w:rsid w:val="00623913"/>
    <w:pPr>
      <w:keepNext/>
      <w:spacing w:after="240"/>
      <w:outlineLvl w:val="0"/>
    </w:pPr>
    <w:rPr>
      <w:rFonts w:ascii="Segoe UI Semibold" w:eastAsiaTheme="majorEastAsia" w:hAnsi="Segoe UI Semibold" w:cstheme="majorBidi"/>
      <w:sz w:val="72"/>
      <w:szCs w:val="20"/>
    </w:rPr>
  </w:style>
  <w:style w:type="paragraph" w:styleId="Heading2">
    <w:name w:val="heading 2"/>
    <w:aliases w:val="Exercise Title"/>
    <w:basedOn w:val="Heading1"/>
    <w:link w:val="Heading2Char"/>
    <w:rsid w:val="00623913"/>
    <w:pPr>
      <w:pageBreakBefore/>
      <w:outlineLvl w:val="1"/>
    </w:pPr>
    <w:rPr>
      <w:sz w:val="52"/>
    </w:rPr>
  </w:style>
  <w:style w:type="paragraph" w:styleId="Heading3">
    <w:name w:val="heading 3"/>
    <w:aliases w:val="Task Title"/>
    <w:basedOn w:val="Normal"/>
    <w:next w:val="Normal"/>
    <w:link w:val="Heading3Char"/>
    <w:uiPriority w:val="4"/>
    <w:qFormat/>
    <w:rsid w:val="00623913"/>
    <w:pPr>
      <w:keepNext/>
      <w:spacing w:before="360"/>
      <w:outlineLvl w:val="2"/>
    </w:pPr>
    <w:rPr>
      <w:rFonts w:eastAsiaTheme="majorEastAsia" w:cstheme="majorBidi"/>
      <w:b/>
      <w:sz w:val="28"/>
      <w:szCs w:val="20"/>
    </w:rPr>
  </w:style>
  <w:style w:type="paragraph" w:styleId="Heading4">
    <w:name w:val="heading 4"/>
    <w:basedOn w:val="Normal"/>
    <w:next w:val="Normal"/>
    <w:link w:val="Heading4Char"/>
    <w:uiPriority w:val="9"/>
    <w:semiHidden/>
    <w:unhideWhenUsed/>
    <w:qFormat/>
    <w:rsid w:val="004C26BF"/>
    <w:pPr>
      <w:keepNext/>
      <w:keepLines/>
      <w:spacing w:before="40"/>
      <w:outlineLvl w:val="3"/>
    </w:pPr>
    <w:rPr>
      <w:rFonts w:asciiTheme="majorHAnsi" w:eastAsiaTheme="majorEastAsia" w:hAnsiTheme="majorHAnsi" w:cstheme="majorBidi"/>
      <w:i/>
      <w:iCs/>
      <w:color w:val="00548C"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79025D"/>
    <w:rPr>
      <w:rFonts w:ascii="Tahoma" w:hAnsi="Tahoma" w:cs="Tahoma"/>
      <w:sz w:val="16"/>
      <w:szCs w:val="16"/>
    </w:rPr>
  </w:style>
  <w:style w:type="character" w:customStyle="1" w:styleId="BalloonTextChar">
    <w:name w:val="Balloon Text Char"/>
    <w:basedOn w:val="DefaultParagraphFont"/>
    <w:link w:val="BalloonText"/>
    <w:uiPriority w:val="99"/>
    <w:semiHidden/>
    <w:rsid w:val="0079025D"/>
    <w:rPr>
      <w:rFonts w:ascii="Tahoma" w:hAnsi="Tahoma" w:cs="Tahoma"/>
      <w:sz w:val="16"/>
      <w:szCs w:val="16"/>
    </w:rPr>
  </w:style>
  <w:style w:type="character" w:customStyle="1" w:styleId="Heading1Char">
    <w:name w:val="Heading 1 Char"/>
    <w:aliases w:val="Lab TItle Char"/>
    <w:basedOn w:val="DefaultParagraphFont"/>
    <w:link w:val="Heading1"/>
    <w:uiPriority w:val="9"/>
    <w:rsid w:val="00623913"/>
    <w:rPr>
      <w:rFonts w:ascii="Segoe UI Semibold" w:eastAsiaTheme="majorEastAsia" w:hAnsi="Segoe UI Semibold" w:cstheme="majorBidi"/>
      <w:sz w:val="72"/>
      <w:szCs w:val="20"/>
    </w:rPr>
  </w:style>
  <w:style w:type="paragraph" w:customStyle="1" w:styleId="ecxmsonormal">
    <w:name w:val="ecxmsonormal"/>
    <w:basedOn w:val="Normal"/>
    <w:uiPriority w:val="99"/>
    <w:semiHidden/>
    <w:rsid w:val="0079025D"/>
    <w:pPr>
      <w:spacing w:after="324"/>
    </w:pPr>
    <w:rPr>
      <w:rFonts w:ascii="Times New Roman" w:eastAsia="Times New Roman" w:hAnsi="Times New Roman" w:cs="Times New Roman"/>
      <w:sz w:val="24"/>
      <w:szCs w:val="24"/>
    </w:rPr>
  </w:style>
  <w:style w:type="character" w:styleId="Hyperlink">
    <w:name w:val="Hyperlink"/>
    <w:basedOn w:val="DefaultParagraphFont"/>
    <w:uiPriority w:val="99"/>
    <w:qFormat/>
    <w:rsid w:val="004C26BF"/>
    <w:rPr>
      <w:color w:val="0000FF"/>
      <w:u w:val="single"/>
    </w:rPr>
  </w:style>
  <w:style w:type="numbering" w:customStyle="1" w:styleId="Bullet">
    <w:name w:val="Bullet"/>
    <w:basedOn w:val="NoList"/>
    <w:rsid w:val="004C258B"/>
    <w:pPr>
      <w:numPr>
        <w:numId w:val="6"/>
      </w:numPr>
    </w:pPr>
  </w:style>
  <w:style w:type="numbering" w:customStyle="1" w:styleId="BulletList">
    <w:name w:val="Bullet List"/>
    <w:basedOn w:val="NoList"/>
    <w:rsid w:val="00BA300B"/>
    <w:pPr>
      <w:numPr>
        <w:numId w:val="8"/>
      </w:numPr>
    </w:pPr>
  </w:style>
  <w:style w:type="numbering" w:customStyle="1" w:styleId="PETER">
    <w:name w:val="PETER"/>
    <w:basedOn w:val="NoList"/>
    <w:rsid w:val="00BA300B"/>
    <w:pPr>
      <w:numPr>
        <w:numId w:val="9"/>
      </w:numPr>
    </w:pPr>
  </w:style>
  <w:style w:type="character" w:customStyle="1" w:styleId="EmphasizeText">
    <w:name w:val="Emphasize Text"/>
    <w:basedOn w:val="DefaultParagraphFont"/>
    <w:qFormat/>
    <w:rsid w:val="00BA300B"/>
    <w:rPr>
      <w:b/>
      <w:bCs/>
    </w:rPr>
  </w:style>
  <w:style w:type="paragraph" w:customStyle="1" w:styleId="BulletItem">
    <w:name w:val="Bullet Item"/>
    <w:basedOn w:val="Normal"/>
    <w:uiPriority w:val="99"/>
    <w:rsid w:val="00760F71"/>
    <w:pPr>
      <w:numPr>
        <w:numId w:val="7"/>
      </w:numPr>
      <w:ind w:left="511" w:hanging="284"/>
    </w:pPr>
  </w:style>
  <w:style w:type="paragraph" w:customStyle="1" w:styleId="Image">
    <w:name w:val="Image"/>
    <w:basedOn w:val="Normal"/>
    <w:next w:val="Step"/>
    <w:rsid w:val="00763222"/>
    <w:pPr>
      <w:spacing w:before="240" w:after="240"/>
    </w:pPr>
    <w:rPr>
      <w:rFonts w:eastAsia="Times New Roman" w:cs="Times New Roman"/>
      <w:szCs w:val="20"/>
    </w:rPr>
  </w:style>
  <w:style w:type="paragraph" w:customStyle="1" w:styleId="Step">
    <w:name w:val="Step"/>
    <w:basedOn w:val="Normal"/>
    <w:uiPriority w:val="99"/>
    <w:rsid w:val="00E93E56"/>
    <w:pPr>
      <w:numPr>
        <w:numId w:val="10"/>
      </w:numPr>
    </w:pPr>
  </w:style>
  <w:style w:type="paragraph" w:customStyle="1" w:styleId="CommentaryImportant">
    <w:name w:val="Commentary Important"/>
    <w:basedOn w:val="Commentary"/>
    <w:next w:val="Step"/>
    <w:rsid w:val="001A1852"/>
    <w:rPr>
      <w:iCs/>
      <w:color w:val="BB141A" w:themeColor="accent2"/>
    </w:rPr>
  </w:style>
  <w:style w:type="character" w:customStyle="1" w:styleId="LabTitle">
    <w:name w:val="Lab Title"/>
    <w:basedOn w:val="DefaultParagraphFont"/>
    <w:rsid w:val="00FB1A06"/>
    <w:rPr>
      <w:rFonts w:asciiTheme="majorHAnsi" w:hAnsiTheme="majorHAnsi"/>
      <w:color w:val="auto"/>
      <w:sz w:val="72"/>
    </w:rPr>
  </w:style>
  <w:style w:type="paragraph" w:styleId="TOC3">
    <w:name w:val="toc 3"/>
    <w:basedOn w:val="Normal"/>
    <w:next w:val="Normal"/>
    <w:autoRedefine/>
    <w:uiPriority w:val="39"/>
    <w:unhideWhenUsed/>
    <w:rsid w:val="006668DF"/>
    <w:pPr>
      <w:spacing w:after="100"/>
      <w:ind w:left="440"/>
    </w:pPr>
  </w:style>
  <w:style w:type="paragraph" w:customStyle="1" w:styleId="LabDuration">
    <w:name w:val="Lab Duration"/>
    <w:basedOn w:val="Normal"/>
    <w:next w:val="Normal"/>
    <w:link w:val="LabDurationChar"/>
    <w:uiPriority w:val="99"/>
    <w:rsid w:val="00BD350A"/>
    <w:rPr>
      <w:b/>
    </w:rPr>
  </w:style>
  <w:style w:type="paragraph" w:styleId="TOC2">
    <w:name w:val="toc 2"/>
    <w:basedOn w:val="Normal"/>
    <w:next w:val="Normal"/>
    <w:autoRedefine/>
    <w:uiPriority w:val="39"/>
    <w:unhideWhenUsed/>
    <w:rsid w:val="004B2C49"/>
    <w:pPr>
      <w:spacing w:after="100"/>
      <w:ind w:left="220"/>
    </w:pPr>
  </w:style>
  <w:style w:type="table" w:customStyle="1" w:styleId="ListTable4-Accent11">
    <w:name w:val="List Table 4 - Accent 11"/>
    <w:basedOn w:val="TableNormal"/>
    <w:next w:val="ListTable4-Accent1"/>
    <w:uiPriority w:val="49"/>
    <w:rsid w:val="00C840BE"/>
    <w:rPr>
      <w:rFonts w:ascii="Calibri" w:hAnsi="Calibri"/>
    </w:rPr>
    <w:tblPr>
      <w:tblStyleRowBandSize w:val="1"/>
      <w:tblStyleColBandSize w:val="1"/>
      <w:tblBorders>
        <w:top w:val="single" w:sz="4" w:space="0" w:color="95B3D7"/>
        <w:left w:val="single" w:sz="4" w:space="0" w:color="95B3D7"/>
        <w:bottom w:val="single" w:sz="4" w:space="0" w:color="95B3D7"/>
        <w:right w:val="single" w:sz="4" w:space="0" w:color="95B3D7"/>
        <w:insideH w:val="single" w:sz="4" w:space="0" w:color="95B3D7"/>
      </w:tblBorders>
    </w:tblPr>
    <w:tblStylePr w:type="firstRow">
      <w:rPr>
        <w:b/>
        <w:bCs/>
        <w:color w:val="FFFFFF"/>
      </w:rPr>
      <w:tblPr/>
      <w:tcPr>
        <w:tcBorders>
          <w:top w:val="single" w:sz="4" w:space="0" w:color="4F81BD"/>
          <w:left w:val="single" w:sz="4" w:space="0" w:color="4F81BD"/>
          <w:bottom w:val="single" w:sz="4" w:space="0" w:color="4F81BD"/>
          <w:right w:val="single" w:sz="4" w:space="0" w:color="4F81BD"/>
          <w:insideH w:val="nil"/>
        </w:tcBorders>
        <w:shd w:val="clear" w:color="auto" w:fill="4F81BD"/>
      </w:tcPr>
    </w:tblStylePr>
    <w:tblStylePr w:type="lastRow">
      <w:rPr>
        <w:b/>
        <w:bCs/>
      </w:rPr>
      <w:tblPr/>
      <w:tcPr>
        <w:tcBorders>
          <w:top w:val="double" w:sz="4" w:space="0" w:color="95B3D7"/>
        </w:tcBorders>
      </w:tcPr>
    </w:tblStylePr>
    <w:tblStylePr w:type="firstCol">
      <w:rPr>
        <w:b/>
        <w:bCs/>
      </w:rPr>
    </w:tblStylePr>
    <w:tblStylePr w:type="lastCol">
      <w:rPr>
        <w:b/>
        <w:bCs/>
      </w:rPr>
    </w:tblStylePr>
    <w:tblStylePr w:type="band1Vert">
      <w:tblPr/>
      <w:tcPr>
        <w:shd w:val="clear" w:color="auto" w:fill="DBE5F1"/>
      </w:tcPr>
    </w:tblStylePr>
    <w:tblStylePr w:type="band1Horz">
      <w:tblPr/>
      <w:tcPr>
        <w:shd w:val="clear" w:color="auto" w:fill="DBE5F1"/>
      </w:tcPr>
    </w:tblStylePr>
  </w:style>
  <w:style w:type="table" w:styleId="TableGrid">
    <w:name w:val="Table Grid"/>
    <w:basedOn w:val="TableNormal"/>
    <w:uiPriority w:val="59"/>
    <w:rsid w:val="00D76F2D"/>
    <w:rPr>
      <w:sz w:val="20"/>
    </w:rPr>
    <w:tblPr>
      <w:tblCellMar>
        <w:left w:w="0" w:type="dxa"/>
        <w:right w:w="0" w:type="dxa"/>
      </w:tblCellMar>
    </w:tblPr>
    <w:trPr>
      <w:cantSplit/>
    </w:trPr>
  </w:style>
  <w:style w:type="character" w:customStyle="1" w:styleId="LabDurationChar">
    <w:name w:val="Lab Duration Char"/>
    <w:basedOn w:val="DefaultParagraphFont"/>
    <w:link w:val="LabDuration"/>
    <w:uiPriority w:val="99"/>
    <w:rsid w:val="00BD350A"/>
    <w:rPr>
      <w:rFonts w:asciiTheme="minorHAnsi" w:hAnsiTheme="minorHAnsi"/>
      <w:b/>
    </w:rPr>
  </w:style>
  <w:style w:type="table" w:styleId="ListTable4-Accent1">
    <w:name w:val="List Table 4 Accent 1"/>
    <w:basedOn w:val="TableNormal"/>
    <w:uiPriority w:val="49"/>
    <w:rsid w:val="00C840BE"/>
    <w:tblPr>
      <w:tblStyleRowBandSize w:val="1"/>
      <w:tblStyleColBandSize w:val="1"/>
      <w:tblBorders>
        <w:top w:val="single" w:sz="4" w:space="0" w:color="3DB2FF" w:themeColor="accent1" w:themeTint="99"/>
        <w:left w:val="single" w:sz="4" w:space="0" w:color="3DB2FF" w:themeColor="accent1" w:themeTint="99"/>
        <w:bottom w:val="single" w:sz="4" w:space="0" w:color="3DB2FF" w:themeColor="accent1" w:themeTint="99"/>
        <w:right w:val="single" w:sz="4" w:space="0" w:color="3DB2FF" w:themeColor="accent1" w:themeTint="99"/>
        <w:insideH w:val="single" w:sz="4" w:space="0" w:color="3DB2FF" w:themeColor="accent1" w:themeTint="99"/>
      </w:tblBorders>
    </w:tblPr>
    <w:tblStylePr w:type="firstRow">
      <w:rPr>
        <w:b/>
        <w:bCs/>
        <w:color w:val="FFFFFF" w:themeColor="background1"/>
      </w:rPr>
      <w:tblPr/>
      <w:tcPr>
        <w:tcBorders>
          <w:top w:val="single" w:sz="4" w:space="0" w:color="0072BC" w:themeColor="accent1"/>
          <w:left w:val="single" w:sz="4" w:space="0" w:color="0072BC" w:themeColor="accent1"/>
          <w:bottom w:val="single" w:sz="4" w:space="0" w:color="0072BC" w:themeColor="accent1"/>
          <w:right w:val="single" w:sz="4" w:space="0" w:color="0072BC" w:themeColor="accent1"/>
          <w:insideH w:val="nil"/>
        </w:tcBorders>
        <w:shd w:val="clear" w:color="auto" w:fill="0072BC" w:themeFill="accent1"/>
      </w:tcPr>
    </w:tblStylePr>
    <w:tblStylePr w:type="lastRow">
      <w:rPr>
        <w:b/>
        <w:bCs/>
      </w:rPr>
      <w:tblPr/>
      <w:tcPr>
        <w:tcBorders>
          <w:top w:val="double" w:sz="4" w:space="0" w:color="3DB2FF" w:themeColor="accent1" w:themeTint="99"/>
        </w:tcBorders>
      </w:tcPr>
    </w:tblStylePr>
    <w:tblStylePr w:type="firstCol">
      <w:rPr>
        <w:b/>
        <w:bCs/>
      </w:rPr>
    </w:tblStylePr>
    <w:tblStylePr w:type="lastCol">
      <w:rPr>
        <w:b/>
        <w:bCs/>
      </w:rPr>
    </w:tblStylePr>
    <w:tblStylePr w:type="band1Vert">
      <w:tblPr/>
      <w:tcPr>
        <w:shd w:val="clear" w:color="auto" w:fill="BEE5FF" w:themeFill="accent1" w:themeFillTint="33"/>
      </w:tcPr>
    </w:tblStylePr>
    <w:tblStylePr w:type="band1Horz">
      <w:tblPr/>
      <w:tcPr>
        <w:shd w:val="clear" w:color="auto" w:fill="BEE5FF" w:themeFill="accent1" w:themeFillTint="33"/>
      </w:tcPr>
    </w:tblStylePr>
  </w:style>
  <w:style w:type="table" w:styleId="GridTable4">
    <w:name w:val="Grid Table 4"/>
    <w:basedOn w:val="TableNormal"/>
    <w:uiPriority w:val="49"/>
    <w:rsid w:val="00ED6C70"/>
    <w:tblPr>
      <w:tblStyleRowBandSize w:val="1"/>
      <w:tblStyleColBandSize w:val="1"/>
      <w:tblBorders>
        <w:top w:val="single" w:sz="4" w:space="0" w:color="969696" w:themeColor="text1" w:themeTint="99"/>
        <w:left w:val="single" w:sz="4" w:space="0" w:color="969696" w:themeColor="text1" w:themeTint="99"/>
        <w:bottom w:val="single" w:sz="4" w:space="0" w:color="969696" w:themeColor="text1" w:themeTint="99"/>
        <w:right w:val="single" w:sz="4" w:space="0" w:color="969696" w:themeColor="text1" w:themeTint="99"/>
        <w:insideH w:val="single" w:sz="4" w:space="0" w:color="969696" w:themeColor="text1" w:themeTint="99"/>
        <w:insideV w:val="single" w:sz="4" w:space="0" w:color="969696" w:themeColor="text1" w:themeTint="99"/>
      </w:tblBorders>
    </w:tblPr>
    <w:tblStylePr w:type="firstRow">
      <w:rPr>
        <w:b/>
        <w:bCs/>
        <w:color w:val="FFFFFF" w:themeColor="background1"/>
      </w:rPr>
      <w:tblPr/>
      <w:tcPr>
        <w:tcBorders>
          <w:top w:val="single" w:sz="4" w:space="0" w:color="505050" w:themeColor="text1"/>
          <w:left w:val="single" w:sz="4" w:space="0" w:color="505050" w:themeColor="text1"/>
          <w:bottom w:val="single" w:sz="4" w:space="0" w:color="505050" w:themeColor="text1"/>
          <w:right w:val="single" w:sz="4" w:space="0" w:color="505050" w:themeColor="text1"/>
          <w:insideH w:val="nil"/>
          <w:insideV w:val="nil"/>
        </w:tcBorders>
        <w:shd w:val="clear" w:color="auto" w:fill="505050" w:themeFill="text1"/>
      </w:tcPr>
    </w:tblStylePr>
    <w:tblStylePr w:type="lastRow">
      <w:rPr>
        <w:b/>
        <w:bCs/>
      </w:rPr>
      <w:tblPr/>
      <w:tcPr>
        <w:tcBorders>
          <w:top w:val="double" w:sz="4" w:space="0" w:color="505050" w:themeColor="text1"/>
        </w:tcBorders>
      </w:tcPr>
    </w:tblStylePr>
    <w:tblStylePr w:type="firstCol">
      <w:rPr>
        <w:b/>
        <w:bCs/>
      </w:rPr>
    </w:tblStylePr>
    <w:tblStylePr w:type="lastCol">
      <w:rPr>
        <w:b/>
        <w:bCs/>
      </w:rPr>
    </w:tblStylePr>
    <w:tblStylePr w:type="band1Vert">
      <w:tblPr/>
      <w:tcPr>
        <w:shd w:val="clear" w:color="auto" w:fill="DCDCDC" w:themeFill="text1" w:themeFillTint="33"/>
      </w:tcPr>
    </w:tblStylePr>
    <w:tblStylePr w:type="band1Horz">
      <w:tblPr/>
      <w:tcPr>
        <w:shd w:val="clear" w:color="auto" w:fill="DCDCDC" w:themeFill="text1" w:themeFillTint="33"/>
      </w:tcPr>
    </w:tblStylePr>
  </w:style>
  <w:style w:type="paragraph" w:styleId="Caption">
    <w:name w:val="caption"/>
    <w:aliases w:val="Caption full column"/>
    <w:next w:val="Normal"/>
    <w:uiPriority w:val="35"/>
    <w:semiHidden/>
    <w:unhideWhenUsed/>
    <w:rsid w:val="00933994"/>
    <w:pPr>
      <w:spacing w:after="200"/>
    </w:pPr>
    <w:rPr>
      <w:i/>
      <w:iCs/>
      <w:color w:val="002050" w:themeColor="text2"/>
      <w:sz w:val="18"/>
      <w:szCs w:val="18"/>
    </w:rPr>
  </w:style>
  <w:style w:type="paragraph" w:styleId="TOC1">
    <w:name w:val="toc 1"/>
    <w:aliases w:val="TOC Item"/>
    <w:basedOn w:val="Normal"/>
    <w:link w:val="TOC1Char"/>
    <w:uiPriority w:val="39"/>
    <w:rsid w:val="006668DF"/>
    <w:pPr>
      <w:spacing w:line="480" w:lineRule="exact"/>
    </w:pPr>
    <w:rPr>
      <w:rFonts w:asciiTheme="majorHAnsi" w:eastAsia="Times New Roman" w:hAnsiTheme="majorHAnsi" w:cs="Times New Roman"/>
      <w:sz w:val="32"/>
      <w:szCs w:val="20"/>
    </w:rPr>
  </w:style>
  <w:style w:type="character" w:customStyle="1" w:styleId="Heading2Char">
    <w:name w:val="Heading 2 Char"/>
    <w:aliases w:val="Exercise Title Char"/>
    <w:basedOn w:val="DefaultParagraphFont"/>
    <w:link w:val="Heading2"/>
    <w:rsid w:val="00623913"/>
    <w:rPr>
      <w:rFonts w:ascii="Segoe UI Semibold" w:eastAsiaTheme="majorEastAsia" w:hAnsi="Segoe UI Semibold" w:cstheme="majorBidi"/>
      <w:sz w:val="52"/>
      <w:szCs w:val="20"/>
    </w:rPr>
  </w:style>
  <w:style w:type="character" w:customStyle="1" w:styleId="Heading3Char">
    <w:name w:val="Heading 3 Char"/>
    <w:aliases w:val="Task Title Char"/>
    <w:basedOn w:val="DefaultParagraphFont"/>
    <w:link w:val="Heading3"/>
    <w:uiPriority w:val="4"/>
    <w:rsid w:val="00623913"/>
    <w:rPr>
      <w:rFonts w:asciiTheme="minorHAnsi" w:eastAsiaTheme="majorEastAsia" w:hAnsiTheme="minorHAnsi" w:cstheme="majorBidi"/>
      <w:b/>
      <w:sz w:val="28"/>
      <w:szCs w:val="20"/>
    </w:rPr>
  </w:style>
  <w:style w:type="numbering" w:customStyle="1" w:styleId="XXXXXXXX">
    <w:name w:val="XXXXXXXX"/>
    <w:uiPriority w:val="99"/>
    <w:rsid w:val="00F2422A"/>
    <w:pPr>
      <w:numPr>
        <w:numId w:val="1"/>
      </w:numPr>
    </w:pPr>
  </w:style>
  <w:style w:type="character" w:styleId="FollowedHyperlink">
    <w:name w:val="FollowedHyperlink"/>
    <w:basedOn w:val="DefaultParagraphFont"/>
    <w:uiPriority w:val="99"/>
    <w:semiHidden/>
    <w:unhideWhenUsed/>
    <w:rsid w:val="00886AB1"/>
    <w:rPr>
      <w:color w:val="505050" w:themeColor="text1"/>
      <w:u w:val="single"/>
    </w:rPr>
  </w:style>
  <w:style w:type="paragraph" w:customStyle="1" w:styleId="StepCodeHeader">
    <w:name w:val="Step Code Header"/>
    <w:basedOn w:val="Normal"/>
    <w:next w:val="StepCodeText"/>
    <w:qFormat/>
    <w:rsid w:val="00E93E56"/>
    <w:pPr>
      <w:numPr>
        <w:ilvl w:val="1"/>
        <w:numId w:val="11"/>
      </w:numPr>
      <w:pBdr>
        <w:bottom w:val="single" w:sz="2" w:space="1" w:color="C8CDDE"/>
      </w:pBdr>
      <w:shd w:val="clear" w:color="auto" w:fill="EFEFF7"/>
      <w:spacing w:before="120" w:after="0" w:line="276" w:lineRule="auto"/>
      <w:ind w:left="397"/>
    </w:pPr>
    <w:rPr>
      <w:rFonts w:asciiTheme="majorHAnsi" w:eastAsiaTheme="minorEastAsia" w:hAnsiTheme="majorHAnsi"/>
      <w:b/>
      <w:color w:val="3B3B3B" w:themeColor="text1" w:themeShade="BF"/>
      <w:lang w:bidi="en-US"/>
    </w:rPr>
  </w:style>
  <w:style w:type="table" w:customStyle="1" w:styleId="WhitePaperTableStyle">
    <w:name w:val="White Paper Table Style"/>
    <w:basedOn w:val="TableNormal"/>
    <w:uiPriority w:val="99"/>
    <w:qFormat/>
    <w:rsid w:val="005E0B3B"/>
    <w:rPr>
      <w:rFonts w:asciiTheme="minorHAnsi" w:hAnsiTheme="minorHAnsi"/>
      <w:color w:val="505050" w:themeColor="text1"/>
      <w:sz w:val="16"/>
    </w:rPr>
    <w:tblPr>
      <w:tblInd w:w="115" w:type="dxa"/>
      <w:tblBorders>
        <w:top w:val="single" w:sz="12" w:space="0" w:color="FFFFFF" w:themeColor="background1"/>
        <w:bottom w:val="single" w:sz="4" w:space="0" w:color="505050" w:themeColor="text1"/>
        <w:insideH w:val="single" w:sz="4" w:space="0" w:color="505050" w:themeColor="text1"/>
      </w:tblBorders>
      <w:tblCellMar>
        <w:top w:w="43" w:type="dxa"/>
        <w:left w:w="115" w:type="dxa"/>
        <w:bottom w:w="86" w:type="dxa"/>
        <w:right w:w="115" w:type="dxa"/>
      </w:tblCellMar>
    </w:tblPr>
    <w:trPr>
      <w:cantSplit/>
    </w:trPr>
    <w:tcPr>
      <w:shd w:val="clear" w:color="auto" w:fill="auto"/>
      <w:vAlign w:val="center"/>
    </w:tcPr>
    <w:tblStylePr w:type="firstRow">
      <w:tblPr/>
      <w:tcPr>
        <w:tcBorders>
          <w:left w:val="nil"/>
          <w:right w:val="nil"/>
        </w:tcBorders>
        <w:shd w:val="clear" w:color="auto" w:fill="BB141A" w:themeFill="background2"/>
      </w:tcPr>
    </w:tblStylePr>
  </w:style>
  <w:style w:type="numbering" w:customStyle="1" w:styleId="Tablebullet">
    <w:name w:val="Table bullet"/>
    <w:basedOn w:val="NoList"/>
    <w:rsid w:val="00F953E8"/>
    <w:pPr>
      <w:numPr>
        <w:numId w:val="2"/>
      </w:numPr>
    </w:pPr>
  </w:style>
  <w:style w:type="numbering" w:customStyle="1" w:styleId="Tablebullets">
    <w:name w:val="Table bullets"/>
    <w:basedOn w:val="NoList"/>
    <w:rsid w:val="00F953E8"/>
    <w:pPr>
      <w:numPr>
        <w:numId w:val="3"/>
      </w:numPr>
    </w:pPr>
  </w:style>
  <w:style w:type="numbering" w:customStyle="1" w:styleId="StyleTablebulletOutlinenumberedBody">
    <w:name w:val="Style Table bullet + Outline numbered +Body"/>
    <w:basedOn w:val="NoList"/>
    <w:rsid w:val="00F953E8"/>
    <w:pPr>
      <w:numPr>
        <w:numId w:val="4"/>
      </w:numPr>
    </w:pPr>
  </w:style>
  <w:style w:type="numbering" w:customStyle="1" w:styleId="StyleTablebulletOutlinenumberedBody1">
    <w:name w:val="Style Table bullet + Outline numbered +Body1"/>
    <w:basedOn w:val="NoList"/>
    <w:rsid w:val="00F953E8"/>
    <w:pPr>
      <w:numPr>
        <w:numId w:val="5"/>
      </w:numPr>
    </w:pPr>
  </w:style>
  <w:style w:type="paragraph" w:customStyle="1" w:styleId="StepCodeText">
    <w:name w:val="Step Code Text"/>
    <w:next w:val="Step"/>
    <w:qFormat/>
    <w:rsid w:val="00C37F85"/>
    <w:pPr>
      <w:numPr>
        <w:ilvl w:val="1"/>
        <w:numId w:val="12"/>
      </w:numPr>
      <w:pBdr>
        <w:top w:val="single" w:sz="2" w:space="1" w:color="FFFFFF"/>
        <w:bottom w:val="single" w:sz="2" w:space="1" w:color="D5D5D3"/>
      </w:pBdr>
      <w:shd w:val="clear" w:color="auto" w:fill="F7F7FF"/>
      <w:autoSpaceDE w:val="0"/>
      <w:autoSpaceDN w:val="0"/>
      <w:adjustRightInd w:val="0"/>
      <w:spacing w:line="260" w:lineRule="atLeast"/>
      <w:ind w:left="397"/>
      <w:contextualSpacing/>
    </w:pPr>
    <w:rPr>
      <w:rFonts w:ascii="Consolas" w:eastAsia="Times New Roman" w:hAnsi="Consolas"/>
      <w:sz w:val="20"/>
      <w:lang w:bidi="en-US"/>
    </w:rPr>
  </w:style>
  <w:style w:type="character" w:customStyle="1" w:styleId="Heading4Char">
    <w:name w:val="Heading 4 Char"/>
    <w:basedOn w:val="DefaultParagraphFont"/>
    <w:link w:val="Heading4"/>
    <w:uiPriority w:val="9"/>
    <w:semiHidden/>
    <w:rsid w:val="004C26BF"/>
    <w:rPr>
      <w:rFonts w:asciiTheme="majorHAnsi" w:eastAsiaTheme="majorEastAsia" w:hAnsiTheme="majorHAnsi" w:cstheme="majorBidi"/>
      <w:i/>
      <w:iCs/>
      <w:color w:val="00548C" w:themeColor="accent1" w:themeShade="BF"/>
    </w:rPr>
  </w:style>
  <w:style w:type="paragraph" w:styleId="Revision">
    <w:name w:val="Revision"/>
    <w:hidden/>
    <w:uiPriority w:val="99"/>
    <w:semiHidden/>
    <w:rsid w:val="00B128F5"/>
  </w:style>
  <w:style w:type="paragraph" w:styleId="TOCHeading">
    <w:name w:val="TOC Heading"/>
    <w:basedOn w:val="Normal"/>
    <w:next w:val="Normal"/>
    <w:uiPriority w:val="39"/>
    <w:unhideWhenUsed/>
    <w:qFormat/>
    <w:rsid w:val="004B2C49"/>
    <w:pPr>
      <w:keepNext/>
      <w:keepLines/>
      <w:spacing w:before="240" w:after="0"/>
    </w:pPr>
    <w:rPr>
      <w:rFonts w:asciiTheme="majorHAnsi" w:eastAsiaTheme="majorEastAsia" w:hAnsiTheme="majorHAnsi" w:cstheme="majorBidi"/>
      <w:color w:val="00548C" w:themeColor="accent1" w:themeShade="BF"/>
      <w:sz w:val="32"/>
      <w:szCs w:val="32"/>
    </w:rPr>
  </w:style>
  <w:style w:type="character" w:styleId="PlaceholderText">
    <w:name w:val="Placeholder Text"/>
    <w:basedOn w:val="DefaultParagraphFont"/>
    <w:uiPriority w:val="99"/>
    <w:semiHidden/>
    <w:rsid w:val="005069AA"/>
    <w:rPr>
      <w:color w:val="808080"/>
    </w:rPr>
  </w:style>
  <w:style w:type="table" w:customStyle="1" w:styleId="Lesson">
    <w:name w:val="Lesson"/>
    <w:basedOn w:val="TableProfessional"/>
    <w:uiPriority w:val="99"/>
    <w:qFormat/>
    <w:rsid w:val="001C39EC"/>
    <w:rPr>
      <w:rFonts w:ascii="Calibri" w:hAnsi="Calibri"/>
      <w:sz w:val="21"/>
      <w:szCs w:val="20"/>
      <w:lang w:val="en-CA" w:eastAsia="en-CA"/>
    </w:rPr>
    <w:tblPr>
      <w:tblStyleRowBandSize w:val="1"/>
      <w:tblStyleColBandSize w:val="1"/>
      <w:tblInd w:w="432" w:type="dxa"/>
      <w:tblBorders>
        <w:top w:val="single" w:sz="4" w:space="0" w:color="DBE5F1"/>
        <w:left w:val="single" w:sz="4" w:space="0" w:color="DBE5F1"/>
        <w:bottom w:val="single" w:sz="4" w:space="0" w:color="DBE5F1"/>
        <w:right w:val="single" w:sz="4" w:space="0" w:color="DBE5F1"/>
        <w:insideH w:val="single" w:sz="4" w:space="0" w:color="DBE5F1"/>
        <w:insideV w:val="single" w:sz="4" w:space="0" w:color="DBE5F1"/>
      </w:tblBorders>
    </w:tblPr>
    <w:tcPr>
      <w:shd w:val="clear" w:color="auto" w:fill="auto"/>
    </w:tcPr>
    <w:tblStylePr w:type="firstRow">
      <w:rPr>
        <w:rFonts w:ascii="Cambria" w:eastAsia="Times New Roman" w:hAnsi="Cambria" w:cs="Times New Roman"/>
        <w:b/>
        <w:bCs/>
        <w:i w:val="0"/>
        <w:color w:val="auto"/>
        <w:sz w:val="24"/>
        <w:szCs w:val="24"/>
      </w:rPr>
      <w:tblPr/>
      <w:trPr>
        <w:tblHeader/>
      </w:trPr>
      <w:tcPr>
        <w:tcBorders>
          <w:top w:val="single" w:sz="4" w:space="0" w:color="B8CCE4"/>
          <w:left w:val="single" w:sz="4" w:space="0" w:color="B8CCE4"/>
          <w:bottom w:val="single" w:sz="4" w:space="0" w:color="B8CCE4"/>
          <w:right w:val="single" w:sz="4" w:space="0" w:color="B8CCE4"/>
          <w:insideH w:val="single" w:sz="4" w:space="0" w:color="B8CCE4"/>
          <w:insideV w:val="single" w:sz="4" w:space="0" w:color="B8CCE4"/>
          <w:tl2br w:val="none" w:sz="0" w:space="0" w:color="auto"/>
          <w:tr2bl w:val="none" w:sz="0" w:space="0" w:color="auto"/>
        </w:tcBorders>
        <w:shd w:val="clear" w:color="auto" w:fill="DBE5F1"/>
      </w:tcPr>
    </w:tblStylePr>
    <w:tblStylePr w:type="lastRow">
      <w:rPr>
        <w:b/>
        <w:bCs/>
        <w:color w:val="1F497D"/>
      </w:rPr>
    </w:tblStylePr>
    <w:tblStylePr w:type="firstCol">
      <w:rPr>
        <w:b/>
        <w:bCs/>
      </w:rPr>
    </w:tblStylePr>
    <w:tblStylePr w:type="lastCol">
      <w:rPr>
        <w:b/>
        <w:bCs/>
      </w:rPr>
    </w:tblStylePr>
  </w:style>
  <w:style w:type="table" w:styleId="TableProfessional">
    <w:name w:val="Table Professional"/>
    <w:basedOn w:val="TableNormal"/>
    <w:uiPriority w:val="99"/>
    <w:semiHidden/>
    <w:unhideWhenUsed/>
    <w:rsid w:val="001C39EC"/>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customStyle="1" w:styleId="Lesson2">
    <w:name w:val="Lesson2"/>
    <w:basedOn w:val="TableProfessional"/>
    <w:uiPriority w:val="99"/>
    <w:qFormat/>
    <w:rsid w:val="00DD5C43"/>
    <w:rPr>
      <w:rFonts w:ascii="Calibri" w:hAnsi="Calibri"/>
      <w:sz w:val="21"/>
      <w:szCs w:val="20"/>
      <w:lang w:val="en-CA" w:eastAsia="en-CA"/>
    </w:rPr>
    <w:tblPr>
      <w:tblStyleRowBandSize w:val="1"/>
      <w:tblStyleColBandSize w:val="1"/>
      <w:tblInd w:w="432" w:type="dxa"/>
      <w:tblBorders>
        <w:top w:val="single" w:sz="4" w:space="0" w:color="DBE5F1"/>
        <w:left w:val="single" w:sz="4" w:space="0" w:color="DBE5F1"/>
        <w:bottom w:val="single" w:sz="4" w:space="0" w:color="DBE5F1"/>
        <w:right w:val="single" w:sz="4" w:space="0" w:color="DBE5F1"/>
        <w:insideH w:val="single" w:sz="4" w:space="0" w:color="DBE5F1"/>
        <w:insideV w:val="single" w:sz="4" w:space="0" w:color="DBE5F1"/>
      </w:tblBorders>
    </w:tblPr>
    <w:tcPr>
      <w:shd w:val="clear" w:color="auto" w:fill="auto"/>
    </w:tcPr>
    <w:tblStylePr w:type="firstRow">
      <w:rPr>
        <w:rFonts w:ascii="Cambria" w:eastAsia="Times New Roman" w:hAnsi="Cambria" w:cs="Times New Roman"/>
        <w:b/>
        <w:bCs/>
        <w:i w:val="0"/>
        <w:color w:val="auto"/>
        <w:sz w:val="24"/>
        <w:szCs w:val="24"/>
      </w:rPr>
      <w:tblPr/>
      <w:trPr>
        <w:tblHeader/>
      </w:trPr>
      <w:tcPr>
        <w:tcBorders>
          <w:top w:val="single" w:sz="4" w:space="0" w:color="B8CCE4"/>
          <w:left w:val="single" w:sz="4" w:space="0" w:color="B8CCE4"/>
          <w:bottom w:val="single" w:sz="4" w:space="0" w:color="B8CCE4"/>
          <w:right w:val="single" w:sz="4" w:space="0" w:color="B8CCE4"/>
          <w:insideH w:val="single" w:sz="4" w:space="0" w:color="B8CCE4"/>
          <w:insideV w:val="single" w:sz="4" w:space="0" w:color="B8CCE4"/>
          <w:tl2br w:val="none" w:sz="0" w:space="0" w:color="auto"/>
          <w:tr2bl w:val="none" w:sz="0" w:space="0" w:color="auto"/>
        </w:tcBorders>
        <w:shd w:val="clear" w:color="auto" w:fill="DBE5F1"/>
      </w:tcPr>
    </w:tblStylePr>
    <w:tblStylePr w:type="lastRow">
      <w:rPr>
        <w:b/>
        <w:bCs/>
        <w:color w:val="1F497D"/>
      </w:rPr>
    </w:tblStylePr>
    <w:tblStylePr w:type="firstCol">
      <w:rPr>
        <w:b/>
        <w:bCs/>
      </w:rPr>
    </w:tblStylePr>
    <w:tblStylePr w:type="lastCol">
      <w:rPr>
        <w:b/>
        <w:bCs/>
      </w:rPr>
    </w:tblStylePr>
  </w:style>
  <w:style w:type="character" w:customStyle="1" w:styleId="TOC1Char">
    <w:name w:val="TOC 1 Char"/>
    <w:aliases w:val="TOC Item Char"/>
    <w:basedOn w:val="DefaultParagraphFont"/>
    <w:link w:val="TOC1"/>
    <w:uiPriority w:val="39"/>
    <w:rsid w:val="006668DF"/>
    <w:rPr>
      <w:rFonts w:asciiTheme="majorHAnsi" w:eastAsia="Times New Roman" w:hAnsiTheme="majorHAnsi" w:cs="Times New Roman"/>
      <w:sz w:val="32"/>
      <w:szCs w:val="20"/>
    </w:rPr>
  </w:style>
  <w:style w:type="paragraph" w:customStyle="1" w:styleId="Commentary">
    <w:name w:val="Commentary"/>
    <w:basedOn w:val="Normal"/>
    <w:qFormat/>
    <w:rsid w:val="00E93E56"/>
    <w:pPr>
      <w:spacing w:before="120" w:after="240"/>
    </w:pPr>
    <w:rPr>
      <w:rFonts w:eastAsia="Times New Roman" w:cs="Times New Roman"/>
      <w:i/>
      <w:szCs w:val="20"/>
    </w:rPr>
  </w:style>
  <w:style w:type="paragraph" w:styleId="HTMLPreformatted">
    <w:name w:val="HTML Preformatted"/>
    <w:basedOn w:val="Normal"/>
    <w:link w:val="HTMLPreformattedChar"/>
    <w:uiPriority w:val="99"/>
    <w:semiHidden/>
    <w:unhideWhenUsed/>
    <w:rsid w:val="00FD7E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val="en-IN" w:eastAsia="en-IN"/>
    </w:rPr>
  </w:style>
  <w:style w:type="character" w:customStyle="1" w:styleId="HTMLPreformattedChar">
    <w:name w:val="HTML Preformatted Char"/>
    <w:basedOn w:val="DefaultParagraphFont"/>
    <w:link w:val="HTMLPreformatted"/>
    <w:uiPriority w:val="99"/>
    <w:semiHidden/>
    <w:rsid w:val="00FD7EB1"/>
    <w:rPr>
      <w:rFonts w:ascii="Courier New" w:eastAsia="Times New Roman" w:hAnsi="Courier New" w:cs="Courier New"/>
      <w:sz w:val="20"/>
      <w:szCs w:val="20"/>
      <w:lang w:val="en-IN" w:eastAsia="en-IN"/>
    </w:rPr>
  </w:style>
  <w:style w:type="character" w:styleId="HTMLCode">
    <w:name w:val="HTML Code"/>
    <w:basedOn w:val="DefaultParagraphFont"/>
    <w:uiPriority w:val="99"/>
    <w:semiHidden/>
    <w:unhideWhenUsed/>
    <w:rsid w:val="00FD7EB1"/>
    <w:rPr>
      <w:rFonts w:ascii="Courier New" w:eastAsia="Times New Roman" w:hAnsi="Courier New" w:cs="Courier New"/>
      <w:sz w:val="20"/>
      <w:szCs w:val="20"/>
    </w:rPr>
  </w:style>
  <w:style w:type="character" w:styleId="CommentReference">
    <w:name w:val="annotation reference"/>
    <w:basedOn w:val="DefaultParagraphFont"/>
    <w:uiPriority w:val="99"/>
    <w:semiHidden/>
    <w:unhideWhenUsed/>
    <w:rsid w:val="00740C57"/>
    <w:rPr>
      <w:sz w:val="16"/>
      <w:szCs w:val="16"/>
    </w:rPr>
  </w:style>
  <w:style w:type="paragraph" w:styleId="CommentText">
    <w:name w:val="annotation text"/>
    <w:basedOn w:val="Normal"/>
    <w:link w:val="CommentTextChar"/>
    <w:uiPriority w:val="99"/>
    <w:unhideWhenUsed/>
    <w:rsid w:val="00740C57"/>
    <w:rPr>
      <w:sz w:val="20"/>
      <w:szCs w:val="20"/>
    </w:rPr>
  </w:style>
  <w:style w:type="character" w:customStyle="1" w:styleId="CommentTextChar">
    <w:name w:val="Comment Text Char"/>
    <w:basedOn w:val="DefaultParagraphFont"/>
    <w:link w:val="CommentText"/>
    <w:uiPriority w:val="99"/>
    <w:rsid w:val="00740C57"/>
    <w:rPr>
      <w:sz w:val="20"/>
      <w:szCs w:val="20"/>
    </w:rPr>
  </w:style>
  <w:style w:type="paragraph" w:styleId="CommentSubject">
    <w:name w:val="annotation subject"/>
    <w:basedOn w:val="CommentText"/>
    <w:next w:val="CommentText"/>
    <w:link w:val="CommentSubjectChar"/>
    <w:uiPriority w:val="99"/>
    <w:semiHidden/>
    <w:unhideWhenUsed/>
    <w:rsid w:val="00740C57"/>
    <w:rPr>
      <w:b/>
      <w:bCs/>
    </w:rPr>
  </w:style>
  <w:style w:type="character" w:customStyle="1" w:styleId="CommentSubjectChar">
    <w:name w:val="Comment Subject Char"/>
    <w:basedOn w:val="CommentTextChar"/>
    <w:link w:val="CommentSubject"/>
    <w:uiPriority w:val="99"/>
    <w:semiHidden/>
    <w:rsid w:val="00740C57"/>
    <w:rPr>
      <w:b/>
      <w:bCs/>
      <w:sz w:val="20"/>
      <w:szCs w:val="20"/>
    </w:rPr>
  </w:style>
  <w:style w:type="table" w:customStyle="1" w:styleId="ppTableGrid">
    <w:name w:val="pp Table Grid"/>
    <w:basedOn w:val="TableNormal"/>
    <w:rsid w:val="001C52BE"/>
    <w:pPr>
      <w:spacing w:before="340"/>
    </w:pPr>
    <w:rPr>
      <w:rFonts w:eastAsia="Times New Roman" w:cs="Times New Roman"/>
      <w:sz w:val="20"/>
      <w:szCs w:val="20"/>
    </w:rPr>
    <w:tblPr>
      <w:tblStyleRowBandSize w:val="1"/>
      <w:tblStyleColBandSize w:val="1"/>
      <w:tblInd w:w="864" w:type="dxa"/>
      <w:tblBorders>
        <w:left w:val="single" w:sz="12" w:space="0" w:color="999999"/>
        <w:right w:val="single" w:sz="12" w:space="0" w:color="999999"/>
        <w:insideV w:val="single" w:sz="12" w:space="0" w:color="999999"/>
      </w:tblBorders>
    </w:tblPr>
    <w:tblStylePr w:type="firstRow">
      <w:rPr>
        <w:rFonts w:ascii="Arial" w:hAnsi="Arial"/>
        <w:b/>
        <w:sz w:val="20"/>
      </w:rPr>
      <w:tblPr/>
      <w:tcPr>
        <w:tcBorders>
          <w:top w:val="single" w:sz="12" w:space="0" w:color="999999"/>
          <w:left w:val="single" w:sz="12" w:space="0" w:color="999999"/>
          <w:bottom w:val="nil"/>
          <w:right w:val="single" w:sz="12" w:space="0" w:color="999999"/>
          <w:insideH w:val="nil"/>
          <w:insideV w:val="single" w:sz="12" w:space="0" w:color="999999"/>
          <w:tl2br w:val="nil"/>
          <w:tr2bl w:val="nil"/>
        </w:tcBorders>
        <w:shd w:val="clear" w:color="auto" w:fill="E6E6E6"/>
      </w:tcPr>
    </w:tblStylePr>
  </w:style>
  <w:style w:type="paragraph" w:customStyle="1" w:styleId="TableText">
    <w:name w:val="Table Text"/>
    <w:basedOn w:val="Normal"/>
    <w:rsid w:val="001C52BE"/>
    <w:pPr>
      <w:autoSpaceDE w:val="0"/>
      <w:autoSpaceDN w:val="0"/>
      <w:adjustRightInd w:val="0"/>
      <w:spacing w:before="60" w:after="60" w:line="260" w:lineRule="atLeast"/>
    </w:pPr>
    <w:rPr>
      <w:rFonts w:eastAsia="Times New Roman" w:cs="Times New Roman"/>
      <w:szCs w:val="20"/>
    </w:rPr>
  </w:style>
  <w:style w:type="paragraph" w:customStyle="1" w:styleId="TableHeader">
    <w:name w:val="Table Header"/>
    <w:basedOn w:val="Normal"/>
    <w:next w:val="TableText"/>
    <w:rsid w:val="001C52BE"/>
    <w:pPr>
      <w:spacing w:before="40" w:after="40"/>
    </w:pPr>
    <w:rPr>
      <w:rFonts w:eastAsia="Times New Roman" w:cs="Times New Roman"/>
      <w:b/>
      <w:bCs/>
      <w:color w:val="282828" w:themeColor="text1" w:themeShade="80"/>
    </w:rPr>
  </w:style>
  <w:style w:type="paragraph" w:customStyle="1" w:styleId="StepImage">
    <w:name w:val="Step Image"/>
    <w:basedOn w:val="Image"/>
    <w:next w:val="Step"/>
    <w:qFormat/>
    <w:rsid w:val="00763222"/>
    <w:pPr>
      <w:ind w:left="397"/>
    </w:pPr>
  </w:style>
  <w:style w:type="paragraph" w:customStyle="1" w:styleId="StepCommentary">
    <w:name w:val="Step Commentary"/>
    <w:basedOn w:val="Commentary"/>
    <w:next w:val="Step"/>
    <w:rsid w:val="00E93E56"/>
    <w:pPr>
      <w:ind w:left="397"/>
    </w:pPr>
    <w:rPr>
      <w:iCs/>
    </w:rPr>
  </w:style>
  <w:style w:type="paragraph" w:customStyle="1" w:styleId="StepCommentaryImportant">
    <w:name w:val="Step Commentary Important"/>
    <w:basedOn w:val="CommentaryImportant"/>
    <w:next w:val="Step"/>
    <w:rsid w:val="00E93E56"/>
    <w:pPr>
      <w:ind w:left="397"/>
    </w:pPr>
  </w:style>
  <w:style w:type="paragraph" w:customStyle="1" w:styleId="VersionText">
    <w:name w:val="Version Text"/>
    <w:basedOn w:val="Normal"/>
    <w:rsid w:val="00724497"/>
    <w:pPr>
      <w:spacing w:before="120" w:after="120"/>
    </w:pPr>
    <w:rPr>
      <w:rFonts w:eastAsia="Times New Roman" w:cs="Times New Roman"/>
      <w:sz w:val="18"/>
      <w:szCs w:val="20"/>
    </w:rPr>
  </w:style>
  <w:style w:type="paragraph" w:customStyle="1" w:styleId="StepBullet">
    <w:name w:val="Step Bullet"/>
    <w:basedOn w:val="Step"/>
    <w:uiPriority w:val="99"/>
    <w:rsid w:val="00760F71"/>
    <w:pPr>
      <w:numPr>
        <w:numId w:val="13"/>
      </w:numPr>
      <w:ind w:left="681" w:hanging="284"/>
    </w:pPr>
  </w:style>
  <w:style w:type="character" w:customStyle="1" w:styleId="EmphasizeUnderlineText">
    <w:name w:val="Emphasize Underline Text"/>
    <w:basedOn w:val="EmphasizeText"/>
    <w:rsid w:val="000E07DE"/>
    <w:rPr>
      <w:b/>
      <w:bCs/>
      <w:u w:val="single"/>
    </w:rPr>
  </w:style>
  <w:style w:type="paragraph" w:styleId="Header">
    <w:name w:val="header"/>
    <w:basedOn w:val="Normal"/>
    <w:link w:val="HeaderChar"/>
    <w:uiPriority w:val="99"/>
    <w:unhideWhenUsed/>
    <w:rsid w:val="00D85305"/>
    <w:pPr>
      <w:tabs>
        <w:tab w:val="center" w:pos="4680"/>
        <w:tab w:val="right" w:pos="9360"/>
      </w:tabs>
      <w:spacing w:before="0" w:after="0"/>
    </w:pPr>
  </w:style>
  <w:style w:type="character" w:customStyle="1" w:styleId="HeaderChar">
    <w:name w:val="Header Char"/>
    <w:basedOn w:val="DefaultParagraphFont"/>
    <w:link w:val="Header"/>
    <w:uiPriority w:val="99"/>
    <w:rsid w:val="00D85305"/>
    <w:rPr>
      <w:rFonts w:ascii="Segoe Pro" w:hAnsi="Segoe Pro"/>
    </w:rPr>
  </w:style>
  <w:style w:type="paragraph" w:styleId="Footer">
    <w:name w:val="footer"/>
    <w:basedOn w:val="Normal"/>
    <w:link w:val="FooterChar"/>
    <w:uiPriority w:val="99"/>
    <w:unhideWhenUsed/>
    <w:rsid w:val="00D85305"/>
    <w:pPr>
      <w:tabs>
        <w:tab w:val="center" w:pos="4680"/>
        <w:tab w:val="right" w:pos="9360"/>
      </w:tabs>
      <w:spacing w:before="0" w:after="0"/>
    </w:pPr>
  </w:style>
  <w:style w:type="character" w:customStyle="1" w:styleId="FooterChar">
    <w:name w:val="Footer Char"/>
    <w:basedOn w:val="DefaultParagraphFont"/>
    <w:link w:val="Footer"/>
    <w:uiPriority w:val="99"/>
    <w:rsid w:val="00D85305"/>
    <w:rPr>
      <w:rFonts w:ascii="Segoe Pro" w:hAnsi="Segoe Pro"/>
    </w:rPr>
  </w:style>
  <w:style w:type="character" w:customStyle="1" w:styleId="LabID">
    <w:name w:val="Lab ID"/>
    <w:basedOn w:val="DefaultParagraphFont"/>
    <w:rsid w:val="00623913"/>
    <w:rPr>
      <w:rFonts w:asciiTheme="majorHAnsi" w:hAnsiTheme="majorHAnsi"/>
      <w:sz w:val="40"/>
    </w:rPr>
  </w:style>
  <w:style w:type="character" w:styleId="UnresolvedMention">
    <w:name w:val="Unresolved Mention"/>
    <w:basedOn w:val="DefaultParagraphFont"/>
    <w:uiPriority w:val="99"/>
    <w:semiHidden/>
    <w:unhideWhenUsed/>
    <w:rsid w:val="00460F15"/>
    <w:rPr>
      <w:color w:val="808080"/>
      <w:shd w:val="clear" w:color="auto" w:fill="E6E6E6"/>
    </w:rPr>
  </w:style>
  <w:style w:type="paragraph" w:styleId="NormalWeb">
    <w:name w:val="Normal (Web)"/>
    <w:basedOn w:val="Normal"/>
    <w:uiPriority w:val="99"/>
    <w:semiHidden/>
    <w:unhideWhenUsed/>
    <w:rsid w:val="00A14D5D"/>
    <w:pPr>
      <w:spacing w:before="100" w:beforeAutospacing="1" w:after="100" w:afterAutospacing="1"/>
    </w:pPr>
    <w:rPr>
      <w:rFonts w:ascii="Times New Roman" w:eastAsia="Times New Roman" w:hAnsi="Times New Roman" w:cs="Times New Roman"/>
      <w:sz w:val="24"/>
      <w:szCs w:val="24"/>
      <w:lang w:val="en-AU" w:eastAsia="en-AU"/>
    </w:rPr>
  </w:style>
  <w:style w:type="paragraph" w:customStyle="1" w:styleId="StepNumber">
    <w:name w:val="Step Number"/>
    <w:basedOn w:val="Normal"/>
    <w:qFormat/>
    <w:rsid w:val="00B640E9"/>
    <w:pPr>
      <w:numPr>
        <w:numId w:val="14"/>
      </w:numPr>
      <w:spacing w:before="0" w:after="120"/>
    </w:pPr>
    <w:rPr>
      <w:lang w:val="en-AU"/>
    </w:rPr>
  </w:style>
  <w:style w:type="paragraph" w:customStyle="1" w:styleId="StepMessage">
    <w:name w:val="Step Message"/>
    <w:basedOn w:val="Normal"/>
    <w:next w:val="StepNumber"/>
    <w:qFormat/>
    <w:rsid w:val="00B640E9"/>
    <w:pPr>
      <w:pBdr>
        <w:top w:val="single" w:sz="4" w:space="2" w:color="D9D9D9" w:themeColor="background1" w:themeShade="D9"/>
        <w:left w:val="single" w:sz="4" w:space="2" w:color="D9D9D9" w:themeColor="background1" w:themeShade="D9"/>
        <w:bottom w:val="single" w:sz="4" w:space="2" w:color="D9D9D9" w:themeColor="background1" w:themeShade="D9"/>
        <w:right w:val="single" w:sz="4" w:space="2" w:color="D9D9D9" w:themeColor="background1" w:themeShade="D9"/>
      </w:pBdr>
      <w:shd w:val="pct15" w:color="auto" w:fill="auto"/>
      <w:spacing w:before="0" w:after="240"/>
      <w:ind w:left="1758"/>
    </w:pPr>
    <w:rPr>
      <w:lang w:val="en-A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180280">
      <w:bodyDiv w:val="1"/>
      <w:marLeft w:val="0"/>
      <w:marRight w:val="0"/>
      <w:marTop w:val="0"/>
      <w:marBottom w:val="0"/>
      <w:divBdr>
        <w:top w:val="none" w:sz="0" w:space="0" w:color="auto"/>
        <w:left w:val="none" w:sz="0" w:space="0" w:color="auto"/>
        <w:bottom w:val="none" w:sz="0" w:space="0" w:color="auto"/>
        <w:right w:val="none" w:sz="0" w:space="0" w:color="auto"/>
      </w:divBdr>
      <w:divsChild>
        <w:div w:id="1495562432">
          <w:marLeft w:val="0"/>
          <w:marRight w:val="0"/>
          <w:marTop w:val="0"/>
          <w:marBottom w:val="0"/>
          <w:divBdr>
            <w:top w:val="none" w:sz="0" w:space="0" w:color="auto"/>
            <w:left w:val="none" w:sz="0" w:space="0" w:color="auto"/>
            <w:bottom w:val="none" w:sz="0" w:space="0" w:color="auto"/>
            <w:right w:val="none" w:sz="0" w:space="0" w:color="auto"/>
          </w:divBdr>
          <w:divsChild>
            <w:div w:id="1828521319">
              <w:marLeft w:val="0"/>
              <w:marRight w:val="0"/>
              <w:marTop w:val="0"/>
              <w:marBottom w:val="0"/>
              <w:divBdr>
                <w:top w:val="none" w:sz="0" w:space="0" w:color="auto"/>
                <w:left w:val="none" w:sz="0" w:space="0" w:color="auto"/>
                <w:bottom w:val="none" w:sz="0" w:space="0" w:color="auto"/>
                <w:right w:val="none" w:sz="0" w:space="0" w:color="auto"/>
              </w:divBdr>
              <w:divsChild>
                <w:div w:id="2069450557">
                  <w:marLeft w:val="0"/>
                  <w:marRight w:val="0"/>
                  <w:marTop w:val="0"/>
                  <w:marBottom w:val="0"/>
                  <w:divBdr>
                    <w:top w:val="none" w:sz="0" w:space="0" w:color="auto"/>
                    <w:left w:val="none" w:sz="0" w:space="0" w:color="auto"/>
                    <w:bottom w:val="none" w:sz="0" w:space="0" w:color="auto"/>
                    <w:right w:val="none" w:sz="0" w:space="0" w:color="auto"/>
                  </w:divBdr>
                  <w:divsChild>
                    <w:div w:id="744651137">
                      <w:marLeft w:val="0"/>
                      <w:marRight w:val="0"/>
                      <w:marTop w:val="0"/>
                      <w:marBottom w:val="0"/>
                      <w:divBdr>
                        <w:top w:val="none" w:sz="0" w:space="0" w:color="auto"/>
                        <w:left w:val="none" w:sz="0" w:space="0" w:color="auto"/>
                        <w:bottom w:val="none" w:sz="0" w:space="0" w:color="auto"/>
                        <w:right w:val="none" w:sz="0" w:space="0" w:color="auto"/>
                      </w:divBdr>
                      <w:divsChild>
                        <w:div w:id="1838111378">
                          <w:marLeft w:val="0"/>
                          <w:marRight w:val="0"/>
                          <w:marTop w:val="0"/>
                          <w:marBottom w:val="0"/>
                          <w:divBdr>
                            <w:top w:val="none" w:sz="0" w:space="0" w:color="auto"/>
                            <w:left w:val="none" w:sz="0" w:space="0" w:color="auto"/>
                            <w:bottom w:val="none" w:sz="0" w:space="0" w:color="auto"/>
                            <w:right w:val="none" w:sz="0" w:space="0" w:color="auto"/>
                          </w:divBdr>
                          <w:divsChild>
                            <w:div w:id="1687780060">
                              <w:marLeft w:val="0"/>
                              <w:marRight w:val="0"/>
                              <w:marTop w:val="0"/>
                              <w:marBottom w:val="0"/>
                              <w:divBdr>
                                <w:top w:val="none" w:sz="0" w:space="0" w:color="auto"/>
                                <w:left w:val="none" w:sz="0" w:space="0" w:color="auto"/>
                                <w:bottom w:val="none" w:sz="0" w:space="0" w:color="auto"/>
                                <w:right w:val="none" w:sz="0" w:space="0" w:color="auto"/>
                              </w:divBdr>
                              <w:divsChild>
                                <w:div w:id="85394528">
                                  <w:marLeft w:val="0"/>
                                  <w:marRight w:val="0"/>
                                  <w:marTop w:val="0"/>
                                  <w:marBottom w:val="0"/>
                                  <w:divBdr>
                                    <w:top w:val="none" w:sz="0" w:space="0" w:color="auto"/>
                                    <w:left w:val="none" w:sz="0" w:space="0" w:color="auto"/>
                                    <w:bottom w:val="none" w:sz="0" w:space="0" w:color="auto"/>
                                    <w:right w:val="none" w:sz="0" w:space="0" w:color="auto"/>
                                  </w:divBdr>
                                  <w:divsChild>
                                    <w:div w:id="1998222224">
                                      <w:marLeft w:val="0"/>
                                      <w:marRight w:val="0"/>
                                      <w:marTop w:val="0"/>
                                      <w:marBottom w:val="0"/>
                                      <w:divBdr>
                                        <w:top w:val="none" w:sz="0" w:space="0" w:color="auto"/>
                                        <w:left w:val="none" w:sz="0" w:space="0" w:color="auto"/>
                                        <w:bottom w:val="none" w:sz="0" w:space="0" w:color="auto"/>
                                        <w:right w:val="none" w:sz="0" w:space="0" w:color="auto"/>
                                      </w:divBdr>
                                      <w:divsChild>
                                        <w:div w:id="584529960">
                                          <w:marLeft w:val="0"/>
                                          <w:marRight w:val="0"/>
                                          <w:marTop w:val="0"/>
                                          <w:marBottom w:val="0"/>
                                          <w:divBdr>
                                            <w:top w:val="none" w:sz="0" w:space="0" w:color="auto"/>
                                            <w:left w:val="none" w:sz="0" w:space="0" w:color="auto"/>
                                            <w:bottom w:val="none" w:sz="0" w:space="0" w:color="auto"/>
                                            <w:right w:val="none" w:sz="0" w:space="0" w:color="auto"/>
                                          </w:divBdr>
                                          <w:divsChild>
                                            <w:div w:id="936865927">
                                              <w:marLeft w:val="0"/>
                                              <w:marRight w:val="0"/>
                                              <w:marTop w:val="0"/>
                                              <w:marBottom w:val="0"/>
                                              <w:divBdr>
                                                <w:top w:val="none" w:sz="0" w:space="0" w:color="auto"/>
                                                <w:left w:val="none" w:sz="0" w:space="0" w:color="auto"/>
                                                <w:bottom w:val="none" w:sz="0" w:space="0" w:color="auto"/>
                                                <w:right w:val="none" w:sz="0" w:space="0" w:color="auto"/>
                                              </w:divBdr>
                                              <w:divsChild>
                                                <w:div w:id="1767533083">
                                                  <w:marLeft w:val="0"/>
                                                  <w:marRight w:val="0"/>
                                                  <w:marTop w:val="0"/>
                                                  <w:marBottom w:val="0"/>
                                                  <w:divBdr>
                                                    <w:top w:val="none" w:sz="0" w:space="0" w:color="auto"/>
                                                    <w:left w:val="none" w:sz="0" w:space="0" w:color="auto"/>
                                                    <w:bottom w:val="none" w:sz="0" w:space="0" w:color="auto"/>
                                                    <w:right w:val="none" w:sz="0" w:space="0" w:color="auto"/>
                                                  </w:divBdr>
                                                  <w:divsChild>
                                                    <w:div w:id="2119762406">
                                                      <w:marLeft w:val="0"/>
                                                      <w:marRight w:val="75"/>
                                                      <w:marTop w:val="0"/>
                                                      <w:marBottom w:val="0"/>
                                                      <w:divBdr>
                                                        <w:top w:val="none" w:sz="0" w:space="0" w:color="auto"/>
                                                        <w:left w:val="none" w:sz="0" w:space="0" w:color="auto"/>
                                                        <w:bottom w:val="none" w:sz="0" w:space="0" w:color="auto"/>
                                                        <w:right w:val="none" w:sz="0" w:space="0" w:color="auto"/>
                                                      </w:divBdr>
                                                      <w:divsChild>
                                                        <w:div w:id="194386712">
                                                          <w:marLeft w:val="0"/>
                                                          <w:marRight w:val="0"/>
                                                          <w:marTop w:val="0"/>
                                                          <w:marBottom w:val="0"/>
                                                          <w:divBdr>
                                                            <w:top w:val="none" w:sz="0" w:space="0" w:color="auto"/>
                                                            <w:left w:val="none" w:sz="0" w:space="0" w:color="auto"/>
                                                            <w:bottom w:val="none" w:sz="0" w:space="0" w:color="auto"/>
                                                            <w:right w:val="none" w:sz="0" w:space="0" w:color="auto"/>
                                                          </w:divBdr>
                                                          <w:divsChild>
                                                            <w:div w:id="1739208902">
                                                              <w:marLeft w:val="0"/>
                                                              <w:marRight w:val="0"/>
                                                              <w:marTop w:val="0"/>
                                                              <w:marBottom w:val="0"/>
                                                              <w:divBdr>
                                                                <w:top w:val="none" w:sz="0" w:space="0" w:color="auto"/>
                                                                <w:left w:val="none" w:sz="0" w:space="0" w:color="auto"/>
                                                                <w:bottom w:val="none" w:sz="0" w:space="0" w:color="auto"/>
                                                                <w:right w:val="none" w:sz="0" w:space="0" w:color="auto"/>
                                                              </w:divBdr>
                                                              <w:divsChild>
                                                                <w:div w:id="870336433">
                                                                  <w:marLeft w:val="0"/>
                                                                  <w:marRight w:val="0"/>
                                                                  <w:marTop w:val="0"/>
                                                                  <w:marBottom w:val="0"/>
                                                                  <w:divBdr>
                                                                    <w:top w:val="none" w:sz="0" w:space="0" w:color="auto"/>
                                                                    <w:left w:val="none" w:sz="0" w:space="0" w:color="auto"/>
                                                                    <w:bottom w:val="none" w:sz="0" w:space="0" w:color="auto"/>
                                                                    <w:right w:val="none" w:sz="0" w:space="0" w:color="auto"/>
                                                                  </w:divBdr>
                                                                  <w:divsChild>
                                                                    <w:div w:id="1381707213">
                                                                      <w:marLeft w:val="0"/>
                                                                      <w:marRight w:val="0"/>
                                                                      <w:marTop w:val="0"/>
                                                                      <w:marBottom w:val="88"/>
                                                                      <w:divBdr>
                                                                        <w:top w:val="single" w:sz="4" w:space="0" w:color="EDEDED"/>
                                                                        <w:left w:val="single" w:sz="4" w:space="0" w:color="EDEDED"/>
                                                                        <w:bottom w:val="single" w:sz="4" w:space="0" w:color="EDEDED"/>
                                                                        <w:right w:val="single" w:sz="4" w:space="0" w:color="EDEDED"/>
                                                                      </w:divBdr>
                                                                      <w:divsChild>
                                                                        <w:div w:id="514156860">
                                                                          <w:marLeft w:val="0"/>
                                                                          <w:marRight w:val="0"/>
                                                                          <w:marTop w:val="0"/>
                                                                          <w:marBottom w:val="0"/>
                                                                          <w:divBdr>
                                                                            <w:top w:val="none" w:sz="0" w:space="0" w:color="auto"/>
                                                                            <w:left w:val="none" w:sz="0" w:space="0" w:color="auto"/>
                                                                            <w:bottom w:val="none" w:sz="0" w:space="0" w:color="auto"/>
                                                                            <w:right w:val="none" w:sz="0" w:space="0" w:color="auto"/>
                                                                          </w:divBdr>
                                                                          <w:divsChild>
                                                                            <w:div w:id="1652565492">
                                                                              <w:marLeft w:val="0"/>
                                                                              <w:marRight w:val="0"/>
                                                                              <w:marTop w:val="0"/>
                                                                              <w:marBottom w:val="0"/>
                                                                              <w:divBdr>
                                                                                <w:top w:val="none" w:sz="0" w:space="0" w:color="auto"/>
                                                                                <w:left w:val="none" w:sz="0" w:space="0" w:color="auto"/>
                                                                                <w:bottom w:val="none" w:sz="0" w:space="0" w:color="auto"/>
                                                                                <w:right w:val="none" w:sz="0" w:space="0" w:color="auto"/>
                                                                              </w:divBdr>
                                                                              <w:divsChild>
                                                                                <w:div w:id="881867089">
                                                                                  <w:marLeft w:val="0"/>
                                                                                  <w:marRight w:val="0"/>
                                                                                  <w:marTop w:val="0"/>
                                                                                  <w:marBottom w:val="0"/>
                                                                                  <w:divBdr>
                                                                                    <w:top w:val="none" w:sz="0" w:space="0" w:color="auto"/>
                                                                                    <w:left w:val="none" w:sz="0" w:space="0" w:color="auto"/>
                                                                                    <w:bottom w:val="none" w:sz="0" w:space="0" w:color="auto"/>
                                                                                    <w:right w:val="none" w:sz="0" w:space="0" w:color="auto"/>
                                                                                  </w:divBdr>
                                                                                  <w:divsChild>
                                                                                    <w:div w:id="1175531865">
                                                                                      <w:marLeft w:val="150"/>
                                                                                      <w:marRight w:val="150"/>
                                                                                      <w:marTop w:val="0"/>
                                                                                      <w:marBottom w:val="0"/>
                                                                                      <w:divBdr>
                                                                                        <w:top w:val="none" w:sz="0" w:space="0" w:color="auto"/>
                                                                                        <w:left w:val="none" w:sz="0" w:space="0" w:color="auto"/>
                                                                                        <w:bottom w:val="none" w:sz="0" w:space="0" w:color="auto"/>
                                                                                        <w:right w:val="none" w:sz="0" w:space="0" w:color="auto"/>
                                                                                      </w:divBdr>
                                                                                      <w:divsChild>
                                                                                        <w:div w:id="155194648">
                                                                                          <w:marLeft w:val="0"/>
                                                                                          <w:marRight w:val="0"/>
                                                                                          <w:marTop w:val="0"/>
                                                                                          <w:marBottom w:val="0"/>
                                                                                          <w:divBdr>
                                                                                            <w:top w:val="none" w:sz="0" w:space="0" w:color="auto"/>
                                                                                            <w:left w:val="none" w:sz="0" w:space="0" w:color="auto"/>
                                                                                            <w:bottom w:val="none" w:sz="0" w:space="0" w:color="auto"/>
                                                                                            <w:right w:val="none" w:sz="0" w:space="0" w:color="auto"/>
                                                                                          </w:divBdr>
                                                                                          <w:divsChild>
                                                                                            <w:div w:id="377555979">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018581625">
                                                                                                  <w:marLeft w:val="0"/>
                                                                                                  <w:marRight w:val="0"/>
                                                                                                  <w:marTop w:val="0"/>
                                                                                                  <w:marBottom w:val="0"/>
                                                                                                  <w:divBdr>
                                                                                                    <w:top w:val="none" w:sz="0" w:space="0" w:color="auto"/>
                                                                                                    <w:left w:val="none" w:sz="0" w:space="0" w:color="auto"/>
                                                                                                    <w:bottom w:val="none" w:sz="0" w:space="0" w:color="auto"/>
                                                                                                    <w:right w:val="none" w:sz="0" w:space="0" w:color="auto"/>
                                                                                                  </w:divBdr>
                                                                                                  <w:divsChild>
                                                                                                    <w:div w:id="2084452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39402460">
      <w:bodyDiv w:val="1"/>
      <w:marLeft w:val="0"/>
      <w:marRight w:val="0"/>
      <w:marTop w:val="0"/>
      <w:marBottom w:val="0"/>
      <w:divBdr>
        <w:top w:val="none" w:sz="0" w:space="0" w:color="auto"/>
        <w:left w:val="none" w:sz="0" w:space="0" w:color="auto"/>
        <w:bottom w:val="none" w:sz="0" w:space="0" w:color="auto"/>
        <w:right w:val="none" w:sz="0" w:space="0" w:color="auto"/>
      </w:divBdr>
    </w:div>
    <w:div w:id="133718960">
      <w:bodyDiv w:val="1"/>
      <w:marLeft w:val="0"/>
      <w:marRight w:val="0"/>
      <w:marTop w:val="0"/>
      <w:marBottom w:val="0"/>
      <w:divBdr>
        <w:top w:val="none" w:sz="0" w:space="0" w:color="auto"/>
        <w:left w:val="none" w:sz="0" w:space="0" w:color="auto"/>
        <w:bottom w:val="none" w:sz="0" w:space="0" w:color="auto"/>
        <w:right w:val="none" w:sz="0" w:space="0" w:color="auto"/>
      </w:divBdr>
    </w:div>
    <w:div w:id="138692362">
      <w:bodyDiv w:val="1"/>
      <w:marLeft w:val="0"/>
      <w:marRight w:val="0"/>
      <w:marTop w:val="0"/>
      <w:marBottom w:val="0"/>
      <w:divBdr>
        <w:top w:val="none" w:sz="0" w:space="0" w:color="auto"/>
        <w:left w:val="none" w:sz="0" w:space="0" w:color="auto"/>
        <w:bottom w:val="none" w:sz="0" w:space="0" w:color="auto"/>
        <w:right w:val="none" w:sz="0" w:space="0" w:color="auto"/>
      </w:divBdr>
    </w:div>
    <w:div w:id="203717688">
      <w:bodyDiv w:val="1"/>
      <w:marLeft w:val="0"/>
      <w:marRight w:val="0"/>
      <w:marTop w:val="0"/>
      <w:marBottom w:val="0"/>
      <w:divBdr>
        <w:top w:val="none" w:sz="0" w:space="0" w:color="auto"/>
        <w:left w:val="none" w:sz="0" w:space="0" w:color="auto"/>
        <w:bottom w:val="none" w:sz="0" w:space="0" w:color="auto"/>
        <w:right w:val="none" w:sz="0" w:space="0" w:color="auto"/>
      </w:divBdr>
    </w:div>
    <w:div w:id="236138402">
      <w:bodyDiv w:val="1"/>
      <w:marLeft w:val="0"/>
      <w:marRight w:val="0"/>
      <w:marTop w:val="0"/>
      <w:marBottom w:val="0"/>
      <w:divBdr>
        <w:top w:val="none" w:sz="0" w:space="0" w:color="auto"/>
        <w:left w:val="none" w:sz="0" w:space="0" w:color="auto"/>
        <w:bottom w:val="none" w:sz="0" w:space="0" w:color="auto"/>
        <w:right w:val="none" w:sz="0" w:space="0" w:color="auto"/>
      </w:divBdr>
    </w:div>
    <w:div w:id="582686318">
      <w:bodyDiv w:val="1"/>
      <w:marLeft w:val="0"/>
      <w:marRight w:val="0"/>
      <w:marTop w:val="0"/>
      <w:marBottom w:val="0"/>
      <w:divBdr>
        <w:top w:val="none" w:sz="0" w:space="0" w:color="auto"/>
        <w:left w:val="none" w:sz="0" w:space="0" w:color="auto"/>
        <w:bottom w:val="none" w:sz="0" w:space="0" w:color="auto"/>
        <w:right w:val="none" w:sz="0" w:space="0" w:color="auto"/>
      </w:divBdr>
    </w:div>
    <w:div w:id="592591966">
      <w:bodyDiv w:val="1"/>
      <w:marLeft w:val="0"/>
      <w:marRight w:val="0"/>
      <w:marTop w:val="0"/>
      <w:marBottom w:val="0"/>
      <w:divBdr>
        <w:top w:val="none" w:sz="0" w:space="0" w:color="auto"/>
        <w:left w:val="none" w:sz="0" w:space="0" w:color="auto"/>
        <w:bottom w:val="none" w:sz="0" w:space="0" w:color="auto"/>
        <w:right w:val="none" w:sz="0" w:space="0" w:color="auto"/>
      </w:divBdr>
      <w:divsChild>
        <w:div w:id="1576670687">
          <w:marLeft w:val="0"/>
          <w:marRight w:val="0"/>
          <w:marTop w:val="0"/>
          <w:marBottom w:val="0"/>
          <w:divBdr>
            <w:top w:val="none" w:sz="0" w:space="0" w:color="auto"/>
            <w:left w:val="none" w:sz="0" w:space="0" w:color="auto"/>
            <w:bottom w:val="none" w:sz="0" w:space="0" w:color="auto"/>
            <w:right w:val="none" w:sz="0" w:space="0" w:color="auto"/>
          </w:divBdr>
          <w:divsChild>
            <w:div w:id="1114131891">
              <w:marLeft w:val="4"/>
              <w:marRight w:val="4"/>
              <w:marTop w:val="0"/>
              <w:marBottom w:val="0"/>
              <w:divBdr>
                <w:top w:val="none" w:sz="0" w:space="0" w:color="auto"/>
                <w:left w:val="none" w:sz="0" w:space="0" w:color="auto"/>
                <w:bottom w:val="none" w:sz="0" w:space="0" w:color="auto"/>
                <w:right w:val="none" w:sz="0" w:space="0" w:color="auto"/>
              </w:divBdr>
              <w:divsChild>
                <w:div w:id="832723466">
                  <w:marLeft w:val="0"/>
                  <w:marRight w:val="0"/>
                  <w:marTop w:val="4"/>
                  <w:marBottom w:val="0"/>
                  <w:divBdr>
                    <w:top w:val="none" w:sz="0" w:space="0" w:color="auto"/>
                    <w:left w:val="none" w:sz="0" w:space="0" w:color="auto"/>
                    <w:bottom w:val="none" w:sz="0" w:space="0" w:color="auto"/>
                    <w:right w:val="none" w:sz="0" w:space="0" w:color="auto"/>
                  </w:divBdr>
                </w:div>
              </w:divsChild>
            </w:div>
          </w:divsChild>
        </w:div>
      </w:divsChild>
    </w:div>
    <w:div w:id="710039345">
      <w:bodyDiv w:val="1"/>
      <w:marLeft w:val="0"/>
      <w:marRight w:val="0"/>
      <w:marTop w:val="0"/>
      <w:marBottom w:val="0"/>
      <w:divBdr>
        <w:top w:val="none" w:sz="0" w:space="0" w:color="auto"/>
        <w:left w:val="none" w:sz="0" w:space="0" w:color="auto"/>
        <w:bottom w:val="none" w:sz="0" w:space="0" w:color="auto"/>
        <w:right w:val="none" w:sz="0" w:space="0" w:color="auto"/>
      </w:divBdr>
    </w:div>
    <w:div w:id="726807557">
      <w:bodyDiv w:val="1"/>
      <w:marLeft w:val="0"/>
      <w:marRight w:val="0"/>
      <w:marTop w:val="0"/>
      <w:marBottom w:val="0"/>
      <w:divBdr>
        <w:top w:val="none" w:sz="0" w:space="0" w:color="auto"/>
        <w:left w:val="none" w:sz="0" w:space="0" w:color="auto"/>
        <w:bottom w:val="none" w:sz="0" w:space="0" w:color="auto"/>
        <w:right w:val="none" w:sz="0" w:space="0" w:color="auto"/>
      </w:divBdr>
    </w:div>
    <w:div w:id="800614157">
      <w:bodyDiv w:val="1"/>
      <w:marLeft w:val="0"/>
      <w:marRight w:val="0"/>
      <w:marTop w:val="0"/>
      <w:marBottom w:val="0"/>
      <w:divBdr>
        <w:top w:val="none" w:sz="0" w:space="0" w:color="auto"/>
        <w:left w:val="none" w:sz="0" w:space="0" w:color="auto"/>
        <w:bottom w:val="none" w:sz="0" w:space="0" w:color="auto"/>
        <w:right w:val="none" w:sz="0" w:space="0" w:color="auto"/>
      </w:divBdr>
      <w:divsChild>
        <w:div w:id="1847402359">
          <w:marLeft w:val="0"/>
          <w:marRight w:val="0"/>
          <w:marTop w:val="0"/>
          <w:marBottom w:val="0"/>
          <w:divBdr>
            <w:top w:val="none" w:sz="0" w:space="0" w:color="auto"/>
            <w:left w:val="none" w:sz="0" w:space="0" w:color="auto"/>
            <w:bottom w:val="none" w:sz="0" w:space="0" w:color="auto"/>
            <w:right w:val="none" w:sz="0" w:space="0" w:color="auto"/>
          </w:divBdr>
        </w:div>
      </w:divsChild>
    </w:div>
    <w:div w:id="829325194">
      <w:bodyDiv w:val="1"/>
      <w:marLeft w:val="0"/>
      <w:marRight w:val="0"/>
      <w:marTop w:val="0"/>
      <w:marBottom w:val="0"/>
      <w:divBdr>
        <w:top w:val="none" w:sz="0" w:space="0" w:color="auto"/>
        <w:left w:val="none" w:sz="0" w:space="0" w:color="auto"/>
        <w:bottom w:val="none" w:sz="0" w:space="0" w:color="auto"/>
        <w:right w:val="none" w:sz="0" w:space="0" w:color="auto"/>
      </w:divBdr>
    </w:div>
    <w:div w:id="980184858">
      <w:bodyDiv w:val="1"/>
      <w:marLeft w:val="0"/>
      <w:marRight w:val="0"/>
      <w:marTop w:val="0"/>
      <w:marBottom w:val="0"/>
      <w:divBdr>
        <w:top w:val="none" w:sz="0" w:space="0" w:color="auto"/>
        <w:left w:val="none" w:sz="0" w:space="0" w:color="auto"/>
        <w:bottom w:val="none" w:sz="0" w:space="0" w:color="auto"/>
        <w:right w:val="none" w:sz="0" w:space="0" w:color="auto"/>
      </w:divBdr>
    </w:div>
    <w:div w:id="1099371932">
      <w:bodyDiv w:val="1"/>
      <w:marLeft w:val="0"/>
      <w:marRight w:val="0"/>
      <w:marTop w:val="0"/>
      <w:marBottom w:val="0"/>
      <w:divBdr>
        <w:top w:val="none" w:sz="0" w:space="0" w:color="auto"/>
        <w:left w:val="none" w:sz="0" w:space="0" w:color="auto"/>
        <w:bottom w:val="none" w:sz="0" w:space="0" w:color="auto"/>
        <w:right w:val="none" w:sz="0" w:space="0" w:color="auto"/>
      </w:divBdr>
    </w:div>
    <w:div w:id="1110853671">
      <w:bodyDiv w:val="1"/>
      <w:marLeft w:val="0"/>
      <w:marRight w:val="0"/>
      <w:marTop w:val="0"/>
      <w:marBottom w:val="0"/>
      <w:divBdr>
        <w:top w:val="none" w:sz="0" w:space="0" w:color="auto"/>
        <w:left w:val="none" w:sz="0" w:space="0" w:color="auto"/>
        <w:bottom w:val="none" w:sz="0" w:space="0" w:color="auto"/>
        <w:right w:val="none" w:sz="0" w:space="0" w:color="auto"/>
      </w:divBdr>
    </w:div>
    <w:div w:id="1377319713">
      <w:bodyDiv w:val="1"/>
      <w:marLeft w:val="0"/>
      <w:marRight w:val="0"/>
      <w:marTop w:val="0"/>
      <w:marBottom w:val="0"/>
      <w:divBdr>
        <w:top w:val="none" w:sz="0" w:space="0" w:color="auto"/>
        <w:left w:val="none" w:sz="0" w:space="0" w:color="auto"/>
        <w:bottom w:val="none" w:sz="0" w:space="0" w:color="auto"/>
        <w:right w:val="none" w:sz="0" w:space="0" w:color="auto"/>
      </w:divBdr>
    </w:div>
    <w:div w:id="1443308647">
      <w:bodyDiv w:val="1"/>
      <w:marLeft w:val="0"/>
      <w:marRight w:val="0"/>
      <w:marTop w:val="0"/>
      <w:marBottom w:val="0"/>
      <w:divBdr>
        <w:top w:val="none" w:sz="0" w:space="0" w:color="auto"/>
        <w:left w:val="none" w:sz="0" w:space="0" w:color="auto"/>
        <w:bottom w:val="none" w:sz="0" w:space="0" w:color="auto"/>
        <w:right w:val="none" w:sz="0" w:space="0" w:color="auto"/>
      </w:divBdr>
    </w:div>
    <w:div w:id="1464470518">
      <w:bodyDiv w:val="1"/>
      <w:marLeft w:val="0"/>
      <w:marRight w:val="0"/>
      <w:marTop w:val="0"/>
      <w:marBottom w:val="0"/>
      <w:divBdr>
        <w:top w:val="none" w:sz="0" w:space="0" w:color="auto"/>
        <w:left w:val="none" w:sz="0" w:space="0" w:color="auto"/>
        <w:bottom w:val="none" w:sz="0" w:space="0" w:color="auto"/>
        <w:right w:val="none" w:sz="0" w:space="0" w:color="auto"/>
      </w:divBdr>
    </w:div>
    <w:div w:id="1526360986">
      <w:bodyDiv w:val="1"/>
      <w:marLeft w:val="0"/>
      <w:marRight w:val="0"/>
      <w:marTop w:val="0"/>
      <w:marBottom w:val="0"/>
      <w:divBdr>
        <w:top w:val="none" w:sz="0" w:space="0" w:color="auto"/>
        <w:left w:val="none" w:sz="0" w:space="0" w:color="auto"/>
        <w:bottom w:val="none" w:sz="0" w:space="0" w:color="auto"/>
        <w:right w:val="none" w:sz="0" w:space="0" w:color="auto"/>
      </w:divBdr>
    </w:div>
    <w:div w:id="1556627922">
      <w:bodyDiv w:val="1"/>
      <w:marLeft w:val="0"/>
      <w:marRight w:val="0"/>
      <w:marTop w:val="0"/>
      <w:marBottom w:val="0"/>
      <w:divBdr>
        <w:top w:val="none" w:sz="0" w:space="0" w:color="auto"/>
        <w:left w:val="none" w:sz="0" w:space="0" w:color="auto"/>
        <w:bottom w:val="none" w:sz="0" w:space="0" w:color="auto"/>
        <w:right w:val="none" w:sz="0" w:space="0" w:color="auto"/>
      </w:divBdr>
    </w:div>
    <w:div w:id="1600487128">
      <w:bodyDiv w:val="1"/>
      <w:marLeft w:val="0"/>
      <w:marRight w:val="0"/>
      <w:marTop w:val="0"/>
      <w:marBottom w:val="0"/>
      <w:divBdr>
        <w:top w:val="none" w:sz="0" w:space="0" w:color="auto"/>
        <w:left w:val="none" w:sz="0" w:space="0" w:color="auto"/>
        <w:bottom w:val="none" w:sz="0" w:space="0" w:color="auto"/>
        <w:right w:val="none" w:sz="0" w:space="0" w:color="auto"/>
      </w:divBdr>
    </w:div>
    <w:div w:id="1922911900">
      <w:bodyDiv w:val="1"/>
      <w:marLeft w:val="0"/>
      <w:marRight w:val="0"/>
      <w:marTop w:val="0"/>
      <w:marBottom w:val="0"/>
      <w:divBdr>
        <w:top w:val="none" w:sz="0" w:space="0" w:color="auto"/>
        <w:left w:val="none" w:sz="0" w:space="0" w:color="auto"/>
        <w:bottom w:val="none" w:sz="0" w:space="0" w:color="auto"/>
        <w:right w:val="none" w:sz="0" w:space="0" w:color="auto"/>
      </w:divBdr>
    </w:div>
    <w:div w:id="1977565288">
      <w:bodyDiv w:val="1"/>
      <w:marLeft w:val="0"/>
      <w:marRight w:val="0"/>
      <w:marTop w:val="0"/>
      <w:marBottom w:val="0"/>
      <w:divBdr>
        <w:top w:val="none" w:sz="0" w:space="0" w:color="auto"/>
        <w:left w:val="none" w:sz="0" w:space="0" w:color="auto"/>
        <w:bottom w:val="none" w:sz="0" w:space="0" w:color="auto"/>
        <w:right w:val="none" w:sz="0" w:space="0" w:color="auto"/>
      </w:divBdr>
    </w:div>
    <w:div w:id="1996373498">
      <w:bodyDiv w:val="1"/>
      <w:marLeft w:val="0"/>
      <w:marRight w:val="0"/>
      <w:marTop w:val="0"/>
      <w:marBottom w:val="0"/>
      <w:divBdr>
        <w:top w:val="none" w:sz="0" w:space="0" w:color="auto"/>
        <w:left w:val="none" w:sz="0" w:space="0" w:color="auto"/>
        <w:bottom w:val="none" w:sz="0" w:space="0" w:color="auto"/>
        <w:right w:val="none" w:sz="0" w:space="0" w:color="auto"/>
      </w:divBdr>
    </w:div>
    <w:div w:id="20843286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16" Type="http://schemas.openxmlformats.org/officeDocument/2006/relationships/image" Target="media/image9.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footer" Target="footer2.xml"/><Relationship Id="rId79" Type="http://schemas.openxmlformats.org/officeDocument/2006/relationships/customXml" Target="../customXml/item3.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microsoft.com/office/2018/08/relationships/commentsExtensible" Target="commentsExtensible.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customXml" Target="../customXml/item4.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footer" Target="footer1.xml"/><Relationship Id="rId78" Type="http://schemas.openxmlformats.org/officeDocument/2006/relationships/customXml" Target="../customXml/item2.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badal.bordia\Downloads\FY16%20TechNet%20and%20PPE%20HOL%20template.dotx" TargetMode="External"/></Relationships>
</file>

<file path=word/theme/theme1.xml><?xml version="1.0" encoding="utf-8"?>
<a:theme xmlns:a="http://schemas.openxmlformats.org/drawingml/2006/main" name="Office Theme">
  <a:themeElements>
    <a:clrScheme name="Custom 4">
      <a:dk1>
        <a:srgbClr val="505050"/>
      </a:dk1>
      <a:lt1>
        <a:srgbClr val="FFFFFF"/>
      </a:lt1>
      <a:dk2>
        <a:srgbClr val="002050"/>
      </a:dk2>
      <a:lt2>
        <a:srgbClr val="BB141A"/>
      </a:lt2>
      <a:accent1>
        <a:srgbClr val="0072BC"/>
      </a:accent1>
      <a:accent2>
        <a:srgbClr val="BB141A"/>
      </a:accent2>
      <a:accent3>
        <a:srgbClr val="00887E"/>
      </a:accent3>
      <a:accent4>
        <a:srgbClr val="0054A6"/>
      </a:accent4>
      <a:accent5>
        <a:srgbClr val="F26522"/>
      </a:accent5>
      <a:accent6>
        <a:srgbClr val="662D91"/>
      </a:accent6>
      <a:hlink>
        <a:srgbClr val="277DFF"/>
      </a:hlink>
      <a:folHlink>
        <a:srgbClr val="277DFF"/>
      </a:folHlink>
    </a:clrScheme>
    <a:fontScheme name="Custom 1">
      <a:majorFont>
        <a:latin typeface="Segoe UI Semibold"/>
        <a:ea typeface=""/>
        <a:cs typeface=""/>
      </a:majorFont>
      <a:minorFont>
        <a:latin typeface="Segoe UI"/>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B6D1B21E128122479CF2FB5582546ACC" ma:contentTypeVersion="9" ma:contentTypeDescription="Create a new document." ma:contentTypeScope="" ma:versionID="56e03371ddec54ad93f1c92073d746bf">
  <xsd:schema xmlns:xsd="http://www.w3.org/2001/XMLSchema" xmlns:xs="http://www.w3.org/2001/XMLSchema" xmlns:p="http://schemas.microsoft.com/office/2006/metadata/properties" xmlns:ns2="e3be6fdc-f9bd-485a-97d3-a30259e5d10d" targetNamespace="http://schemas.microsoft.com/office/2006/metadata/properties" ma:root="true" ma:fieldsID="d4d1b23720a952d17cd3c59732d377ef" ns2:_="">
    <xsd:import namespace="e3be6fdc-f9bd-485a-97d3-a30259e5d10d"/>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AutoKeyPoints" minOccurs="0"/>
                <xsd:element ref="ns2:MediaServiceKeyPoints" minOccurs="0"/>
                <xsd:element ref="ns2:MediaServiceAutoTag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3be6fdc-f9bd-485a-97d3-a30259e5d10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KeyPoints" ma:index="11" nillable="true" ma:displayName="MediaServiceAutoKeyPoints" ma:hidden="true" ma:internalName="MediaServiceAutoKeyPoints" ma:readOnly="true">
      <xsd:simpleType>
        <xsd:restriction base="dms:Note"/>
      </xsd:simpleType>
    </xsd:element>
    <xsd:element name="MediaServiceKeyPoints" ma:index="12" nillable="true" ma:displayName="KeyPoints" ma:internalName="MediaServiceKeyPoints" ma:readOnly="true">
      <xsd:simpleType>
        <xsd:restriction base="dms:Note">
          <xsd:maxLength value="255"/>
        </xsd:restriction>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B06AE829-C924-4C2A-B507-3A2FB72E4B01}">
  <ds:schemaRefs>
    <ds:schemaRef ds:uri="http://schemas.openxmlformats.org/officeDocument/2006/bibliography"/>
  </ds:schemaRefs>
</ds:datastoreItem>
</file>

<file path=customXml/itemProps2.xml><?xml version="1.0" encoding="utf-8"?>
<ds:datastoreItem xmlns:ds="http://schemas.openxmlformats.org/officeDocument/2006/customXml" ds:itemID="{2291A0A0-CBDF-4AE3-806F-2A17D246AAE1}"/>
</file>

<file path=customXml/itemProps3.xml><?xml version="1.0" encoding="utf-8"?>
<ds:datastoreItem xmlns:ds="http://schemas.openxmlformats.org/officeDocument/2006/customXml" ds:itemID="{68651F65-4B11-4C0F-9A4B-5F55390D9320}"/>
</file>

<file path=customXml/itemProps4.xml><?xml version="1.0" encoding="utf-8"?>
<ds:datastoreItem xmlns:ds="http://schemas.openxmlformats.org/officeDocument/2006/customXml" ds:itemID="{B530761E-66F4-4493-BDFA-E2ACFAD866C2}"/>
</file>

<file path=docProps/app.xml><?xml version="1.0" encoding="utf-8"?>
<Properties xmlns="http://schemas.openxmlformats.org/officeDocument/2006/extended-properties" xmlns:vt="http://schemas.openxmlformats.org/officeDocument/2006/docPropsVTypes">
  <Template>FY16 TechNet and PPE HOL template.dotx</Template>
  <TotalTime>3702</TotalTime>
  <Pages>32</Pages>
  <Words>2657</Words>
  <Characters>15145</Characters>
  <Application>Microsoft Office Word</Application>
  <DocSecurity>0</DocSecurity>
  <Lines>126</Lines>
  <Paragraphs>35</Paragraphs>
  <ScaleCrop>false</ScaleCrop>
  <HeadingPairs>
    <vt:vector size="2" baseType="variant">
      <vt:variant>
        <vt:lpstr>Title</vt:lpstr>
      </vt:variant>
      <vt:variant>
        <vt:i4>1</vt:i4>
      </vt:variant>
    </vt:vector>
  </HeadingPairs>
  <TitlesOfParts>
    <vt:vector size="1" baseType="lpstr">
      <vt:lpstr>Publish a Power BI Report</vt:lpstr>
    </vt:vector>
  </TitlesOfParts>
  <Manager>Tamer Farag &lt;tfarag@microsoft.com&gt;</Manager>
  <Company/>
  <LinksUpToDate>false</LinksUpToDate>
  <CharactersWithSpaces>17767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Publish a Power BI Report</dc:title>
  <dc:subject/>
  <dc:creator>Peter Myers &lt;peter.myers@bitwisesolutions.com.au&gt;</dc:creator>
  <cp:keywords/>
  <dc:description/>
  <cp:lastModifiedBy>Peter Myers</cp:lastModifiedBy>
  <cp:revision>82</cp:revision>
  <cp:lastPrinted>2019-03-10T07:03:00Z</cp:lastPrinted>
  <dcterms:created xsi:type="dcterms:W3CDTF">2020-06-28T10:35:00Z</dcterms:created>
  <dcterms:modified xsi:type="dcterms:W3CDTF">2020-08-17T08:18:00Z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42aa342-8706-4288-bd11-ebb85995028c_Enabled">
    <vt:lpwstr>true</vt:lpwstr>
  </property>
  <property fmtid="{D5CDD505-2E9C-101B-9397-08002B2CF9AE}" pid="3" name="MSIP_Label_f42aa342-8706-4288-bd11-ebb85995028c_SetDate">
    <vt:lpwstr>2020-08-15T02:19:59Z</vt:lpwstr>
  </property>
  <property fmtid="{D5CDD505-2E9C-101B-9397-08002B2CF9AE}" pid="4" name="MSIP_Label_f42aa342-8706-4288-bd11-ebb85995028c_Method">
    <vt:lpwstr>Standard</vt:lpwstr>
  </property>
  <property fmtid="{D5CDD505-2E9C-101B-9397-08002B2CF9AE}" pid="5" name="MSIP_Label_f42aa342-8706-4288-bd11-ebb85995028c_Name">
    <vt:lpwstr>Internal</vt:lpwstr>
  </property>
  <property fmtid="{D5CDD505-2E9C-101B-9397-08002B2CF9AE}" pid="6" name="MSIP_Label_f42aa342-8706-4288-bd11-ebb85995028c_SiteId">
    <vt:lpwstr>72f988bf-86f1-41af-91ab-2d7cd011db47</vt:lpwstr>
  </property>
  <property fmtid="{D5CDD505-2E9C-101B-9397-08002B2CF9AE}" pid="7" name="MSIP_Label_f42aa342-8706-4288-bd11-ebb85995028c_ActionId">
    <vt:lpwstr>5fc17542-1837-44a8-b3a3-f9e4aa439e52</vt:lpwstr>
  </property>
  <property fmtid="{D5CDD505-2E9C-101B-9397-08002B2CF9AE}" pid="8" name="MSIP_Label_f42aa342-8706-4288-bd11-ebb85995028c_ContentBits">
    <vt:lpwstr>0</vt:lpwstr>
  </property>
  <property fmtid="{D5CDD505-2E9C-101B-9397-08002B2CF9AE}" pid="9" name="ContentTypeId">
    <vt:lpwstr>0x010100B6D1B21E128122479CF2FB5582546ACC</vt:lpwstr>
  </property>
</Properties>
</file>